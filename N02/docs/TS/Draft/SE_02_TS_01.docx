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C01ECB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33249"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C01ECB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32413A">
                  <w:t>02_TS</w:t>
                </w:r>
                <w:r w:rsidR="00E33249">
                  <w:t>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7255E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C01ECB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C01ECB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Copyright © Aberystwyth University 20</w:t>
                            </w:r>
                            <w:r w:rsidR="00AD0E5E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Copyright © Aberystwyth University 20</w:t>
                      </w:r>
                      <w:r w:rsidR="00AD0E5E"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347137569"/>
      <w:r>
        <w:lastRenderedPageBreak/>
        <w:t>CONTENTS</w:t>
      </w:r>
      <w:bookmarkEnd w:id="0"/>
    </w:p>
    <w:p w:rsidR="00D77811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77811">
        <w:rPr>
          <w:noProof/>
        </w:rPr>
        <w:t>CONTENTS</w:t>
      </w:r>
      <w:r w:rsidR="00D77811">
        <w:rPr>
          <w:noProof/>
        </w:rPr>
        <w:tab/>
      </w:r>
      <w:r w:rsidR="00D77811">
        <w:rPr>
          <w:noProof/>
        </w:rPr>
        <w:fldChar w:fldCharType="begin"/>
      </w:r>
      <w:r w:rsidR="00D77811">
        <w:rPr>
          <w:noProof/>
        </w:rPr>
        <w:instrText xml:space="preserve"> PAGEREF _Toc347137569 \h </w:instrText>
      </w:r>
      <w:r w:rsidR="00D77811">
        <w:rPr>
          <w:noProof/>
        </w:rPr>
      </w:r>
      <w:r w:rsidR="00D77811">
        <w:rPr>
          <w:noProof/>
        </w:rPr>
        <w:fldChar w:fldCharType="separate"/>
      </w:r>
      <w:r w:rsidR="00124DBE">
        <w:rPr>
          <w:noProof/>
        </w:rPr>
        <w:t>2</w:t>
      </w:r>
      <w:r w:rsidR="00D77811"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_Toc347137570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_Toc347137571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_Toc347137572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_Toc347137573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_Toc347137574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_Toc347137575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6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_Toc347137576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7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137570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137571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137572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137573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EB7833" w:rsidRDefault="00F07C0B" w:rsidP="00EB7833">
      <w:pPr>
        <w:pStyle w:val="Heading1"/>
      </w:pPr>
      <w:bookmarkStart w:id="5" w:name="_Toc347137574"/>
      <w:r>
        <w:t>Test</w:t>
      </w:r>
      <w:r w:rsidR="00EB7833">
        <w:t xml:space="preserve"> Specification</w:t>
      </w:r>
      <w:bookmarkEnd w:id="5"/>
    </w:p>
    <w:tbl>
      <w:tblPr>
        <w:tblStyle w:val="TableGrid"/>
        <w:tblW w:w="9986" w:type="dxa"/>
        <w:tblInd w:w="108" w:type="dxa"/>
        <w:tblLook w:val="04A0" w:firstRow="1" w:lastRow="0" w:firstColumn="1" w:lastColumn="0" w:noHBand="0" w:noVBand="1"/>
      </w:tblPr>
      <w:tblGrid>
        <w:gridCol w:w="679"/>
        <w:gridCol w:w="1497"/>
        <w:gridCol w:w="1926"/>
        <w:gridCol w:w="1979"/>
        <w:gridCol w:w="2137"/>
        <w:gridCol w:w="1768"/>
      </w:tblGrid>
      <w:tr w:rsidR="00B21F00" w:rsidRPr="00192073" w:rsidTr="00EB7833"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Test Ref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Req</w:t>
            </w:r>
            <w:r>
              <w:rPr>
                <w:b/>
              </w:rPr>
              <w:t>.</w:t>
            </w:r>
            <w:r w:rsidRPr="00192073">
              <w:rPr>
                <w:b/>
              </w:rPr>
              <w:t xml:space="preserve"> being tested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Test content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Input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Output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Pass Criteria</w:t>
            </w:r>
          </w:p>
        </w:tc>
      </w:tr>
      <w:tr w:rsidR="00B21F00" w:rsidRPr="00192073" w:rsidTr="00EB7833"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SE-N02-001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FR1</w:t>
            </w:r>
            <w:r w:rsidR="008E29A6">
              <w:t xml:space="preserve"> + FR6</w:t>
            </w:r>
            <w:r>
              <w:t>(register)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Test whether the “Register button” on the login page will navigate the user to the register page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Click the register button first - the button on the left on the login screen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A page which consists of forms and buttons will be shown on the user’s browser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The page has been load correctly</w:t>
            </w:r>
          </w:p>
        </w:tc>
      </w:tr>
      <w:tr w:rsidR="00B21F00" w:rsidRPr="004F5D05" w:rsidTr="00EB7833">
        <w:trPr>
          <w:trHeight w:val="125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6026B1" w:rsidP="006026B1">
            <w:pPr>
              <w:jc w:val="center"/>
            </w:pPr>
            <w:r>
              <w:t xml:space="preserve">FR1 + </w:t>
            </w:r>
            <w:r w:rsidR="002B60EE">
              <w:t>FR6</w:t>
            </w:r>
            <w:r>
              <w:t xml:space="preserve"> </w:t>
            </w:r>
            <w:r w:rsidR="002B60EE">
              <w:t>(</w:t>
            </w:r>
            <w:r w:rsidR="002B60EE" w:rsidRPr="004F5D05">
              <w:t>Register</w:t>
            </w:r>
            <w:r w:rsidR="002B60EE">
              <w:t>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</w:t>
            </w:r>
            <w:r w:rsidRPr="008737EE">
              <w:t xml:space="preserve">heck </w:t>
            </w:r>
            <w:r>
              <w:t>if</w:t>
            </w:r>
            <w:r w:rsidRPr="008737EE">
              <w:t xml:space="preserve"> the system does not allow adding already existing user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Enter</w:t>
            </w:r>
            <w:r w:rsidR="00042F9B">
              <w:t xml:space="preserve"> an</w:t>
            </w:r>
            <w:r>
              <w:t xml:space="preserve"> user email that already exists in database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"User already exists"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984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6026B1" w:rsidP="006026B1">
            <w:pPr>
              <w:jc w:val="center"/>
            </w:pPr>
            <w:r>
              <w:t xml:space="preserve">FR1 + </w:t>
            </w:r>
            <w:r w:rsidR="002B60EE">
              <w:t>FR6</w:t>
            </w:r>
            <w:r>
              <w:t xml:space="preserve"> </w:t>
            </w:r>
            <w:r w:rsidR="002B60EE">
              <w:t>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 the system does not allow adding new user if all required fields are not filled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Leave all the fields blank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"You have to fill all required fields"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the system does not allow using restricted characters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 xml:space="preserve">Enter special characters (^%#) in email section 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 w:rsidRPr="005C683C"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"Incorrect input"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system creates new user account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Enter user email and all required data correctly</w:t>
            </w:r>
          </w:p>
        </w:tc>
        <w:tc>
          <w:tcPr>
            <w:tcW w:w="0" w:type="auto"/>
          </w:tcPr>
          <w:p w:rsidR="002B60EE" w:rsidRPr="004F5D05" w:rsidRDefault="002B60EE" w:rsidP="006E67B2">
            <w:pPr>
              <w:jc w:val="center"/>
            </w:pPr>
            <w:r>
              <w:t>List of stored</w:t>
            </w:r>
            <w:r w:rsidR="006E67B2">
              <w:t xml:space="preserve"> </w:t>
            </w:r>
            <w:r>
              <w:t>users should now</w:t>
            </w:r>
            <w:r w:rsidR="006E67B2">
              <w:t xml:space="preserve"> </w:t>
            </w:r>
            <w:r>
              <w:t>include this user.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Data is stored</w:t>
            </w:r>
          </w:p>
          <w:p w:rsidR="002B60EE" w:rsidRPr="004F5D05" w:rsidRDefault="002B60EE" w:rsidP="0056688C">
            <w:pPr>
              <w:jc w:val="center"/>
            </w:pPr>
            <w:r>
              <w:t>correctly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(Unregister)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 xml:space="preserve">Check if system deletes user data from database 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Logged user clicks “Unregister”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Option  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List of stored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users should not include this user. User is redirected to login </w:t>
            </w:r>
            <w:r>
              <w:lastRenderedPageBreak/>
              <w:t>page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lastRenderedPageBreak/>
              <w:t>Data is removed correctly</w:t>
            </w:r>
          </w:p>
        </w:tc>
      </w:tr>
      <w:tr w:rsidR="00B21F00" w:rsidRPr="004F5D05" w:rsidTr="00EB7833">
        <w:trPr>
          <w:trHeight w:val="984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FR6 (Unregister)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system deletes user data from database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Logged user clicks “Unregister”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Option  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Could not remove the user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"Some problems occurred,  please try again or contact administrator 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A767F7" w:rsidRPr="004F5D05" w:rsidTr="00EB7833">
        <w:trPr>
          <w:trHeight w:val="984"/>
        </w:trPr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SE-N02-004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FR2</w:t>
            </w:r>
            <w:r w:rsidR="00065AF5">
              <w:t xml:space="preserve"> + FR6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Check if the “friends button” on the Home page navigates the user to the ‘friends.html’ page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Click the friend button on the home page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The ‘friends.html’ page will be shown on the user’s browser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The page has been load correctly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</w:p>
        </w:tc>
        <w:tc>
          <w:tcPr>
            <w:tcW w:w="0" w:type="auto"/>
          </w:tcPr>
          <w:p w:rsidR="00110174" w:rsidRPr="004F5D05" w:rsidRDefault="00D71C0F" w:rsidP="0056688C">
            <w:r>
              <w:t xml:space="preserve">FR2 + </w:t>
            </w:r>
            <w:r w:rsidR="00110174">
              <w:t>FR6 (Add Friend)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 xml:space="preserve">Check if system does not allow to add not existing user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Enter user email that does not exist in database</w:t>
            </w:r>
          </w:p>
          <w:p w:rsidR="00110174" w:rsidRPr="004F5D05" w:rsidRDefault="00110174" w:rsidP="0056688C">
            <w:pPr>
              <w:jc w:val="center"/>
            </w:pPr>
            <w:r>
              <w:t>or leave it blank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 xml:space="preserve">Friend should not be added 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>System displays “Sorry, user does not exist” error message</w:t>
            </w:r>
          </w:p>
        </w:tc>
      </w:tr>
      <w:tr w:rsidR="00B21F00" w:rsidTr="00EB7833">
        <w:tc>
          <w:tcPr>
            <w:tcW w:w="0" w:type="auto"/>
          </w:tcPr>
          <w:p w:rsidR="00110174" w:rsidRDefault="00110174" w:rsidP="0056688C">
            <w:pPr>
              <w:jc w:val="center"/>
            </w:pPr>
          </w:p>
        </w:tc>
        <w:tc>
          <w:tcPr>
            <w:tcW w:w="0" w:type="auto"/>
          </w:tcPr>
          <w:p w:rsidR="00110174" w:rsidRDefault="001F42FE" w:rsidP="0056688C">
            <w:pPr>
              <w:jc w:val="center"/>
            </w:pPr>
            <w:r>
              <w:t xml:space="preserve">FR2 + </w:t>
            </w:r>
            <w:r w:rsidR="00110174">
              <w:t>FR6 (Add Friend)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Check if user is added correctly</w:t>
            </w:r>
          </w:p>
        </w:tc>
        <w:tc>
          <w:tcPr>
            <w:tcW w:w="0" w:type="auto"/>
          </w:tcPr>
          <w:p w:rsidR="00110174" w:rsidRDefault="00110174" w:rsidP="0056688C">
            <w:r>
              <w:t xml:space="preserve">Enter friends email correctly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 xml:space="preserve">Friend should be added correctly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Friend is added to user’s friends list</w:t>
            </w:r>
          </w:p>
        </w:tc>
      </w:tr>
      <w:tr w:rsidR="00C43D54" w:rsidTr="00EB7833"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SE-N02-008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FR2</w:t>
            </w:r>
            <w:r w:rsidR="008B52CD">
              <w:t xml:space="preserve"> + FR6</w:t>
            </w:r>
            <w:r w:rsidR="00B21F00">
              <w:t xml:space="preserve"> (Decline friend request)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To test that the accept and decline button of the friend request session performs the way it should be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From the test 007,we test it out with the decline button and accept button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If the person is declined, that user will not appear on the friend request box.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invitation performs well</w:t>
            </w:r>
          </w:p>
        </w:tc>
      </w:tr>
      <w:tr w:rsidR="00B21F00" w:rsidTr="00EB7833">
        <w:tc>
          <w:tcPr>
            <w:tcW w:w="0" w:type="auto"/>
          </w:tcPr>
          <w:p w:rsidR="00C43D54" w:rsidRDefault="00C43D54" w:rsidP="0056688C">
            <w:pPr>
              <w:jc w:val="center"/>
            </w:pP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FR2 + FR6 (Remove Friend)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Check if system allows removing friend without selecting any form the list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No friend is selected,  use delete button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Error message should be displayed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System displays “You have to select a friend first.” error message</w:t>
            </w:r>
          </w:p>
        </w:tc>
      </w:tr>
      <w:tr w:rsidR="00B21F00" w:rsidTr="00EB7833">
        <w:trPr>
          <w:trHeight w:val="644"/>
        </w:trPr>
        <w:tc>
          <w:tcPr>
            <w:tcW w:w="0" w:type="auto"/>
          </w:tcPr>
          <w:p w:rsidR="00C43D54" w:rsidRDefault="00C43D54" w:rsidP="0056688C">
            <w:pPr>
              <w:jc w:val="center"/>
            </w:pPr>
          </w:p>
        </w:tc>
        <w:tc>
          <w:tcPr>
            <w:tcW w:w="0" w:type="auto"/>
          </w:tcPr>
          <w:p w:rsidR="00C43D54" w:rsidRDefault="00B85BDE" w:rsidP="0056688C">
            <w:pPr>
              <w:jc w:val="center"/>
            </w:pPr>
            <w:r>
              <w:t xml:space="preserve">FR2 + </w:t>
            </w:r>
            <w:r w:rsidR="00C43D54">
              <w:t>FR6 (Remove Friend)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>friend</w:t>
            </w:r>
            <w:r w:rsidRPr="0022235B">
              <w:t xml:space="preserve"> is deleted correctly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Select friend from “friend list”, use delete button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should be deleted correctly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is deleted from user’s friends list</w:t>
            </w:r>
          </w:p>
          <w:p w:rsidR="00C43D54" w:rsidRDefault="00C43D54" w:rsidP="0056688C">
            <w:pPr>
              <w:jc w:val="center"/>
            </w:pPr>
          </w:p>
        </w:tc>
      </w:tr>
      <w:tr w:rsidR="00FC503B" w:rsidTr="00EB7833">
        <w:trPr>
          <w:trHeight w:val="644"/>
        </w:trPr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SE-N02-009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FR3</w:t>
            </w:r>
            <w:r w:rsidR="001F25B9">
              <w:t xml:space="preserve"> + FR6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Check if the “monster button” on the homepage will navigate the user to the monster menu page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Click the “monster button” shown in the homepage</w:t>
            </w:r>
          </w:p>
        </w:tc>
        <w:tc>
          <w:tcPr>
            <w:tcW w:w="0" w:type="auto"/>
          </w:tcPr>
          <w:p w:rsidR="00FC503B" w:rsidRDefault="00FC503B" w:rsidP="00320D56">
            <w:pPr>
              <w:jc w:val="center"/>
            </w:pPr>
            <w:r>
              <w:t>The browser loads myMonster.html onto the screen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The navigation button works</w:t>
            </w:r>
          </w:p>
        </w:tc>
      </w:tr>
      <w:tr w:rsidR="00A767F7" w:rsidTr="00EB7833">
        <w:trPr>
          <w:trHeight w:val="644"/>
        </w:trPr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SE-N02-012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FR3</w:t>
            </w:r>
            <w:r w:rsidR="00AB348E">
              <w:t xml:space="preserve"> (New account)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To verify if a Newbie package such as virtual money, is given to  new users after their registration</w:t>
            </w:r>
          </w:p>
        </w:tc>
        <w:tc>
          <w:tcPr>
            <w:tcW w:w="0" w:type="auto"/>
          </w:tcPr>
          <w:p w:rsidR="00A767F7" w:rsidRDefault="00A767F7" w:rsidP="0056688C">
            <w:r>
              <w:t>Create an account on the login screen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After creating an account, the system will automatically allocate virtual money to the new account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Newbie package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SE-N02-016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Test whether the user monster can challenge another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We test out by using an admin account: search another valid account  or search from the list of friends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chosen user will appear from the drop-down menu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monster challenge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SE-N02-017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user can accept or decline a challenge from another user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an account to invite another member to a challenge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There will be a notification from the homepage that another user wishes to challenge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Challenge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>SE-N02-018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To confirm that the winner of the monster challenge receives their reward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From test 017, another account accepts the challenge from the current account to test which has a more powerful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There will be a short video play on screen of monsters fighting while the system calculates the winner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monster challenge works</w:t>
            </w:r>
          </w:p>
        </w:tc>
      </w:tr>
      <w:tr w:rsidR="00B74BB5" w:rsidTr="00EB7833">
        <w:trPr>
          <w:trHeight w:val="1261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Pr="00D221E9" w:rsidRDefault="00B74BB5" w:rsidP="0056688C">
            <w:pPr>
              <w:jc w:val="center"/>
            </w:pPr>
            <w:r>
              <w:t>Check if system allows selling  a monster without selecting any form the list</w:t>
            </w:r>
          </w:p>
        </w:tc>
        <w:tc>
          <w:tcPr>
            <w:tcW w:w="0" w:type="auto"/>
          </w:tcPr>
          <w:p w:rsidR="00B74BB5" w:rsidRDefault="002552AC" w:rsidP="0056688C">
            <w:pPr>
              <w:jc w:val="center"/>
            </w:pPr>
            <w:r>
              <w:t xml:space="preserve">No monster is selected, </w:t>
            </w:r>
            <w:r w:rsidR="00B74BB5">
              <w:t>use sell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B74BB5" w:rsidTr="00EB7833">
        <w:trPr>
          <w:trHeight w:val="708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>system allows monsters to be sold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from “monster list”, use sell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added correctly to the market list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sold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Set monster price to 0 or leave it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set a monster price first” error message</w:t>
            </w:r>
          </w:p>
        </w:tc>
      </w:tr>
      <w:tr w:rsidR="00B74BB5" w:rsidTr="00EB7833">
        <w:trPr>
          <w:trHeight w:val="358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if system allows user with not enough funds to buy a monster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in market, use buy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no monster in market, use buy it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 to buy a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monster, use buy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users monsters list and removed from market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correctly added to users monsters list and removed from market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breed a monster without selecting any form the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is selected,  use breed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</w:t>
            </w:r>
            <w:r w:rsidRPr="00216C14">
              <w:t>bred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Set breed price to 0 or leave it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set a breed price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to be </w:t>
            </w:r>
            <w:r w:rsidRPr="00216C14">
              <w:t>bred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from “monster list”, use breed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added correctly to the market list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user with not enough funds to buy a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in market, use 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B74BB5" w:rsidTr="00EB7833">
        <w:trPr>
          <w:trHeight w:val="1403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no monster in market, use 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 xml:space="preserve">urchase </w:t>
            </w:r>
            <w:r w:rsidRPr="00216C14">
              <w:lastRenderedPageBreak/>
              <w:t>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Check if system </w:t>
            </w:r>
            <w:r>
              <w:lastRenderedPageBreak/>
              <w:t>allow to buy a monster for breeding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Select monster, use </w:t>
            </w:r>
            <w:r>
              <w:lastRenderedPageBreak/>
              <w:t>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New monster should be </w:t>
            </w:r>
            <w:r>
              <w:lastRenderedPageBreak/>
              <w:t xml:space="preserve">added to users monsters list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New monster is </w:t>
            </w:r>
            <w:r>
              <w:lastRenderedPageBreak/>
              <w:t xml:space="preserve">correctly added to users monsters list 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>SE-N02-002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FR1 + FR7(login)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Test whether the ”login button” on the login page works – this will navigate the user to the home page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Entering a valid username with the password and clicking the login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After the login process, the home page will be loaded onto the user’s browser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page has been load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to log-in not providing any details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Leave blank user log-in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“Please, enter your username and password.”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not existing users to log-in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new user email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user to log-in no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only username, leave password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user to log-in with incorrect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Enter username and wrong password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if the system allows user to log-in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username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User should be logged-in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logged-in and redirected to the home page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FR7(Log-out)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systems allows user to log-out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log-out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should be logged-out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User is logged out and redirected to the log-in page 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FR8(monsters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monsters correctly even though it is empty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“my monsters“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should show an empty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an empty list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FR8(monsters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monsters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“my monsters“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</w:t>
            </w:r>
            <w:r w:rsidRPr="00195893">
              <w:t>ystem should show a list of monsters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list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FR8(friends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friends correctly even though it is empty</w:t>
            </w:r>
            <w:r w:rsidRPr="0085747E">
              <w:rPr>
                <w:sz w:val="40"/>
              </w:rPr>
              <w:t xml:space="preserve">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“friends“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should show an empty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an empty list correctly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9188B" w:rsidRDefault="005D4CDB" w:rsidP="003309A1">
      <w:pPr>
        <w:pStyle w:val="UnnumHeading1"/>
      </w:pPr>
      <w:bookmarkStart w:id="6" w:name="_Toc347137575"/>
      <w:r>
        <w:t>RE</w:t>
      </w:r>
      <w:r w:rsidR="00A44A71">
        <w:t>FERENCES</w:t>
      </w:r>
      <w:bookmarkEnd w:id="6"/>
    </w:p>
    <w:p w:rsidR="0009188B" w:rsidRDefault="004F2D26" w:rsidP="006A16AC">
      <w:pPr>
        <w:pStyle w:val="bibentry"/>
      </w:pPr>
      <w:bookmarkStart w:id="7" w:name="seqa03"/>
      <w:r>
        <w:t>[1]</w:t>
      </w:r>
      <w:bookmarkEnd w:id="7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9188B" w:rsidRDefault="00A44A71" w:rsidP="003309A1">
      <w:pPr>
        <w:pStyle w:val="UnnumHeading1"/>
      </w:pPr>
      <w:r>
        <w:br w:type="page"/>
      </w:r>
      <w:bookmarkStart w:id="8" w:name="_Toc347137576"/>
      <w:r>
        <w:lastRenderedPageBreak/>
        <w:t>DOCUMENT HISTORY</w:t>
      </w:r>
      <w:bookmarkEnd w:id="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6A4FBA">
            <w:r>
              <w:t>PW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C01ECB"/>
        </w:tc>
        <w:tc>
          <w:tcPr>
            <w:tcW w:w="1008" w:type="dxa"/>
          </w:tcPr>
          <w:p w:rsidR="0009188B" w:rsidRDefault="00C01ECB"/>
        </w:tc>
        <w:tc>
          <w:tcPr>
            <w:tcW w:w="1193" w:type="dxa"/>
          </w:tcPr>
          <w:p w:rsidR="0009188B" w:rsidRDefault="00C01ECB"/>
        </w:tc>
        <w:tc>
          <w:tcPr>
            <w:tcW w:w="3969" w:type="dxa"/>
          </w:tcPr>
          <w:p w:rsidR="0009188B" w:rsidRDefault="00C01ECB"/>
        </w:tc>
        <w:tc>
          <w:tcPr>
            <w:tcW w:w="1318" w:type="dxa"/>
          </w:tcPr>
          <w:p w:rsidR="0009188B" w:rsidRDefault="00C01ECB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ECB" w:rsidRDefault="00C01ECB">
      <w:r>
        <w:separator/>
      </w:r>
    </w:p>
  </w:endnote>
  <w:endnote w:type="continuationSeparator" w:id="0">
    <w:p w:rsidR="00C01ECB" w:rsidRDefault="00C0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32413A">
      <w:rPr>
        <w:rStyle w:val="PageNumber"/>
        <w:noProof/>
      </w:rPr>
      <w:t>7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32413A">
      <w:rPr>
        <w:rStyle w:val="PageNumber"/>
        <w:noProof/>
      </w:rPr>
      <w:t>7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ECB" w:rsidRDefault="00C01ECB">
      <w:r>
        <w:separator/>
      </w:r>
    </w:p>
  </w:footnote>
  <w:footnote w:type="continuationSeparator" w:id="0">
    <w:p w:rsidR="00C01ECB" w:rsidRDefault="00C01E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C01ECB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3249">
          <w:t>Monster Mash – Team Awesome-er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33249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33249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57A14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7637"/>
    <w:rsid w:val="0003694C"/>
    <w:rsid w:val="00042F9B"/>
    <w:rsid w:val="000479E3"/>
    <w:rsid w:val="00065968"/>
    <w:rsid w:val="00065AF5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B60EE"/>
    <w:rsid w:val="002C1813"/>
    <w:rsid w:val="002C3C27"/>
    <w:rsid w:val="002E07E5"/>
    <w:rsid w:val="003064A6"/>
    <w:rsid w:val="00313594"/>
    <w:rsid w:val="00320D56"/>
    <w:rsid w:val="0032413A"/>
    <w:rsid w:val="003309A1"/>
    <w:rsid w:val="003568B3"/>
    <w:rsid w:val="003619AD"/>
    <w:rsid w:val="003844C1"/>
    <w:rsid w:val="00386278"/>
    <w:rsid w:val="003A770D"/>
    <w:rsid w:val="003B2103"/>
    <w:rsid w:val="003C3039"/>
    <w:rsid w:val="003E3C89"/>
    <w:rsid w:val="003F0571"/>
    <w:rsid w:val="003F4660"/>
    <w:rsid w:val="00410659"/>
    <w:rsid w:val="004375B0"/>
    <w:rsid w:val="0047267A"/>
    <w:rsid w:val="004A6163"/>
    <w:rsid w:val="004B2F56"/>
    <w:rsid w:val="004F159E"/>
    <w:rsid w:val="004F2D26"/>
    <w:rsid w:val="005015B2"/>
    <w:rsid w:val="00504AA6"/>
    <w:rsid w:val="00506697"/>
    <w:rsid w:val="00512BDA"/>
    <w:rsid w:val="005245AB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525C9"/>
    <w:rsid w:val="006678E7"/>
    <w:rsid w:val="00692A23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43A37"/>
    <w:rsid w:val="00757A14"/>
    <w:rsid w:val="00764EDC"/>
    <w:rsid w:val="007976E0"/>
    <w:rsid w:val="007D5066"/>
    <w:rsid w:val="00853D86"/>
    <w:rsid w:val="00854164"/>
    <w:rsid w:val="008904EC"/>
    <w:rsid w:val="008B52CD"/>
    <w:rsid w:val="008D47AF"/>
    <w:rsid w:val="008E29A6"/>
    <w:rsid w:val="008F4FA1"/>
    <w:rsid w:val="009109FA"/>
    <w:rsid w:val="00940BB3"/>
    <w:rsid w:val="00950976"/>
    <w:rsid w:val="00957968"/>
    <w:rsid w:val="00994D52"/>
    <w:rsid w:val="009A7185"/>
    <w:rsid w:val="009D12AB"/>
    <w:rsid w:val="009D7304"/>
    <w:rsid w:val="009E62F2"/>
    <w:rsid w:val="009F63E4"/>
    <w:rsid w:val="00A0420D"/>
    <w:rsid w:val="00A24477"/>
    <w:rsid w:val="00A408C9"/>
    <w:rsid w:val="00A44A71"/>
    <w:rsid w:val="00A74541"/>
    <w:rsid w:val="00A7483E"/>
    <w:rsid w:val="00A767F7"/>
    <w:rsid w:val="00AA269F"/>
    <w:rsid w:val="00AA53A0"/>
    <w:rsid w:val="00AB348E"/>
    <w:rsid w:val="00AB53A8"/>
    <w:rsid w:val="00AD0E5E"/>
    <w:rsid w:val="00AE1293"/>
    <w:rsid w:val="00AE1CE4"/>
    <w:rsid w:val="00AE2221"/>
    <w:rsid w:val="00AE666F"/>
    <w:rsid w:val="00AF387B"/>
    <w:rsid w:val="00B05794"/>
    <w:rsid w:val="00B0738E"/>
    <w:rsid w:val="00B12EAD"/>
    <w:rsid w:val="00B16FC2"/>
    <w:rsid w:val="00B173DD"/>
    <w:rsid w:val="00B21F00"/>
    <w:rsid w:val="00B30EDD"/>
    <w:rsid w:val="00B614E0"/>
    <w:rsid w:val="00B73CF7"/>
    <w:rsid w:val="00B74BB5"/>
    <w:rsid w:val="00B762B8"/>
    <w:rsid w:val="00B85BDE"/>
    <w:rsid w:val="00B95EA4"/>
    <w:rsid w:val="00BA41FE"/>
    <w:rsid w:val="00BC107F"/>
    <w:rsid w:val="00BD4D1F"/>
    <w:rsid w:val="00BD7388"/>
    <w:rsid w:val="00C01ECB"/>
    <w:rsid w:val="00C110C4"/>
    <w:rsid w:val="00C13072"/>
    <w:rsid w:val="00C16BE9"/>
    <w:rsid w:val="00C216FE"/>
    <w:rsid w:val="00C34D6B"/>
    <w:rsid w:val="00C43D54"/>
    <w:rsid w:val="00C64F5D"/>
    <w:rsid w:val="00C658D9"/>
    <w:rsid w:val="00C7752C"/>
    <w:rsid w:val="00C8782F"/>
    <w:rsid w:val="00C970E0"/>
    <w:rsid w:val="00CA50B8"/>
    <w:rsid w:val="00CF13BF"/>
    <w:rsid w:val="00D0644F"/>
    <w:rsid w:val="00D32042"/>
    <w:rsid w:val="00D446BC"/>
    <w:rsid w:val="00D47894"/>
    <w:rsid w:val="00D527D1"/>
    <w:rsid w:val="00D7147C"/>
    <w:rsid w:val="00D71C0F"/>
    <w:rsid w:val="00D725AB"/>
    <w:rsid w:val="00D76EBB"/>
    <w:rsid w:val="00D77811"/>
    <w:rsid w:val="00DA5F07"/>
    <w:rsid w:val="00DB2188"/>
    <w:rsid w:val="00DC65AC"/>
    <w:rsid w:val="00E03EAF"/>
    <w:rsid w:val="00E06704"/>
    <w:rsid w:val="00E33249"/>
    <w:rsid w:val="00E43794"/>
    <w:rsid w:val="00E563D9"/>
    <w:rsid w:val="00E742E7"/>
    <w:rsid w:val="00E84DD8"/>
    <w:rsid w:val="00E960B5"/>
    <w:rsid w:val="00EB7833"/>
    <w:rsid w:val="00EE3351"/>
    <w:rsid w:val="00F07C0B"/>
    <w:rsid w:val="00F4480B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1036D3"/>
    <w:rsid w:val="00A700E7"/>
    <w:rsid w:val="00B50091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4</TotalTime>
  <Pages>1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iWilko</cp:lastModifiedBy>
  <cp:revision>6</cp:revision>
  <cp:lastPrinted>2013-01-28T11:58:00Z</cp:lastPrinted>
  <dcterms:created xsi:type="dcterms:W3CDTF">2013-01-28T11:58:00Z</dcterms:created>
  <dcterms:modified xsi:type="dcterms:W3CDTF">2013-01-30T12:37:00Z</dcterms:modified>
  <cp:category>SE_02_TS_01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