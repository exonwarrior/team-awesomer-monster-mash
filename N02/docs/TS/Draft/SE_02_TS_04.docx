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Style w:val="BodyTextChar"/>
        </w:rPr>
        <w:alias w:val="Title"/>
        <w:id w:val="473469232"/>
        <w:placeholder>
          <w:docPart w:val="5D23EDD0736949D8900382473D33E5B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BodyTextChar"/>
        </w:rPr>
      </w:sdtEndPr>
      <w:sdtContent>
        <w:p w:rsidR="00026A56" w:rsidRDefault="00E33249" w:rsidP="0047267A">
          <w:pPr>
            <w:pStyle w:val="Title"/>
          </w:pPr>
          <w:r>
            <w:rPr>
              <w:rStyle w:val="BodyTextChar"/>
            </w:rPr>
            <w:t>Monster Mash – Team Awesome-er</w:t>
          </w:r>
        </w:p>
      </w:sdtContent>
    </w:sdt>
    <w:sdt>
      <w:sdtPr>
        <w:alias w:val="Subject"/>
        <w:id w:val="473469265"/>
        <w:placeholder>
          <w:docPart w:val="F25295FC56764BD69652E1187DCCEB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7185" w:rsidRPr="009A7185" w:rsidRDefault="00E33249" w:rsidP="0047267A">
          <w:pPr>
            <w:pStyle w:val="Subtitle"/>
          </w:pPr>
          <w:r>
            <w:t>Test Specification</w:t>
          </w:r>
        </w:p>
      </w:sdtContent>
    </w:sdt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55"/>
      </w:tblGrid>
      <w:tr w:rsidR="0003694C" w:rsidRPr="0003694C" w:rsidTr="009D12AB">
        <w:tc>
          <w:tcPr>
            <w:tcW w:w="1276" w:type="dxa"/>
          </w:tcPr>
          <w:p w:rsidR="0003694C" w:rsidRPr="0003694C" w:rsidRDefault="0003694C" w:rsidP="00B30EDD">
            <w:r w:rsidRPr="0003694C">
              <w:t>Author:</w:t>
            </w:r>
          </w:p>
        </w:tc>
        <w:tc>
          <w:tcPr>
            <w:tcW w:w="4355" w:type="dxa"/>
          </w:tcPr>
          <w:p w:rsidR="0003694C" w:rsidRPr="0003694C" w:rsidRDefault="00631480" w:rsidP="00BA41FE">
            <w:sdt>
              <w:sdtPr>
                <w:alias w:val="Author"/>
                <w:id w:val="473469229"/>
                <w:placeholder>
                  <w:docPart w:val="13544E1487A14EAB9DB22531EE54642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E33249">
                  <w:t>Joshua Bird, Phil Wilkinson, Tom Hull, Dave Haenze, Chris Morgan, Kamarus Alimin, Szymon Stec, Lewis Waldron</w:t>
                </w:r>
              </w:sdtContent>
            </w:sdt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Config Ref:</w:t>
            </w:r>
          </w:p>
        </w:tc>
        <w:tc>
          <w:tcPr>
            <w:tcW w:w="4355" w:type="dxa"/>
          </w:tcPr>
          <w:p w:rsidR="0003694C" w:rsidRPr="0003694C" w:rsidRDefault="00631480" w:rsidP="00E33249">
            <w:sdt>
              <w:sdtPr>
                <w:alias w:val="Category"/>
                <w:id w:val="473469292"/>
                <w:placeholder>
                  <w:docPart w:val="925BCF0EE31942EF9B8F96B76B345F3A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EndPr/>
              <w:sdtContent>
                <w:r w:rsidR="00570A64">
                  <w:t>SE_</w:t>
                </w:r>
                <w:r w:rsidR="001E53A9">
                  <w:t>02_TS_04</w:t>
                </w:r>
              </w:sdtContent>
            </w:sdt>
            <w:r w:rsidR="00570A64" w:rsidRPr="0003694C">
              <w:t xml:space="preserve"> 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Date:</w:t>
            </w:r>
          </w:p>
        </w:tc>
        <w:tc>
          <w:tcPr>
            <w:tcW w:w="4355" w:type="dxa"/>
          </w:tcPr>
          <w:p w:rsidR="0003694C" w:rsidRPr="0003694C" w:rsidRDefault="00E33249" w:rsidP="00026A56">
            <w:r>
              <w:t>14-11-2012</w:t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Version:</w:t>
            </w:r>
          </w:p>
        </w:tc>
        <w:tc>
          <w:tcPr>
            <w:tcW w:w="4355" w:type="dxa"/>
          </w:tcPr>
          <w:p w:rsidR="0003694C" w:rsidRPr="0003694C" w:rsidRDefault="00631480" w:rsidP="00E33249">
            <w:sdt>
              <w:sdtPr>
                <w:alias w:val="Keywords"/>
                <w:id w:val="473469293"/>
                <w:placeholder>
                  <w:docPart w:val="61E4755F19274EF18D03B99FBF28AB16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/>
              </w:sdtPr>
              <w:sdtEndPr/>
              <w:sdtContent>
                <w:r w:rsidR="00E33249">
                  <w:t>1.0</w:t>
                </w:r>
              </w:sdtContent>
            </w:sdt>
            <w:r w:rsidR="00CA50B8">
              <w:fldChar w:fldCharType="begin"/>
            </w:r>
            <w:r w:rsidR="009A7185">
              <w:instrText xml:space="preserve"> DOCVARIABLE  Version  \* MERGEFORMAT </w:instrText>
            </w:r>
            <w:r w:rsidR="00CA50B8">
              <w:fldChar w:fldCharType="end"/>
            </w:r>
          </w:p>
        </w:tc>
      </w:tr>
      <w:tr w:rsidR="0003694C" w:rsidRPr="0003694C" w:rsidTr="009D12AB">
        <w:tc>
          <w:tcPr>
            <w:tcW w:w="1276" w:type="dxa"/>
          </w:tcPr>
          <w:p w:rsidR="0003694C" w:rsidRPr="0003694C" w:rsidRDefault="0003694C" w:rsidP="00026A56">
            <w:r w:rsidRPr="0003694C">
              <w:t>Status:</w:t>
            </w:r>
          </w:p>
        </w:tc>
        <w:tc>
          <w:tcPr>
            <w:tcW w:w="4355" w:type="dxa"/>
          </w:tcPr>
          <w:p w:rsidR="0003694C" w:rsidRPr="0003694C" w:rsidRDefault="00631480" w:rsidP="009A7185">
            <w:sdt>
              <w:sdtPr>
                <w:alias w:val="Status"/>
                <w:id w:val="473469228"/>
                <w:placeholder>
                  <w:docPart w:val="DF2CD53C436346C79C654B26476DCA1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9A7185">
                  <w:t>Draft</w:t>
                </w:r>
              </w:sdtContent>
            </w:sdt>
          </w:p>
        </w:tc>
      </w:tr>
    </w:tbl>
    <w:p w:rsidR="00573F2E" w:rsidRDefault="005C6FEF" w:rsidP="00506697">
      <w:pPr>
        <w:rPr>
          <w:kern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2045970</wp:posOffset>
                </wp:positionH>
                <wp:positionV relativeFrom="bottomMargin">
                  <wp:posOffset>-1260475</wp:posOffset>
                </wp:positionV>
                <wp:extent cx="3265170" cy="1259840"/>
                <wp:effectExtent l="0" t="3175" r="3810" b="381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5170" cy="125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69C4" w:rsidRPr="00177A99" w:rsidRDefault="004269C4" w:rsidP="00177A99">
                            <w:r w:rsidRPr="00177A99">
                              <w:t>Department of Computer Science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 University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Aberystwyth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Ceredigion</w:t>
                            </w:r>
                          </w:p>
                          <w:p w:rsidR="004269C4" w:rsidRPr="00177A99" w:rsidRDefault="004269C4" w:rsidP="00177A99">
                            <w:r w:rsidRPr="00177A99">
                              <w:t>SY23 3DB</w:t>
                            </w:r>
                          </w:p>
                          <w:p w:rsidR="004269C4" w:rsidRDefault="004269C4">
                            <w:r w:rsidRPr="00177A99">
                              <w:t>Copyright © Aberystwyth University 20</w:t>
                            </w:r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61.1pt;margin-top:-99.25pt;width:257.1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" stroked="f">
                <v:textbox>
                  <w:txbxContent>
                    <w:p w:rsidR="004269C4" w:rsidRPr="00177A99" w:rsidRDefault="004269C4" w:rsidP="00177A99">
                      <w:r w:rsidRPr="00177A99">
                        <w:t>Department of Computer Science</w:t>
                      </w:r>
                    </w:p>
                    <w:p w:rsidR="004269C4" w:rsidRPr="00177A99" w:rsidRDefault="004269C4" w:rsidP="00177A99">
                      <w:r w:rsidRPr="00177A99">
                        <w:t>Aberystwyth University</w:t>
                      </w:r>
                    </w:p>
                    <w:p w:rsidR="004269C4" w:rsidRPr="00177A99" w:rsidRDefault="004269C4" w:rsidP="00177A99">
                      <w:r w:rsidRPr="00177A99">
                        <w:t>Aberystwyth</w:t>
                      </w:r>
                    </w:p>
                    <w:p w:rsidR="004269C4" w:rsidRPr="00177A99" w:rsidRDefault="004269C4" w:rsidP="00177A99">
                      <w:r w:rsidRPr="00177A99">
                        <w:t>Ceredigion</w:t>
                      </w:r>
                    </w:p>
                    <w:p w:rsidR="004269C4" w:rsidRPr="00177A99" w:rsidRDefault="004269C4" w:rsidP="00177A99">
                      <w:r w:rsidRPr="00177A99">
                        <w:t>SY23 3DB</w:t>
                      </w:r>
                    </w:p>
                    <w:p w:rsidR="004269C4" w:rsidRDefault="004269C4">
                      <w:r w:rsidRPr="00177A99">
                        <w:t>Copyright © Aberystwyth University 20</w:t>
                      </w:r>
                      <w:r>
                        <w:t>12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73F2E">
        <w:br w:type="page"/>
      </w:r>
    </w:p>
    <w:p w:rsidR="00026A56" w:rsidRDefault="00A44A71" w:rsidP="00F64A04">
      <w:pPr>
        <w:pStyle w:val="UnnumHeading1"/>
      </w:pPr>
      <w:bookmarkStart w:id="0" w:name="_Toc347984437"/>
      <w:r>
        <w:lastRenderedPageBreak/>
        <w:t>CONTENTS</w:t>
      </w:r>
      <w:bookmarkEnd w:id="0"/>
    </w:p>
    <w:p w:rsidR="00D134DA" w:rsidRDefault="00CA50B8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fldChar w:fldCharType="begin"/>
      </w:r>
      <w:r w:rsidR="00A44A71">
        <w:instrText xml:space="preserve"> TOC \o "1-2" </w:instrText>
      </w:r>
      <w:r>
        <w:fldChar w:fldCharType="separate"/>
      </w:r>
      <w:r w:rsidR="00D134DA">
        <w:rPr>
          <w:noProof/>
        </w:rPr>
        <w:t>CONTENTS</w:t>
      </w:r>
      <w:r w:rsidR="00D134DA">
        <w:rPr>
          <w:noProof/>
        </w:rPr>
        <w:tab/>
      </w:r>
      <w:r w:rsidR="00D134DA">
        <w:rPr>
          <w:noProof/>
        </w:rPr>
        <w:fldChar w:fldCharType="begin"/>
      </w:r>
      <w:r w:rsidR="00D134DA">
        <w:rPr>
          <w:noProof/>
        </w:rPr>
        <w:instrText xml:space="preserve"> PAGEREF _Toc347984437 \h </w:instrText>
      </w:r>
      <w:r w:rsidR="00D134DA">
        <w:rPr>
          <w:noProof/>
        </w:rPr>
      </w:r>
      <w:r w:rsidR="00D134DA">
        <w:rPr>
          <w:noProof/>
        </w:rPr>
        <w:fldChar w:fldCharType="separate"/>
      </w:r>
      <w:r w:rsidR="00D134DA">
        <w:rPr>
          <w:noProof/>
        </w:rPr>
        <w:t>2</w:t>
      </w:r>
      <w:r w:rsidR="00D134DA"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Approach to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D134DA" w:rsidRDefault="00D134DA">
      <w:pPr>
        <w:pStyle w:val="TOC1"/>
        <w:tabs>
          <w:tab w:val="left" w:pos="440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  <w:tab/>
      </w:r>
      <w:r>
        <w:rPr>
          <w:noProof/>
        </w:rPr>
        <w:t>Test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D134DA" w:rsidRDefault="00D134DA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/>
        </w:rPr>
      </w:pPr>
      <w:r>
        <w:rPr>
          <w:noProof/>
        </w:rPr>
        <w:t>DOCUMENT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_Toc347984445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D4E75" w:rsidRPr="000D4E75" w:rsidRDefault="00CA50B8" w:rsidP="000D4E75">
      <w:pPr>
        <w:pStyle w:val="Heading1"/>
        <w:numPr>
          <w:ilvl w:val="0"/>
          <w:numId w:val="0"/>
        </w:numPr>
      </w:pPr>
      <w:r>
        <w:fldChar w:fldCharType="end"/>
      </w:r>
      <w:r w:rsidR="00A44A71">
        <w:br w:type="page"/>
      </w:r>
    </w:p>
    <w:p w:rsidR="003309A1" w:rsidRDefault="003309A1" w:rsidP="006E2359">
      <w:pPr>
        <w:pStyle w:val="Heading1"/>
      </w:pPr>
      <w:bookmarkStart w:id="1" w:name="_Toc347984438"/>
      <w:r>
        <w:lastRenderedPageBreak/>
        <w:t>Introduction</w:t>
      </w:r>
      <w:bookmarkEnd w:id="1"/>
    </w:p>
    <w:p w:rsidR="00B05794" w:rsidRDefault="00B05794" w:rsidP="005C6FEF">
      <w:pPr>
        <w:pStyle w:val="Heading2"/>
      </w:pPr>
      <w:bookmarkStart w:id="2" w:name="_Toc347984439"/>
      <w:r w:rsidRPr="00B05794">
        <w:t>Purpose of this Document</w:t>
      </w:r>
      <w:bookmarkEnd w:id="2"/>
    </w:p>
    <w:p w:rsidR="00EB7833" w:rsidRPr="00EB7833" w:rsidRDefault="00F07C0B" w:rsidP="00EB7833">
      <w:pPr>
        <w:pStyle w:val="BodyText"/>
      </w:pPr>
      <w:r>
        <w:t>The purpose of this document is to outline how the design specification/program will be tested against the tests in the test specification table.</w:t>
      </w:r>
    </w:p>
    <w:p w:rsidR="005C6FEF" w:rsidRDefault="005C6FEF" w:rsidP="00EB7833">
      <w:pPr>
        <w:pStyle w:val="Heading2"/>
      </w:pPr>
      <w:bookmarkStart w:id="3" w:name="_Toc347984440"/>
      <w:r>
        <w:t>Scope</w:t>
      </w:r>
      <w:bookmarkEnd w:id="3"/>
      <w:r>
        <w:t xml:space="preserve"> </w:t>
      </w:r>
    </w:p>
    <w:p w:rsidR="005C6FEF" w:rsidRDefault="005C6FEF" w:rsidP="005C6FEF">
      <w:r>
        <w:t xml:space="preserve">The test plan aims to set standardisation </w:t>
      </w:r>
      <w:r w:rsidR="000479E3">
        <w:t>for</w:t>
      </w:r>
      <w:r>
        <w:t xml:space="preserve"> the testing of the program, and parameters in which the program will be tested to.  All program testers are required to rea</w:t>
      </w:r>
      <w:r w:rsidR="000479E3">
        <w:t>d this document to understand the guidelines they will follow when</w:t>
      </w:r>
      <w:r>
        <w:t xml:space="preserve"> testing the program.</w:t>
      </w:r>
    </w:p>
    <w:p w:rsidR="005C6FEF" w:rsidRDefault="005C6FEF" w:rsidP="005C6FEF">
      <w:pPr>
        <w:pStyle w:val="Heading2"/>
      </w:pPr>
      <w:bookmarkStart w:id="4" w:name="_Toc347984441"/>
      <w:r>
        <w:t>Objectives</w:t>
      </w:r>
      <w:bookmarkEnd w:id="4"/>
      <w:r>
        <w:t xml:space="preserve"> </w:t>
      </w:r>
    </w:p>
    <w:p w:rsidR="00B73CF7" w:rsidRDefault="005C6FEF" w:rsidP="005C6FEF">
      <w:r>
        <w:t>The objectives of the test plan are to see whether the fea</w:t>
      </w:r>
      <w:r w:rsidR="002C1813">
        <w:t>tures in the program work, given</w:t>
      </w:r>
      <w:r>
        <w:t xml:space="preserve"> different variables. The testing wi</w:t>
      </w:r>
      <w:r w:rsidR="002C1813">
        <w:t>ll be done in the following way:-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first column w</w:t>
      </w:r>
      <w:r>
        <w:t>ill contain the test reference;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second column will contai</w:t>
      </w:r>
      <w:r>
        <w:t>n the requisite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third column is test content which will give a short descr</w:t>
      </w:r>
      <w:r>
        <w:t>iption o</w:t>
      </w:r>
      <w:r w:rsidR="001C37A7">
        <w:t>f</w:t>
      </w:r>
      <w:r>
        <w:t xml:space="preserve"> what is being tested;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fo</w:t>
      </w:r>
      <w:r w:rsidR="00137A9C">
        <w:t>u</w:t>
      </w:r>
      <w:r w:rsidR="005C6FEF">
        <w:t>rth column will contain the input,</w:t>
      </w:r>
      <w:r w:rsidR="00A408C9">
        <w:t xml:space="preserve"> i.e.</w:t>
      </w:r>
      <w:r w:rsidR="005C6FEF">
        <w:t xml:space="preserve"> </w:t>
      </w:r>
      <w:r>
        <w:t>what action will be done;</w:t>
      </w:r>
    </w:p>
    <w:p w:rsidR="00B73CF7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fifth column will contain the output after the ac</w:t>
      </w:r>
      <w:r>
        <w:t>tion has taken place;</w:t>
      </w:r>
    </w:p>
    <w:p w:rsidR="00B05794" w:rsidRDefault="00B73CF7" w:rsidP="00B73CF7">
      <w:pPr>
        <w:pStyle w:val="ListParagraph"/>
        <w:numPr>
          <w:ilvl w:val="0"/>
          <w:numId w:val="20"/>
        </w:numPr>
      </w:pPr>
      <w:r>
        <w:t>t</w:t>
      </w:r>
      <w:r w:rsidR="005C6FEF">
        <w:t>he six</w:t>
      </w:r>
      <w:r w:rsidR="00E03EAF">
        <w:t>th</w:t>
      </w:r>
      <w:r w:rsidR="005C6FEF">
        <w:t xml:space="preserve"> column will contain the pass criteria </w:t>
      </w:r>
      <w:r w:rsidR="002A159D">
        <w:t xml:space="preserve">i.e. </w:t>
      </w:r>
      <w:r w:rsidR="005C6FEF">
        <w:t xml:space="preserve">how the test will be passed. </w:t>
      </w:r>
    </w:p>
    <w:p w:rsidR="00B25BA1" w:rsidRDefault="00B25BA1" w:rsidP="00EE2F1E">
      <w:pPr>
        <w:pStyle w:val="ListParagraph"/>
        <w:numPr>
          <w:ilvl w:val="0"/>
          <w:numId w:val="20"/>
        </w:numPr>
      </w:pPr>
      <w:r>
        <w:t>the seventh column will contain the Test criteria i.e. to dete</w:t>
      </w:r>
      <w:r w:rsidR="004269C4">
        <w:t xml:space="preserve">rmine if that each </w:t>
      </w:r>
      <w:r>
        <w:t>test</w:t>
      </w:r>
      <w:r w:rsidR="004269C4">
        <w:t xml:space="preserve"> cases</w:t>
      </w:r>
      <w:r>
        <w:t xml:space="preserve"> is a success or fail</w:t>
      </w:r>
      <w:r w:rsidR="00EE2F1E">
        <w:t>ure</w:t>
      </w:r>
      <w:r>
        <w:t xml:space="preserve"> </w:t>
      </w:r>
    </w:p>
    <w:p w:rsidR="004A7FA7" w:rsidRDefault="004A7FA7" w:rsidP="004A7FA7"/>
    <w:p w:rsidR="00E21B0A" w:rsidRDefault="004A7FA7" w:rsidP="00E21B0A">
      <w:pPr>
        <w:pStyle w:val="Heading1"/>
      </w:pPr>
      <w:bookmarkStart w:id="5" w:name="_Toc347984442"/>
      <w:r>
        <w:t>Approach to testing</w:t>
      </w:r>
      <w:bookmarkEnd w:id="5"/>
    </w:p>
    <w:p w:rsidR="00D134DA" w:rsidRDefault="00D134DA" w:rsidP="00D134DA">
      <w:r>
        <w:t xml:space="preserve">Testing is a fundamental component of the software quality assurance and represented a review to meet the requirement as specified in the document </w:t>
      </w:r>
      <w:r w:rsidRPr="00FC4F0C">
        <w:t>QA Document SE.QA.01</w:t>
      </w:r>
      <w:r>
        <w:t>. The technique use</w:t>
      </w:r>
      <w:r w:rsidR="00421C0F">
        <w:t>d</w:t>
      </w:r>
      <w:r>
        <w:t xml:space="preserve"> to test is </w:t>
      </w:r>
      <w:r w:rsidR="00421C0F">
        <w:t>the</w:t>
      </w:r>
      <w:r>
        <w:t xml:space="preserve"> black box testing techniques</w:t>
      </w:r>
      <w:r w:rsidR="00421C0F">
        <w:t>,</w:t>
      </w:r>
      <w:r>
        <w:t xml:space="preserve"> where we perform functional testing to ensu</w:t>
      </w:r>
      <w:r w:rsidR="00421C0F">
        <w:t>re that the functionality meets</w:t>
      </w:r>
      <w:r>
        <w:t xml:space="preserve"> the requirement</w:t>
      </w:r>
      <w:r w:rsidR="00421C0F">
        <w:t>s</w:t>
      </w:r>
      <w:r>
        <w:t>. In this approach,</w:t>
      </w:r>
      <w:r w:rsidRPr="00FC4F0C">
        <w:t xml:space="preserve"> </w:t>
      </w:r>
      <w:r>
        <w:t>we focus on determining whether or not a program does what it is supposed to do base</w:t>
      </w:r>
      <w:r w:rsidR="00150FB3">
        <w:t>d</w:t>
      </w:r>
      <w:r>
        <w:t xml:space="preserve"> </w:t>
      </w:r>
      <w:r w:rsidR="00150FB3">
        <w:t>up</w:t>
      </w:r>
      <w:r>
        <w:t xml:space="preserve">on its functional requirements. Black box testing attempts to find errors in the external </w:t>
      </w:r>
      <w:r w:rsidR="00150FB3">
        <w:t>behaviour</w:t>
      </w:r>
      <w:r>
        <w:t xml:space="preserve"> of the code</w:t>
      </w:r>
      <w:r w:rsidR="00150FB3">
        <w:t xml:space="preserve"> (output)</w:t>
      </w:r>
      <w:r>
        <w:t xml:space="preserve"> which is </w:t>
      </w:r>
      <w:r w:rsidR="00150FB3">
        <w:t xml:space="preserve">grouped into the </w:t>
      </w:r>
      <w:r>
        <w:t xml:space="preserve">following categories ; incorrect or missing functionality; interface errors; errors in data structures used by interfaces; </w:t>
      </w:r>
      <w:r w:rsidR="0008216D">
        <w:t>behaviour</w:t>
      </w:r>
      <w:r>
        <w:t xml:space="preserve"> or performance errors; and initialization and termination errors. Through this testing, we can determine if the functions appear to work according to specifications.</w:t>
      </w:r>
      <w:r w:rsidRPr="001B666E">
        <w:t xml:space="preserve"> </w:t>
      </w:r>
      <w:r w:rsidR="0008216D">
        <w:t>The main b</w:t>
      </w:r>
      <w:r w:rsidRPr="001B666E">
        <w:t>lack box testing tools</w:t>
      </w:r>
      <w:r w:rsidR="0008216D">
        <w:t xml:space="preserve"> used</w:t>
      </w:r>
      <w:r w:rsidRPr="001B666E">
        <w:t xml:space="preserve"> are </w:t>
      </w:r>
      <w:r w:rsidR="0008216D">
        <w:t>the</w:t>
      </w:r>
      <w:r w:rsidR="00905734">
        <w:t xml:space="preserve"> record and playback tools - t</w:t>
      </w:r>
      <w:r w:rsidR="008364A3">
        <w:t>he IDE used to test the system against these requirements is Netbeans</w:t>
      </w:r>
      <w:r>
        <w:t>. Black-box testing focus</w:t>
      </w:r>
      <w:r w:rsidR="00692DA0">
        <w:t>ses</w:t>
      </w:r>
      <w:r>
        <w:t xml:space="preserve"> on the inputs and outputs of the software without knowing their internal code implementation .The followin</w:t>
      </w:r>
      <w:r w:rsidR="00692DA0">
        <w:t>g is the guideline that should b</w:t>
      </w:r>
      <w:r>
        <w:t>e follow</w:t>
      </w:r>
      <w:r w:rsidR="00692DA0">
        <w:t>ed</w:t>
      </w:r>
      <w:r>
        <w:t xml:space="preserve"> during the testing phase</w:t>
      </w:r>
      <w:r w:rsidR="00CB32A2">
        <w:t>.</w:t>
      </w:r>
    </w:p>
    <w:p w:rsidR="00D134DA" w:rsidRDefault="00D134DA" w:rsidP="00D134DA"/>
    <w:p w:rsidR="00D134DA" w:rsidRDefault="00413569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Conform to</w:t>
      </w:r>
      <w:r w:rsidR="00D134DA">
        <w:t xml:space="preserve"> the requirement</w:t>
      </w:r>
      <w:r>
        <w:t>s</w:t>
      </w:r>
      <w:r w:rsidR="00D134DA">
        <w:t xml:space="preserve"> and specification</w:t>
      </w:r>
      <w:r>
        <w:t>s</w:t>
      </w:r>
      <w:r w:rsidR="00D134DA">
        <w:t xml:space="preserve"> that is shown</w:t>
      </w:r>
      <w:r>
        <w:t xml:space="preserve"> and set</w:t>
      </w:r>
      <w:r w:rsidR="00D134DA">
        <w:t xml:space="preserve"> in the QA documents</w:t>
      </w:r>
    </w:p>
    <w:p w:rsidR="00D134DA" w:rsidRDefault="00D716AE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Conduct a number of test cases by</w:t>
      </w:r>
      <w:r w:rsidR="00D134DA">
        <w:t xml:space="preserve"> choosing valid input to check the positive test scenario and invalid input to check the negative test scenario of the system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Tester should determine the expected output from the input given.</w:t>
      </w:r>
    </w:p>
    <w:p w:rsidR="00D134DA" w:rsidRDefault="00530B3C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Using the specified inputs, check that they match the expected output/result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Chosen test cases are executed and documented for the outcome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 xml:space="preserve">If </w:t>
      </w:r>
      <w:r w:rsidR="00530B3C">
        <w:t>any errors occur</w:t>
      </w:r>
      <w:r>
        <w:t>, it should be fixed</w:t>
      </w:r>
      <w:r w:rsidR="002D6857">
        <w:t xml:space="preserve"> if possible</w:t>
      </w:r>
    </w:p>
    <w:p w:rsidR="00D134DA" w:rsidRDefault="00D134DA" w:rsidP="00D134DA">
      <w:pPr>
        <w:pStyle w:val="ListParagraph"/>
        <w:numPr>
          <w:ilvl w:val="0"/>
          <w:numId w:val="21"/>
        </w:numPr>
        <w:spacing w:after="200" w:line="276" w:lineRule="auto"/>
      </w:pPr>
      <w:r>
        <w:t>Test table is drawn up to show the number of test</w:t>
      </w:r>
      <w:r w:rsidR="00530B3C">
        <w:t>s</w:t>
      </w:r>
      <w:r>
        <w:t xml:space="preserve"> conducted</w:t>
      </w:r>
      <w:r w:rsidR="00530B3C">
        <w:t xml:space="preserve"> and whether they passed or failed.</w:t>
      </w:r>
      <w:bookmarkStart w:id="6" w:name="_GoBack"/>
      <w:bookmarkEnd w:id="6"/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Default="00D134DA" w:rsidP="00D134DA">
      <w:pPr>
        <w:pStyle w:val="ListParagraph"/>
      </w:pPr>
    </w:p>
    <w:p w:rsidR="00D134DA" w:rsidRPr="00D134DA" w:rsidRDefault="00D134DA" w:rsidP="00D134DA">
      <w:pPr>
        <w:pStyle w:val="BodyText"/>
      </w:pPr>
    </w:p>
    <w:p w:rsidR="00EB7833" w:rsidRDefault="00F07C0B" w:rsidP="00EB7833">
      <w:pPr>
        <w:pStyle w:val="Heading1"/>
      </w:pPr>
      <w:bookmarkStart w:id="7" w:name="_Toc347984443"/>
      <w:r>
        <w:lastRenderedPageBreak/>
        <w:t>Test</w:t>
      </w:r>
      <w:r w:rsidR="00EB7833">
        <w:t xml:space="preserve"> Specification</w:t>
      </w:r>
      <w:bookmarkEnd w:id="7"/>
    </w:p>
    <w:tbl>
      <w:tblPr>
        <w:tblStyle w:val="TableGrid"/>
        <w:tblW w:w="11199" w:type="dxa"/>
        <w:tblInd w:w="-743" w:type="dxa"/>
        <w:tblLook w:val="04A0" w:firstRow="1" w:lastRow="0" w:firstColumn="1" w:lastColumn="0" w:noHBand="0" w:noVBand="1"/>
      </w:tblPr>
      <w:tblGrid>
        <w:gridCol w:w="1230"/>
        <w:gridCol w:w="1527"/>
        <w:gridCol w:w="2072"/>
        <w:gridCol w:w="1836"/>
        <w:gridCol w:w="1820"/>
        <w:gridCol w:w="1576"/>
        <w:gridCol w:w="1138"/>
      </w:tblGrid>
      <w:tr w:rsidR="0082623D" w:rsidRPr="003362EA" w:rsidTr="0082623D">
        <w:tc>
          <w:tcPr>
            <w:tcW w:w="1236" w:type="dxa"/>
          </w:tcPr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362EA">
              <w:rPr>
                <w:rFonts w:asciiTheme="majorBidi" w:hAnsiTheme="majorBidi" w:cstheme="majorBidi"/>
                <w:b/>
                <w:bCs/>
              </w:rPr>
              <w:t>Test Ref</w:t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362EA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Req. being tested</w:t>
            </w:r>
          </w:p>
          <w:p w:rsidR="0082623D" w:rsidRPr="003362EA" w:rsidRDefault="0082623D" w:rsidP="00026A56">
            <w:pPr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Test content</w:t>
            </w:r>
          </w:p>
          <w:p w:rsidR="0082623D" w:rsidRPr="003362EA" w:rsidRDefault="0082623D" w:rsidP="00026A5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Input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Output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b/>
                <w:bCs/>
                <w:sz w:val="20"/>
                <w:szCs w:val="20"/>
              </w:rPr>
              <w:t>Pass Criteria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3362EA" w:rsidRDefault="0082623D" w:rsidP="00026A56">
            <w:pPr>
              <w:pStyle w:val="Default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Test pass/fail?</w:t>
            </w:r>
          </w:p>
        </w:tc>
      </w:tr>
      <w:tr w:rsidR="0082623D" w:rsidRPr="003362EA" w:rsidTr="0082623D">
        <w:trPr>
          <w:trHeight w:val="194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</w:t>
            </w:r>
            <w:r>
              <w:rPr>
                <w:sz w:val="20"/>
                <w:szCs w:val="20"/>
              </w:rPr>
              <w:t>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 \* MERGEFORMAT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/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  <w:p w:rsidR="0082623D" w:rsidRPr="003362EA" w:rsidRDefault="0082623D" w:rsidP="00026A56"/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“Register button” on the login page will navigate the user to the register page</w:t>
            </w:r>
          </w:p>
          <w:p w:rsidR="0082623D" w:rsidRPr="003362EA" w:rsidRDefault="0082623D" w:rsidP="00026A56"/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Click the register button first - the button on the left on the login screen </w:t>
            </w:r>
          </w:p>
          <w:p w:rsidR="0082623D" w:rsidRPr="003362EA" w:rsidRDefault="0082623D" w:rsidP="00026A56"/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A page which consists of forms and buttons will be shown on the user’s browser </w:t>
            </w:r>
          </w:p>
          <w:p w:rsidR="0082623D" w:rsidRPr="003362EA" w:rsidRDefault="0082623D" w:rsidP="00026A56"/>
        </w:tc>
        <w:tc>
          <w:tcPr>
            <w:tcW w:w="1579" w:type="dxa"/>
          </w:tcPr>
          <w:p w:rsidR="0082623D" w:rsidRPr="003362EA" w:rsidRDefault="00B25BA1" w:rsidP="00B25BA1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page should </w:t>
            </w:r>
            <w:r w:rsidR="0082623D" w:rsidRPr="003362EA">
              <w:rPr>
                <w:sz w:val="20"/>
                <w:szCs w:val="20"/>
              </w:rPr>
              <w:t xml:space="preserve"> be load correctly</w:t>
            </w:r>
          </w:p>
          <w:p w:rsidR="0082623D" w:rsidRPr="003362EA" w:rsidRDefault="0082623D" w:rsidP="00026A56"/>
        </w:tc>
        <w:tc>
          <w:tcPr>
            <w:tcW w:w="1110" w:type="dxa"/>
          </w:tcPr>
          <w:p w:rsidR="0082623D" w:rsidRPr="00E7116F" w:rsidRDefault="00E7116F" w:rsidP="00026A56">
            <w:pPr>
              <w:pStyle w:val="Default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already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an user email that already exists in database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displays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"User already exists"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error message 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763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adding new user if all required fields are not filled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all the fields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"You have to fill all required fields"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538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does not allow using restricted characters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special characters (^%#) in email section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Account is not created, user gets error message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"Incorrect input"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creates new user account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and all required data correctly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 users should now include this user.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Dat</w:t>
            </w:r>
            <w:r w:rsidR="00B25BA1">
              <w:rPr>
                <w:sz w:val="20"/>
                <w:szCs w:val="20"/>
              </w:rPr>
              <w:t>a should be</w:t>
            </w:r>
            <w:r w:rsidRPr="003362EA">
              <w:rPr>
                <w:sz w:val="20"/>
                <w:szCs w:val="20"/>
              </w:rPr>
              <w:t xml:space="preserve"> stored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 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List of stored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users should </w:t>
            </w:r>
            <w:r w:rsidR="004C5F64">
              <w:rPr>
                <w:sz w:val="20"/>
                <w:szCs w:val="20"/>
              </w:rPr>
              <w:t xml:space="preserve">                                                    </w:t>
            </w:r>
            <w:r w:rsidRPr="003362EA">
              <w:rPr>
                <w:sz w:val="20"/>
                <w:szCs w:val="20"/>
              </w:rPr>
              <w:t>not include this user. User is redirected to login page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should be remove</w:t>
            </w:r>
            <w:r w:rsidR="0082623D" w:rsidRPr="003362EA">
              <w:rPr>
                <w:sz w:val="20"/>
                <w:szCs w:val="20"/>
              </w:rPr>
              <w:t xml:space="preserve"> correctly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475A8E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475A8E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(Unregister)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deletes user data from database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Logged user clicks “Unregister”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Option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Could not remove the user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"Some problems occurred, please try again or contact administrator "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Pr="003362EA" w:rsidRDefault="00CB32A2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EA6FAF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“friends button” on the Home page navigates the user to the ‘friends.html’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friend button on the home 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‘friends.html’ page will be shown on the user’s browser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page should be</w:t>
            </w:r>
            <w:r w:rsidR="0082623D" w:rsidRPr="003362EA">
              <w:rPr>
                <w:sz w:val="20"/>
                <w:szCs w:val="20"/>
              </w:rPr>
              <w:t xml:space="preserve">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SE-N02-00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</w:t>
            </w:r>
            <w:r w:rsidR="00E7116F">
              <w:rPr>
                <w:sz w:val="20"/>
                <w:szCs w:val="20"/>
              </w:rPr>
              <w:t>system does not allow to add non</w:t>
            </w:r>
            <w:r w:rsidRPr="003362EA">
              <w:rPr>
                <w:sz w:val="20"/>
                <w:szCs w:val="20"/>
              </w:rPr>
              <w:t xml:space="preserve"> existing user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 email that does not exist in database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not be added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“Sorry, user does not exist”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user is added correctly</w:t>
            </w:r>
            <w:r>
              <w:rPr>
                <w:sz w:val="20"/>
                <w:szCs w:val="20"/>
              </w:rPr>
              <w:t xml:space="preserve"> if request accepted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friends email correctly</w:t>
            </w:r>
            <w:r>
              <w:rPr>
                <w:sz w:val="20"/>
                <w:szCs w:val="20"/>
              </w:rPr>
              <w:t xml:space="preserve"> and person accepts friend request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added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added to user’s friends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690B44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11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690B44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A7364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>, We test out from the other user which is about to be accepted if his account has been notify with a friend request</w:t>
            </w:r>
          </w:p>
        </w:tc>
        <w:tc>
          <w:tcPr>
            <w:tcW w:w="1842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Log-on to the other account which is about to receive the friend request</w:t>
            </w:r>
          </w:p>
        </w:tc>
        <w:tc>
          <w:tcPr>
            <w:tcW w:w="1823" w:type="dxa"/>
          </w:tcPr>
          <w:p w:rsidR="0082623D" w:rsidRPr="003362EA" w:rsidRDefault="00A73647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should be a notification in the friend list page with the detailed of the email of the user.</w:t>
            </w:r>
          </w:p>
        </w:tc>
        <w:tc>
          <w:tcPr>
            <w:tcW w:w="157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friend request </w:t>
            </w:r>
            <w:r w:rsidR="00B25BA1">
              <w:rPr>
                <w:sz w:val="20"/>
                <w:szCs w:val="20"/>
              </w:rPr>
              <w:t xml:space="preserve">should </w:t>
            </w:r>
            <w:r>
              <w:rPr>
                <w:sz w:val="20"/>
                <w:szCs w:val="20"/>
              </w:rPr>
              <w:t>perform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31FC7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12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A73647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A73647">
              <w:rPr>
                <w:sz w:val="20"/>
                <w:szCs w:val="20"/>
              </w:rPr>
              <w:t>FR2 + FR6 (Add Friend)</w:t>
            </w:r>
          </w:p>
        </w:tc>
        <w:tc>
          <w:tcPr>
            <w:tcW w:w="2080" w:type="dxa"/>
          </w:tcPr>
          <w:p w:rsidR="0082623D" w:rsidRPr="00A73647" w:rsidRDefault="00A73647" w:rsidP="00026A56">
            <w:pPr>
              <w:pStyle w:val="Default"/>
              <w:rPr>
                <w:iCs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 xml:space="preserve">From the test From the test </w:t>
            </w: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, We check if </w:t>
            </w:r>
            <w:r w:rsidR="00983BA1">
              <w:rPr>
                <w:sz w:val="20"/>
                <w:szCs w:val="20"/>
              </w:rPr>
              <w:t>the user able to add two successful friend request.</w:t>
            </w:r>
          </w:p>
        </w:tc>
        <w:tc>
          <w:tcPr>
            <w:tcW w:w="1842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the two friend request by email in the friend request page. After that, Login to that chosen email account</w:t>
            </w:r>
          </w:p>
        </w:tc>
        <w:tc>
          <w:tcPr>
            <w:tcW w:w="1823" w:type="dxa"/>
          </w:tcPr>
          <w:p w:rsidR="0082623D" w:rsidRPr="003362EA" w:rsidRDefault="00983BA1" w:rsidP="00026A5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Both account should receive the friend request</w:t>
            </w:r>
          </w:p>
        </w:tc>
        <w:tc>
          <w:tcPr>
            <w:tcW w:w="1579" w:type="dxa"/>
          </w:tcPr>
          <w:p w:rsidR="0082623D" w:rsidRPr="003362EA" w:rsidRDefault="00983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Adding more than one friend request in the friend page is successful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13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(Decline friend request)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To test the decline button of the friend request session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the test SE-N02-010 ,we test it out with the decline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If the person is declined, that user will not appear on the friend request box.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invitation</w:t>
            </w:r>
            <w:r w:rsidR="00B25BA1">
              <w:rPr>
                <w:sz w:val="20"/>
                <w:szCs w:val="20"/>
              </w:rPr>
              <w:t xml:space="preserve"> should be performing</w:t>
            </w:r>
            <w:r w:rsidRPr="003362EA">
              <w:rPr>
                <w:sz w:val="20"/>
                <w:szCs w:val="20"/>
              </w:rPr>
              <w:t xml:space="preserve"> well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removing f</w:t>
            </w:r>
            <w:r>
              <w:rPr>
                <w:sz w:val="20"/>
                <w:szCs w:val="20"/>
              </w:rPr>
              <w:t>riend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friend is selected,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friend first.” error message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CA3CB5">
            <w:pPr>
              <w:pStyle w:val="Default"/>
              <w:rPr>
                <w:sz w:val="20"/>
                <w:szCs w:val="20"/>
              </w:rPr>
            </w:pPr>
          </w:p>
          <w:p w:rsidR="00CB32A2" w:rsidRPr="003362EA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15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FR2 + FR6 (Remove Friend)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friend is deleted correctly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friend from “friend list”, use delete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should be deleted correctly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Friend is deleted from user’s friends list</w:t>
            </w:r>
          </w:p>
        </w:tc>
        <w:tc>
          <w:tcPr>
            <w:tcW w:w="1110" w:type="dxa"/>
          </w:tcPr>
          <w:p w:rsidR="0082623D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B32A2" w:rsidRDefault="00F45C7F" w:rsidP="00F45C7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45C7F" w:rsidRDefault="00F45C7F" w:rsidP="00F45C7F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Friend function is unavailable</w:t>
            </w:r>
          </w:p>
          <w:p w:rsidR="00CA3CB5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CA3CB5" w:rsidP="00CB32A2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16</w:t>
            </w:r>
            <w:r>
              <w:rPr>
                <w:sz w:val="20"/>
                <w:szCs w:val="20"/>
              </w:rPr>
              <w:fldChar w:fldCharType="end"/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+ FR6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“monster button” on the homepage will navigate the user to the monster menu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Click the “monster button” shown in the homepage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browser loads myMonster.html onto the screen</w:t>
            </w:r>
          </w:p>
        </w:tc>
        <w:tc>
          <w:tcPr>
            <w:tcW w:w="1579" w:type="dxa"/>
          </w:tcPr>
          <w:p w:rsidR="0082623D" w:rsidRPr="003362EA" w:rsidRDefault="00B25BA1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navigation button should direct the user to the selected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1205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FR3 (New account)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verify if a Newbie package such as virtual money, is given to new users after their registration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Create an account on the login screen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creating an account, the system will automatically allocate virtual money to the new account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Newbie package 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user monster can challenge another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We test out by using an admin account: search another valid account or search from the list of </w:t>
            </w:r>
            <w:r w:rsidRPr="003362EA">
              <w:rPr>
                <w:sz w:val="20"/>
                <w:szCs w:val="20"/>
              </w:rPr>
              <w:lastRenderedPageBreak/>
              <w:t>friends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 xml:space="preserve">The chosen user will appear from the drop-down menu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 </w:t>
            </w:r>
            <w:r w:rsidRPr="003362EA">
              <w:rPr>
                <w:sz w:val="20"/>
                <w:szCs w:val="20"/>
              </w:rPr>
              <w:t>system</w:t>
            </w:r>
            <w:r w:rsidR="00B25BA1">
              <w:rPr>
                <w:sz w:val="20"/>
                <w:szCs w:val="20"/>
              </w:rPr>
              <w:t xml:space="preserve"> should</w:t>
            </w:r>
            <w:r w:rsidRPr="003362EA">
              <w:rPr>
                <w:sz w:val="20"/>
                <w:szCs w:val="20"/>
              </w:rPr>
              <w:t xml:space="preserve"> 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19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user can accept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notification from the homepage that another user wishes to challenge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Challenge system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AD57A1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1E3496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if the user can</w:t>
            </w:r>
            <w:r w:rsidRPr="003362EA">
              <w:rPr>
                <w:sz w:val="20"/>
                <w:szCs w:val="20"/>
              </w:rPr>
              <w:t xml:space="preserve"> decline a challenge from another user 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an account to invite another member to a challenge</w:t>
            </w:r>
            <w:r>
              <w:rPr>
                <w:sz w:val="20"/>
                <w:szCs w:val="20"/>
              </w:rPr>
              <w:t xml:space="preserve"> and have that other member decline the challenge</w:t>
            </w:r>
          </w:p>
        </w:tc>
        <w:tc>
          <w:tcPr>
            <w:tcW w:w="1823" w:type="dxa"/>
          </w:tcPr>
          <w:p w:rsidR="0082623D" w:rsidRPr="003362EA" w:rsidRDefault="0082623D" w:rsidP="002A3102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There will be a notification from the homepage that </w:t>
            </w:r>
            <w:r>
              <w:rPr>
                <w:sz w:val="20"/>
                <w:szCs w:val="20"/>
              </w:rPr>
              <w:t>other</w:t>
            </w:r>
            <w:r w:rsidRPr="003362EA">
              <w:rPr>
                <w:sz w:val="20"/>
                <w:szCs w:val="20"/>
              </w:rPr>
              <w:t xml:space="preserve"> user </w:t>
            </w:r>
            <w:r>
              <w:rPr>
                <w:sz w:val="20"/>
                <w:szCs w:val="20"/>
              </w:rPr>
              <w:t>declined the</w:t>
            </w:r>
            <w:r w:rsidRPr="003362EA">
              <w:rPr>
                <w:sz w:val="20"/>
                <w:szCs w:val="20"/>
              </w:rPr>
              <w:t xml:space="preserve"> challenge</w:t>
            </w:r>
          </w:p>
        </w:tc>
        <w:tc>
          <w:tcPr>
            <w:tcW w:w="1579" w:type="dxa"/>
          </w:tcPr>
          <w:p w:rsidR="0082623D" w:rsidRPr="003362EA" w:rsidRDefault="002D6857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Declining c</w:t>
            </w:r>
            <w:r w:rsidR="0082623D" w:rsidRPr="003362EA">
              <w:rPr>
                <w:sz w:val="20"/>
                <w:szCs w:val="20"/>
              </w:rPr>
              <w:t>hallenge</w:t>
            </w:r>
            <w:r>
              <w:rPr>
                <w:sz w:val="20"/>
                <w:szCs w:val="20"/>
              </w:rPr>
              <w:t xml:space="preserve"> from the user</w:t>
            </w:r>
            <w:r w:rsidR="0082623D" w:rsidRPr="003362EA">
              <w:rPr>
                <w:sz w:val="20"/>
                <w:szCs w:val="20"/>
              </w:rPr>
              <w:t xml:space="preserve"> </w:t>
            </w:r>
            <w:r w:rsidR="00B25BA1">
              <w:rPr>
                <w:sz w:val="20"/>
                <w:szCs w:val="20"/>
              </w:rPr>
              <w:t xml:space="preserve">should </w:t>
            </w:r>
            <w:r w:rsidR="0082623D"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AD57A1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FR4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To confirm that the winner of the monster challenge receives their reward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From test SE-N02-017, which is another account accepts the challenge from the current account to test which has a more powerful monster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There will be a short video play on screen of monsters fighting while the system calculates the winner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The monster challenge </w:t>
            </w:r>
            <w:r w:rsidR="00B25BA1">
              <w:rPr>
                <w:sz w:val="20"/>
                <w:szCs w:val="20"/>
              </w:rPr>
              <w:t xml:space="preserve">should </w:t>
            </w:r>
            <w:r w:rsidRPr="003362EA">
              <w:rPr>
                <w:sz w:val="20"/>
                <w:szCs w:val="20"/>
              </w:rPr>
              <w:t>works</w:t>
            </w:r>
          </w:p>
        </w:tc>
        <w:tc>
          <w:tcPr>
            <w:tcW w:w="1110" w:type="dxa"/>
          </w:tcPr>
          <w:p w:rsidR="0082623D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CA3CB5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  <w:p w:rsidR="00CA3CB5" w:rsidRPr="003362EA" w:rsidRDefault="004269C4" w:rsidP="00CA3CB5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media is loaded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selling a mo</w:t>
            </w:r>
            <w:r>
              <w:rPr>
                <w:sz w:val="20"/>
                <w:szCs w:val="20"/>
              </w:rPr>
              <w:t>nster without selecting any from</w:t>
            </w:r>
            <w:r w:rsidRPr="003362EA">
              <w:rPr>
                <w:sz w:val="20"/>
                <w:szCs w:val="20"/>
              </w:rPr>
              <w:t xml:space="preserve">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sell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sale)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sold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monster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monster price first” error message</w:t>
            </w:r>
          </w:p>
        </w:tc>
        <w:tc>
          <w:tcPr>
            <w:tcW w:w="1110" w:type="dxa"/>
          </w:tcPr>
          <w:p w:rsidR="002D6857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C82F44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C82F44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buy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CA3CB5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(Buy monster)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</w:t>
            </w:r>
            <w:r>
              <w:rPr>
                <w:sz w:val="20"/>
                <w:szCs w:val="20"/>
              </w:rPr>
              <w:t>ster without selecting any from</w:t>
            </w:r>
            <w:r w:rsidRPr="003362EA">
              <w:rPr>
                <w:sz w:val="20"/>
                <w:szCs w:val="20"/>
              </w:rPr>
              <w:t xml:space="preserve">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buy it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FR6 (Buy monster) </w:t>
            </w:r>
          </w:p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system allow to buy a monster </w:t>
            </w:r>
            <w:r w:rsidR="004269C4">
              <w:rPr>
                <w:sz w:val="20"/>
                <w:szCs w:val="20"/>
              </w:rPr>
              <w:t>from other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Select monster, use buy button </w:t>
            </w:r>
            <w:r w:rsidR="004269C4">
              <w:rPr>
                <w:sz w:val="20"/>
                <w:szCs w:val="20"/>
              </w:rPr>
              <w:t>on the user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users monsters list and removed from market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correctly added to users monsters list and removed from market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026A56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breed a monster without selecting any from the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is selected,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first.” error message</w:t>
            </w:r>
          </w:p>
        </w:tc>
        <w:tc>
          <w:tcPr>
            <w:tcW w:w="1110" w:type="dxa"/>
          </w:tcPr>
          <w:p w:rsidR="0082623D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  <w:p w:rsidR="00DC032B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29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with no price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Set breed price to 0 or leave it blank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the market list,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set a breed price first”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(Offer for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monsters to be bred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from “monster list”, use breed monster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should be added to the market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added correctly to the market list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user with not enough funds to buy a monster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Monster is not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don’t have enough money to buy this monster”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allows buying a monster without selecting any from the market list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no monster in market,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No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“You have to select a monster first” error message</w:t>
            </w:r>
          </w:p>
        </w:tc>
        <w:tc>
          <w:tcPr>
            <w:tcW w:w="1110" w:type="dxa"/>
          </w:tcPr>
          <w:p w:rsidR="0082623D" w:rsidRPr="003362EA" w:rsidRDefault="00DC032B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FR6 (Purchase breeding)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system allow to buy a monster for breeding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Select monster, use breed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should be added to users monsters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New monster is correctly added to users monsters list</w:t>
            </w:r>
          </w:p>
        </w:tc>
        <w:tc>
          <w:tcPr>
            <w:tcW w:w="1110" w:type="dxa"/>
          </w:tcPr>
          <w:p w:rsidR="0082623D" w:rsidRPr="003362EA" w:rsidRDefault="00F45C7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Fail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864967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34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FR1 + 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Test whether the ”login button” on the login page works – this will navigate the user to the home page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Entering a valid username with the password and clicking the login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After the login process, the home page will be loaded onto the user’s browser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The page</w:t>
            </w:r>
            <w:r w:rsidR="00B25BA1">
              <w:rPr>
                <w:sz w:val="20"/>
                <w:szCs w:val="20"/>
              </w:rPr>
              <w:t xml:space="preserve"> should have</w:t>
            </w:r>
            <w:r w:rsidRPr="003362EA">
              <w:rPr>
                <w:sz w:val="20"/>
                <w:szCs w:val="20"/>
              </w:rPr>
              <w:t xml:space="preserve"> been load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35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to log-in not providing any details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Leave blank user log-in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“Please, enter your username and password.”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36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allows not existing users to log-in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Enter new user email and password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User is not logged-in, error message should be displayed </w:t>
            </w:r>
          </w:p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37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no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only username, leave password blank</w:t>
            </w:r>
          </w:p>
          <w:p w:rsidR="0082623D" w:rsidRPr="003362EA" w:rsidRDefault="0082623D" w:rsidP="00026A56">
            <w:pPr>
              <w:ind w:firstLine="720"/>
            </w:pP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38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 with incorrect password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wrong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not logged-in, error message should be displayed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displays “Wrong username or/and password” error message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FR7(Log-in)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allows user to log-in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Enter username and password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logged-in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logged-in and redirected to the home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40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FR7(Log-out)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systems allows user to log-out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log-out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should be logged-out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User is logged out and redirected to the log-in page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41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Check if the system loads the list of user’s monsters correctly </w:t>
            </w:r>
            <w:r w:rsidRPr="003362EA">
              <w:rPr>
                <w:sz w:val="20"/>
                <w:szCs w:val="20"/>
              </w:rPr>
              <w:lastRenderedPageBreak/>
              <w:t>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 xml:space="preserve">should be </w:t>
            </w:r>
            <w:r w:rsidRPr="003362EA">
              <w:rPr>
                <w:sz w:val="20"/>
                <w:szCs w:val="20"/>
              </w:rPr>
              <w:t xml:space="preserve">loaded an empty list </w:t>
            </w:r>
            <w:r w:rsidRPr="003362EA">
              <w:rPr>
                <w:sz w:val="20"/>
                <w:szCs w:val="20"/>
              </w:rPr>
              <w:lastRenderedPageBreak/>
              <w:t>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lastRenderedPageBreak/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42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FR8(monsters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monsters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“my monsters“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 list of monsters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 the</w:t>
            </w:r>
            <w:r w:rsidRPr="003362EA">
              <w:rPr>
                <w:sz w:val="20"/>
                <w:szCs w:val="20"/>
              </w:rPr>
              <w:t xml:space="preserve">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82623D" w:rsidRPr="003362EA" w:rsidTr="0082623D">
        <w:trPr>
          <w:trHeight w:val="440"/>
        </w:trPr>
        <w:tc>
          <w:tcPr>
            <w:tcW w:w="1236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SE-N02-0</w:t>
            </w: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 w:rsidRPr="00BA473A">
              <w:rPr>
                <w:sz w:val="20"/>
                <w:szCs w:val="20"/>
              </w:rPr>
              <w:instrText>SEQ testnum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43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52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FR8(friends list)</w:t>
            </w:r>
          </w:p>
        </w:tc>
        <w:tc>
          <w:tcPr>
            <w:tcW w:w="2080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Check if the system loads the list of user’s friends correctly even though it is empty</w:t>
            </w:r>
          </w:p>
        </w:tc>
        <w:tc>
          <w:tcPr>
            <w:tcW w:w="1842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Use “friends“ button</w:t>
            </w:r>
          </w:p>
        </w:tc>
        <w:tc>
          <w:tcPr>
            <w:tcW w:w="1823" w:type="dxa"/>
          </w:tcPr>
          <w:p w:rsidR="0082623D" w:rsidRPr="003362EA" w:rsidRDefault="0082623D" w:rsidP="00026A56">
            <w:pPr>
              <w:pStyle w:val="Default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>System should show an empty list</w:t>
            </w:r>
          </w:p>
        </w:tc>
        <w:tc>
          <w:tcPr>
            <w:tcW w:w="1579" w:type="dxa"/>
          </w:tcPr>
          <w:p w:rsidR="0082623D" w:rsidRPr="003362EA" w:rsidRDefault="0082623D" w:rsidP="00026A56">
            <w:pPr>
              <w:pStyle w:val="Default"/>
              <w:jc w:val="center"/>
              <w:rPr>
                <w:sz w:val="20"/>
                <w:szCs w:val="20"/>
              </w:rPr>
            </w:pPr>
            <w:r w:rsidRPr="003362EA">
              <w:rPr>
                <w:sz w:val="20"/>
                <w:szCs w:val="20"/>
              </w:rPr>
              <w:t xml:space="preserve">System </w:t>
            </w:r>
            <w:r w:rsidR="00B25BA1">
              <w:rPr>
                <w:sz w:val="20"/>
                <w:szCs w:val="20"/>
              </w:rPr>
              <w:t>should be loading</w:t>
            </w:r>
            <w:r w:rsidRPr="003362EA">
              <w:rPr>
                <w:sz w:val="20"/>
                <w:szCs w:val="20"/>
              </w:rPr>
              <w:t xml:space="preserve"> an empty list correctly</w:t>
            </w:r>
          </w:p>
        </w:tc>
        <w:tc>
          <w:tcPr>
            <w:tcW w:w="1110" w:type="dxa"/>
          </w:tcPr>
          <w:p w:rsidR="0082623D" w:rsidRPr="003362EA" w:rsidRDefault="00E7116F" w:rsidP="00026A56">
            <w:pPr>
              <w:pStyle w:val="Defaul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:rsidR="005C6FEF" w:rsidRDefault="005C6FEF" w:rsidP="005C6FEF"/>
    <w:p w:rsidR="00AE1CE4" w:rsidRDefault="002E07E5" w:rsidP="00AE1CE4">
      <w:pPr>
        <w:pStyle w:val="Caption"/>
      </w:pPr>
      <w:r>
        <w:rPr>
          <w:noProof/>
          <w:lang w:eastAsia="en-GB"/>
        </w:rPr>
        <w:t xml:space="preserve"> </w:t>
      </w:r>
    </w:p>
    <w:p w:rsidR="00026A56" w:rsidRDefault="005D4CDB" w:rsidP="003309A1">
      <w:pPr>
        <w:pStyle w:val="UnnumHeading1"/>
      </w:pPr>
      <w:bookmarkStart w:id="8" w:name="_Toc347984444"/>
      <w:r>
        <w:t>RE</w:t>
      </w:r>
      <w:r w:rsidR="00A44A71">
        <w:t>FERENCES</w:t>
      </w:r>
      <w:bookmarkEnd w:id="8"/>
    </w:p>
    <w:p w:rsidR="00026A56" w:rsidRDefault="004F2D26" w:rsidP="006A16AC">
      <w:pPr>
        <w:pStyle w:val="bibentry"/>
      </w:pPr>
      <w:bookmarkStart w:id="9" w:name="seqa03"/>
      <w:r>
        <w:t>[1]</w:t>
      </w:r>
      <w:bookmarkEnd w:id="9"/>
      <w:r w:rsidR="001714DB">
        <w:tab/>
      </w:r>
      <w:r w:rsidRPr="004F2D26">
        <w:t>Software Engineering Group Projects: General Documentation Standards</w:t>
      </w:r>
      <w:r>
        <w:t>.  C. J. Price, N. W. Hardy. SE.QA.03. 1.5 Release</w:t>
      </w:r>
    </w:p>
    <w:p w:rsidR="00764EDC" w:rsidRDefault="00764EDC" w:rsidP="00764EDC">
      <w:pPr>
        <w:pStyle w:val="bibentry"/>
      </w:pPr>
      <w:r>
        <w:t>[2]</w:t>
      </w:r>
      <w:r>
        <w:tab/>
        <w:t>Software Engineering Group Projects: Test Procedure Standards</w:t>
      </w:r>
      <w:r w:rsidR="00743A37">
        <w:t>.  C. J. Price, N. W. Hardy.</w:t>
      </w:r>
      <w:r w:rsidR="009109FA" w:rsidRPr="009109FA">
        <w:t xml:space="preserve"> </w:t>
      </w:r>
      <w:r w:rsidR="009109FA">
        <w:t>SE.QA.06. 1.6 Release</w:t>
      </w:r>
    </w:p>
    <w:p w:rsidR="00026A56" w:rsidRDefault="00A44A71" w:rsidP="003309A1">
      <w:pPr>
        <w:pStyle w:val="UnnumHeading1"/>
      </w:pPr>
      <w:r>
        <w:br w:type="page"/>
      </w:r>
      <w:bookmarkStart w:id="10" w:name="_Toc347984445"/>
      <w:r>
        <w:lastRenderedPageBreak/>
        <w:t>DOCUMENT HISTORY</w:t>
      </w:r>
      <w:bookmarkEnd w:id="10"/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008"/>
        <w:gridCol w:w="1193"/>
        <w:gridCol w:w="3969"/>
        <w:gridCol w:w="1318"/>
      </w:tblGrid>
      <w:tr w:rsidR="00026A56" w:rsidTr="008904EC">
        <w:trPr>
          <w:tblHeader/>
          <w:jc w:val="center"/>
        </w:trPr>
        <w:tc>
          <w:tcPr>
            <w:tcW w:w="864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Version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CCF No.</w:t>
            </w:r>
          </w:p>
        </w:tc>
        <w:tc>
          <w:tcPr>
            <w:tcW w:w="1193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Date</w:t>
            </w:r>
          </w:p>
        </w:tc>
        <w:tc>
          <w:tcPr>
            <w:tcW w:w="3969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Changes made to document</w:t>
            </w:r>
          </w:p>
        </w:tc>
        <w:tc>
          <w:tcPr>
            <w:tcW w:w="1318" w:type="dxa"/>
            <w:tcBorders>
              <w:bottom w:val="single" w:sz="12" w:space="0" w:color="000000"/>
            </w:tcBorders>
          </w:tcPr>
          <w:p w:rsidR="00026A56" w:rsidRDefault="00A44A71">
            <w:pPr>
              <w:rPr>
                <w:i/>
              </w:rPr>
            </w:pPr>
            <w:r>
              <w:rPr>
                <w:i/>
              </w:rPr>
              <w:t>Changed by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  <w:tcBorders>
              <w:top w:val="nil"/>
            </w:tcBorders>
          </w:tcPr>
          <w:p w:rsidR="00026A56" w:rsidRDefault="00A44A71">
            <w:r>
              <w:t>1.0</w:t>
            </w:r>
          </w:p>
        </w:tc>
        <w:tc>
          <w:tcPr>
            <w:tcW w:w="1008" w:type="dxa"/>
            <w:tcBorders>
              <w:top w:val="nil"/>
            </w:tcBorders>
          </w:tcPr>
          <w:p w:rsidR="00026A56" w:rsidRDefault="00A44A71">
            <w:r>
              <w:t>N/A</w:t>
            </w:r>
          </w:p>
        </w:tc>
        <w:tc>
          <w:tcPr>
            <w:tcW w:w="1193" w:type="dxa"/>
            <w:tcBorders>
              <w:top w:val="nil"/>
            </w:tcBorders>
          </w:tcPr>
          <w:p w:rsidR="00026A56" w:rsidRDefault="006A4FBA">
            <w:r>
              <w:t>14/11/2012</w:t>
            </w:r>
          </w:p>
        </w:tc>
        <w:tc>
          <w:tcPr>
            <w:tcW w:w="3969" w:type="dxa"/>
            <w:tcBorders>
              <w:top w:val="nil"/>
            </w:tcBorders>
          </w:tcPr>
          <w:p w:rsidR="00026A56" w:rsidRDefault="00A44A71">
            <w:r>
              <w:t>N/A - original version</w:t>
            </w:r>
          </w:p>
        </w:tc>
        <w:tc>
          <w:tcPr>
            <w:tcW w:w="1318" w:type="dxa"/>
            <w:tcBorders>
              <w:top w:val="nil"/>
            </w:tcBorders>
          </w:tcPr>
          <w:p w:rsidR="00026A56" w:rsidRDefault="006A4FBA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1E53A9">
            <w:r>
              <w:t>1.1</w:t>
            </w:r>
          </w:p>
        </w:tc>
        <w:tc>
          <w:tcPr>
            <w:tcW w:w="1008" w:type="dxa"/>
          </w:tcPr>
          <w:p w:rsidR="00026A56" w:rsidRDefault="001E53A9">
            <w:r>
              <w:t>N/A</w:t>
            </w:r>
          </w:p>
        </w:tc>
        <w:tc>
          <w:tcPr>
            <w:tcW w:w="1193" w:type="dxa"/>
          </w:tcPr>
          <w:p w:rsidR="00026A56" w:rsidRDefault="001E53A9">
            <w:r>
              <w:t>09/02/2013</w:t>
            </w:r>
          </w:p>
        </w:tc>
        <w:tc>
          <w:tcPr>
            <w:tcW w:w="3969" w:type="dxa"/>
          </w:tcPr>
          <w:p w:rsidR="00026A56" w:rsidRDefault="001E53A9">
            <w:r>
              <w:t>Approach to testing created and tests fixed</w:t>
            </w:r>
          </w:p>
        </w:tc>
        <w:tc>
          <w:tcPr>
            <w:tcW w:w="1318" w:type="dxa"/>
          </w:tcPr>
          <w:p w:rsidR="00026A56" w:rsidRDefault="007A5DF4">
            <w:r>
              <w:t>KA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7A5DF4">
            <w:r>
              <w:t>1.2</w:t>
            </w:r>
          </w:p>
        </w:tc>
        <w:tc>
          <w:tcPr>
            <w:tcW w:w="1008" w:type="dxa"/>
          </w:tcPr>
          <w:p w:rsidR="00026A56" w:rsidRDefault="007A5DF4">
            <w:r>
              <w:t>N/A</w:t>
            </w:r>
          </w:p>
        </w:tc>
        <w:tc>
          <w:tcPr>
            <w:tcW w:w="1193" w:type="dxa"/>
          </w:tcPr>
          <w:p w:rsidR="00026A56" w:rsidRDefault="007A5DF4">
            <w:r>
              <w:t>10/02/2013</w:t>
            </w:r>
          </w:p>
        </w:tc>
        <w:tc>
          <w:tcPr>
            <w:tcW w:w="3969" w:type="dxa"/>
          </w:tcPr>
          <w:p w:rsidR="00026A56" w:rsidRDefault="007A5DF4">
            <w:r>
              <w:t>Fixed spelling/grammatical mistakes</w:t>
            </w:r>
          </w:p>
        </w:tc>
        <w:tc>
          <w:tcPr>
            <w:tcW w:w="1318" w:type="dxa"/>
          </w:tcPr>
          <w:p w:rsidR="00026A56" w:rsidRDefault="007A5DF4">
            <w:r>
              <w:t>PW</w:t>
            </w:r>
          </w:p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  <w:tr w:rsidR="00026A56" w:rsidTr="008904EC">
        <w:trPr>
          <w:jc w:val="center"/>
        </w:trPr>
        <w:tc>
          <w:tcPr>
            <w:tcW w:w="864" w:type="dxa"/>
          </w:tcPr>
          <w:p w:rsidR="00026A56" w:rsidRDefault="00026A56"/>
        </w:tc>
        <w:tc>
          <w:tcPr>
            <w:tcW w:w="1008" w:type="dxa"/>
          </w:tcPr>
          <w:p w:rsidR="00026A56" w:rsidRDefault="00026A56"/>
        </w:tc>
        <w:tc>
          <w:tcPr>
            <w:tcW w:w="1193" w:type="dxa"/>
          </w:tcPr>
          <w:p w:rsidR="00026A56" w:rsidRDefault="00026A56"/>
        </w:tc>
        <w:tc>
          <w:tcPr>
            <w:tcW w:w="3969" w:type="dxa"/>
          </w:tcPr>
          <w:p w:rsidR="00026A56" w:rsidRDefault="00026A56"/>
        </w:tc>
        <w:tc>
          <w:tcPr>
            <w:tcW w:w="1318" w:type="dxa"/>
          </w:tcPr>
          <w:p w:rsidR="00026A56" w:rsidRDefault="00026A56"/>
        </w:tc>
      </w:tr>
    </w:tbl>
    <w:p w:rsidR="00D7147C" w:rsidRDefault="00D7147C" w:rsidP="00E563D9">
      <w:pPr>
        <w:pStyle w:val="BodyText"/>
      </w:pPr>
    </w:p>
    <w:sectPr w:rsidR="00D7147C" w:rsidSect="00573F2E">
      <w:headerReference w:type="default" r:id="rId7"/>
      <w:footerReference w:type="default" r:id="rId8"/>
      <w:pgSz w:w="11907" w:h="16840" w:code="9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480" w:rsidRDefault="00631480">
      <w:r>
        <w:separator/>
      </w:r>
    </w:p>
  </w:endnote>
  <w:endnote w:type="continuationSeparator" w:id="0">
    <w:p w:rsidR="00631480" w:rsidRDefault="00631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Pr="00AE1293" w:rsidRDefault="004269C4">
    <w:pPr>
      <w:pStyle w:val="Footer"/>
      <w:tabs>
        <w:tab w:val="clear" w:pos="8306"/>
        <w:tab w:val="right" w:pos="8910"/>
      </w:tabs>
      <w:ind w:right="14"/>
      <w:rPr>
        <w:lang w:val="cy-GB"/>
      </w:rPr>
    </w:pPr>
    <w:r>
      <w:t>Aberystwyth University / Computer Science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30B3C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30B3C">
      <w:rPr>
        <w:rStyle w:val="PageNumber"/>
        <w:noProof/>
      </w:rPr>
      <w:t>9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480" w:rsidRDefault="00631480">
      <w:r>
        <w:separator/>
      </w:r>
    </w:p>
  </w:footnote>
  <w:footnote w:type="continuationSeparator" w:id="0">
    <w:p w:rsidR="00631480" w:rsidRDefault="00631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69C4" w:rsidRDefault="00631480">
    <w:pPr>
      <w:pStyle w:val="Header"/>
    </w:pPr>
    <w:sdt>
      <w:sdtPr>
        <w:alias w:val="Title"/>
        <w:id w:val="836170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269C4">
          <w:t>Monster Mash – Team Awesome-er</w:t>
        </w:r>
      </w:sdtContent>
    </w:sdt>
    <w:r w:rsidR="004269C4">
      <w:t xml:space="preserve">: </w:t>
    </w:r>
    <w:sdt>
      <w:sdtPr>
        <w:alias w:val="Subject"/>
        <w:id w:val="8361706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4269C4">
          <w:t>Test Specification</w:t>
        </w:r>
      </w:sdtContent>
    </w:sdt>
    <w:r w:rsidR="004269C4">
      <w:t>/</w:t>
    </w:r>
    <w:sdt>
      <w:sdtPr>
        <w:alias w:val="Keywords"/>
        <w:id w:val="83617074"/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r w:rsidR="004269C4">
          <w:t>1.0</w:t>
        </w:r>
      </w:sdtContent>
    </w:sdt>
    <w:r w:rsidR="004269C4">
      <w:t xml:space="preserve"> (</w:t>
    </w:r>
    <w:sdt>
      <w:sdtPr>
        <w:alias w:val="Status"/>
        <w:id w:val="4734693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4269C4">
          <w:t>Draft</w:t>
        </w:r>
      </w:sdtContent>
    </w:sdt>
    <w:r w:rsidR="004269C4"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8366709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26077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E84268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E2A21B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A68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2E62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4E14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801C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AE7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0B8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AE00D6A8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1">
    <w:nsid w:val="263F6729"/>
    <w:multiLevelType w:val="hybridMultilevel"/>
    <w:tmpl w:val="CC2C50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16B1E"/>
    <w:multiLevelType w:val="hybridMultilevel"/>
    <w:tmpl w:val="38D21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332BD3"/>
    <w:multiLevelType w:val="hybridMultilevel"/>
    <w:tmpl w:val="DDD26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F418B0"/>
    <w:multiLevelType w:val="hybridMultilevel"/>
    <w:tmpl w:val="A1D60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D78C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3732E0C"/>
    <w:multiLevelType w:val="hybridMultilevel"/>
    <w:tmpl w:val="70887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051FCC"/>
    <w:multiLevelType w:val="hybridMultilevel"/>
    <w:tmpl w:val="FDFEA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45172"/>
    <w:multiLevelType w:val="hybridMultilevel"/>
    <w:tmpl w:val="928EBF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5030C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0C20C4E"/>
    <w:multiLevelType w:val="multilevel"/>
    <w:tmpl w:val="08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20"/>
  </w:num>
  <w:num w:numId="17">
    <w:abstractNumId w:val="18"/>
  </w:num>
  <w:num w:numId="18">
    <w:abstractNumId w:val="17"/>
  </w:num>
  <w:num w:numId="19">
    <w:abstractNumId w:val="16"/>
  </w:num>
  <w:num w:numId="20">
    <w:abstractNumId w:val="1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C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0" w:top3HeadingStyles="0" w:visibleStyles="1" w:alternateStyleNames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FEF"/>
    <w:rsid w:val="00002C85"/>
    <w:rsid w:val="00006129"/>
    <w:rsid w:val="0002215E"/>
    <w:rsid w:val="00026A56"/>
    <w:rsid w:val="00027637"/>
    <w:rsid w:val="00031FC7"/>
    <w:rsid w:val="0003559E"/>
    <w:rsid w:val="0003694C"/>
    <w:rsid w:val="00042F9B"/>
    <w:rsid w:val="000479E3"/>
    <w:rsid w:val="00065968"/>
    <w:rsid w:val="00065AF5"/>
    <w:rsid w:val="000701DD"/>
    <w:rsid w:val="0008216D"/>
    <w:rsid w:val="000A5ACE"/>
    <w:rsid w:val="000B0499"/>
    <w:rsid w:val="000C60B6"/>
    <w:rsid w:val="000D4E75"/>
    <w:rsid w:val="000F7738"/>
    <w:rsid w:val="00110174"/>
    <w:rsid w:val="00122152"/>
    <w:rsid w:val="00124DBE"/>
    <w:rsid w:val="00137A9C"/>
    <w:rsid w:val="00146916"/>
    <w:rsid w:val="00150FB3"/>
    <w:rsid w:val="0015445D"/>
    <w:rsid w:val="00166BF8"/>
    <w:rsid w:val="001711E8"/>
    <w:rsid w:val="001714DB"/>
    <w:rsid w:val="00177A99"/>
    <w:rsid w:val="001B226E"/>
    <w:rsid w:val="001B2B4A"/>
    <w:rsid w:val="001C37A7"/>
    <w:rsid w:val="001C4473"/>
    <w:rsid w:val="001C59C0"/>
    <w:rsid w:val="001D5C29"/>
    <w:rsid w:val="001E22BF"/>
    <w:rsid w:val="001E3496"/>
    <w:rsid w:val="001E53A9"/>
    <w:rsid w:val="001E5E30"/>
    <w:rsid w:val="001F25B9"/>
    <w:rsid w:val="001F42FE"/>
    <w:rsid w:val="001F5425"/>
    <w:rsid w:val="001F66A1"/>
    <w:rsid w:val="002079C9"/>
    <w:rsid w:val="00225406"/>
    <w:rsid w:val="00237E08"/>
    <w:rsid w:val="002552AC"/>
    <w:rsid w:val="002563F4"/>
    <w:rsid w:val="002936F6"/>
    <w:rsid w:val="002A159D"/>
    <w:rsid w:val="002A3102"/>
    <w:rsid w:val="002B60EE"/>
    <w:rsid w:val="002C1813"/>
    <w:rsid w:val="002C3C27"/>
    <w:rsid w:val="002D6857"/>
    <w:rsid w:val="002E07E5"/>
    <w:rsid w:val="003064A6"/>
    <w:rsid w:val="00313594"/>
    <w:rsid w:val="00320D56"/>
    <w:rsid w:val="003309A1"/>
    <w:rsid w:val="00333E05"/>
    <w:rsid w:val="003362EA"/>
    <w:rsid w:val="003568B3"/>
    <w:rsid w:val="003619AD"/>
    <w:rsid w:val="003844C1"/>
    <w:rsid w:val="00386278"/>
    <w:rsid w:val="003A770D"/>
    <w:rsid w:val="003B2103"/>
    <w:rsid w:val="003C3039"/>
    <w:rsid w:val="003D14EF"/>
    <w:rsid w:val="003E3C89"/>
    <w:rsid w:val="003F0571"/>
    <w:rsid w:val="003F4660"/>
    <w:rsid w:val="00410659"/>
    <w:rsid w:val="00413569"/>
    <w:rsid w:val="00421C0F"/>
    <w:rsid w:val="004269C4"/>
    <w:rsid w:val="004375B0"/>
    <w:rsid w:val="0047267A"/>
    <w:rsid w:val="00475A8E"/>
    <w:rsid w:val="004A6163"/>
    <w:rsid w:val="004A7FA7"/>
    <w:rsid w:val="004B2F56"/>
    <w:rsid w:val="004C5F64"/>
    <w:rsid w:val="004F159E"/>
    <w:rsid w:val="004F2D26"/>
    <w:rsid w:val="005015B2"/>
    <w:rsid w:val="00504AA6"/>
    <w:rsid w:val="00506697"/>
    <w:rsid w:val="00512BDA"/>
    <w:rsid w:val="00513B93"/>
    <w:rsid w:val="005245AB"/>
    <w:rsid w:val="00530B3C"/>
    <w:rsid w:val="00546FD3"/>
    <w:rsid w:val="0056640A"/>
    <w:rsid w:val="00570A64"/>
    <w:rsid w:val="00573F2E"/>
    <w:rsid w:val="00574FD4"/>
    <w:rsid w:val="005C5FF3"/>
    <w:rsid w:val="005C6FEF"/>
    <w:rsid w:val="005D12B1"/>
    <w:rsid w:val="005D4CDB"/>
    <w:rsid w:val="005E7EA8"/>
    <w:rsid w:val="006026B1"/>
    <w:rsid w:val="00603150"/>
    <w:rsid w:val="006113A6"/>
    <w:rsid w:val="006170D4"/>
    <w:rsid w:val="00631480"/>
    <w:rsid w:val="00651B32"/>
    <w:rsid w:val="006525C9"/>
    <w:rsid w:val="006678E7"/>
    <w:rsid w:val="00690B44"/>
    <w:rsid w:val="00692A23"/>
    <w:rsid w:val="00692DA0"/>
    <w:rsid w:val="006A1517"/>
    <w:rsid w:val="006A16AC"/>
    <w:rsid w:val="006A358E"/>
    <w:rsid w:val="006A4FBA"/>
    <w:rsid w:val="006C70A8"/>
    <w:rsid w:val="006E2359"/>
    <w:rsid w:val="006E6158"/>
    <w:rsid w:val="006E67B2"/>
    <w:rsid w:val="00701A18"/>
    <w:rsid w:val="00716862"/>
    <w:rsid w:val="00743A37"/>
    <w:rsid w:val="00757A14"/>
    <w:rsid w:val="00764EDC"/>
    <w:rsid w:val="007976E0"/>
    <w:rsid w:val="007A5DF4"/>
    <w:rsid w:val="007D5066"/>
    <w:rsid w:val="0082623D"/>
    <w:rsid w:val="008364A3"/>
    <w:rsid w:val="00853D86"/>
    <w:rsid w:val="00854164"/>
    <w:rsid w:val="00864967"/>
    <w:rsid w:val="00880A1A"/>
    <w:rsid w:val="008904EC"/>
    <w:rsid w:val="008B52CD"/>
    <w:rsid w:val="008D47AF"/>
    <w:rsid w:val="008E29A6"/>
    <w:rsid w:val="008E75AE"/>
    <w:rsid w:val="008F4FA1"/>
    <w:rsid w:val="00905734"/>
    <w:rsid w:val="009109FA"/>
    <w:rsid w:val="00940BB3"/>
    <w:rsid w:val="00950976"/>
    <w:rsid w:val="00957968"/>
    <w:rsid w:val="00983BA1"/>
    <w:rsid w:val="00994D52"/>
    <w:rsid w:val="009A7185"/>
    <w:rsid w:val="009C5181"/>
    <w:rsid w:val="009D12AB"/>
    <w:rsid w:val="009D7304"/>
    <w:rsid w:val="009D7CA5"/>
    <w:rsid w:val="009E62F2"/>
    <w:rsid w:val="009F63E4"/>
    <w:rsid w:val="00A0420D"/>
    <w:rsid w:val="00A24477"/>
    <w:rsid w:val="00A408C9"/>
    <w:rsid w:val="00A44A71"/>
    <w:rsid w:val="00A649F8"/>
    <w:rsid w:val="00A73647"/>
    <w:rsid w:val="00A74541"/>
    <w:rsid w:val="00A7483E"/>
    <w:rsid w:val="00A767F7"/>
    <w:rsid w:val="00AA269F"/>
    <w:rsid w:val="00AA53A0"/>
    <w:rsid w:val="00AB348E"/>
    <w:rsid w:val="00AB53A8"/>
    <w:rsid w:val="00AD0E5E"/>
    <w:rsid w:val="00AD57A1"/>
    <w:rsid w:val="00AE1293"/>
    <w:rsid w:val="00AE1CE4"/>
    <w:rsid w:val="00AE2221"/>
    <w:rsid w:val="00AE2B06"/>
    <w:rsid w:val="00AE666F"/>
    <w:rsid w:val="00AF387B"/>
    <w:rsid w:val="00B02800"/>
    <w:rsid w:val="00B05794"/>
    <w:rsid w:val="00B0738E"/>
    <w:rsid w:val="00B12EAD"/>
    <w:rsid w:val="00B16FC2"/>
    <w:rsid w:val="00B173DD"/>
    <w:rsid w:val="00B21F00"/>
    <w:rsid w:val="00B25BA1"/>
    <w:rsid w:val="00B30EDD"/>
    <w:rsid w:val="00B614E0"/>
    <w:rsid w:val="00B73CF7"/>
    <w:rsid w:val="00B74BB5"/>
    <w:rsid w:val="00B762B8"/>
    <w:rsid w:val="00B85BDE"/>
    <w:rsid w:val="00B95EA4"/>
    <w:rsid w:val="00BA41FE"/>
    <w:rsid w:val="00BA473A"/>
    <w:rsid w:val="00BA6ADD"/>
    <w:rsid w:val="00BC107F"/>
    <w:rsid w:val="00BD4D1F"/>
    <w:rsid w:val="00BD7388"/>
    <w:rsid w:val="00C110C4"/>
    <w:rsid w:val="00C13072"/>
    <w:rsid w:val="00C16BE9"/>
    <w:rsid w:val="00C216FE"/>
    <w:rsid w:val="00C34D6B"/>
    <w:rsid w:val="00C43D54"/>
    <w:rsid w:val="00C602ED"/>
    <w:rsid w:val="00C64F5D"/>
    <w:rsid w:val="00C658D9"/>
    <w:rsid w:val="00C7752C"/>
    <w:rsid w:val="00C82F44"/>
    <w:rsid w:val="00C8782F"/>
    <w:rsid w:val="00C970E0"/>
    <w:rsid w:val="00CA3CB5"/>
    <w:rsid w:val="00CA50B8"/>
    <w:rsid w:val="00CB32A2"/>
    <w:rsid w:val="00CF13BF"/>
    <w:rsid w:val="00D0644F"/>
    <w:rsid w:val="00D134DA"/>
    <w:rsid w:val="00D32042"/>
    <w:rsid w:val="00D446BC"/>
    <w:rsid w:val="00D47894"/>
    <w:rsid w:val="00D527D1"/>
    <w:rsid w:val="00D7147C"/>
    <w:rsid w:val="00D716AE"/>
    <w:rsid w:val="00D71C0F"/>
    <w:rsid w:val="00D725AB"/>
    <w:rsid w:val="00D76EBB"/>
    <w:rsid w:val="00D77811"/>
    <w:rsid w:val="00DA5F07"/>
    <w:rsid w:val="00DB2188"/>
    <w:rsid w:val="00DC032B"/>
    <w:rsid w:val="00DC65AC"/>
    <w:rsid w:val="00E03EAF"/>
    <w:rsid w:val="00E06704"/>
    <w:rsid w:val="00E21B0A"/>
    <w:rsid w:val="00E33249"/>
    <w:rsid w:val="00E43794"/>
    <w:rsid w:val="00E563D9"/>
    <w:rsid w:val="00E706BE"/>
    <w:rsid w:val="00E7116F"/>
    <w:rsid w:val="00E742E7"/>
    <w:rsid w:val="00E84DD8"/>
    <w:rsid w:val="00E960B5"/>
    <w:rsid w:val="00EA6FAF"/>
    <w:rsid w:val="00EB7833"/>
    <w:rsid w:val="00EE2F1E"/>
    <w:rsid w:val="00EE3351"/>
    <w:rsid w:val="00F07C0B"/>
    <w:rsid w:val="00F110E9"/>
    <w:rsid w:val="00F4480B"/>
    <w:rsid w:val="00F45C7F"/>
    <w:rsid w:val="00F529FC"/>
    <w:rsid w:val="00F64A04"/>
    <w:rsid w:val="00FA3DC2"/>
    <w:rsid w:val="00FB57AD"/>
    <w:rsid w:val="00FC3659"/>
    <w:rsid w:val="00FC503B"/>
    <w:rsid w:val="00FE2899"/>
    <w:rsid w:val="00FF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DE6E9F2-AE54-489C-BC11-8EEBED88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386278"/>
    <w:rPr>
      <w:lang w:eastAsia="en-US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3309A1"/>
    <w:pPr>
      <w:keepNext/>
      <w:numPr>
        <w:numId w:val="1"/>
      </w:numPr>
      <w:spacing w:before="100" w:beforeAutospacing="1" w:after="280"/>
      <w:outlineLvl w:val="0"/>
    </w:pPr>
    <w:rPr>
      <w:rFonts w:ascii="Helvetica" w:hAnsi="Helvetica"/>
      <w:b/>
      <w:caps/>
      <w:kern w:val="28"/>
      <w:sz w:val="28"/>
    </w:rPr>
  </w:style>
  <w:style w:type="paragraph" w:styleId="Heading2">
    <w:name w:val="heading 2"/>
    <w:basedOn w:val="Normal"/>
    <w:next w:val="BodyText"/>
    <w:uiPriority w:val="3"/>
    <w:qFormat/>
    <w:rsid w:val="00EB7833"/>
    <w:pPr>
      <w:keepNext/>
      <w:numPr>
        <w:ilvl w:val="1"/>
        <w:numId w:val="1"/>
      </w:numPr>
      <w:spacing w:before="100" w:beforeAutospacing="1" w:after="240"/>
      <w:outlineLvl w:val="1"/>
    </w:pPr>
    <w:rPr>
      <w:rFonts w:ascii="Helvetica" w:hAnsi="Helvetica"/>
      <w:b/>
      <w:sz w:val="24"/>
      <w:szCs w:val="24"/>
    </w:rPr>
  </w:style>
  <w:style w:type="paragraph" w:styleId="Heading3">
    <w:name w:val="heading 3"/>
    <w:basedOn w:val="Normal"/>
    <w:next w:val="BodyText"/>
    <w:uiPriority w:val="3"/>
    <w:qFormat/>
    <w:rsid w:val="003309A1"/>
    <w:pPr>
      <w:keepNext/>
      <w:numPr>
        <w:ilvl w:val="2"/>
        <w:numId w:val="1"/>
      </w:numPr>
      <w:spacing w:before="100" w:beforeAutospacing="1" w:after="200"/>
      <w:outlineLvl w:val="2"/>
    </w:pPr>
    <w:rPr>
      <w:rFonts w:ascii="Times" w:hAnsi="Times"/>
      <w:b/>
    </w:rPr>
  </w:style>
  <w:style w:type="paragraph" w:styleId="Heading4">
    <w:name w:val="heading 4"/>
    <w:basedOn w:val="Normal"/>
    <w:next w:val="Normal"/>
    <w:semiHidden/>
    <w:rsid w:val="00A7483E"/>
    <w:pPr>
      <w:keepNext/>
      <w:numPr>
        <w:ilvl w:val="3"/>
        <w:numId w:val="1"/>
      </w:numPr>
      <w:spacing w:before="240" w:after="60"/>
      <w:outlineLvl w:val="3"/>
    </w:pPr>
    <w:rPr>
      <w:rFonts w:ascii="Times" w:hAnsi="Times"/>
      <w:b/>
      <w:i/>
      <w:sz w:val="24"/>
    </w:rPr>
  </w:style>
  <w:style w:type="paragraph" w:styleId="Heading5">
    <w:name w:val="heading 5"/>
    <w:basedOn w:val="Normal"/>
    <w:next w:val="Normal"/>
    <w:semiHidden/>
    <w:rsid w:val="00A7483E"/>
    <w:pPr>
      <w:numPr>
        <w:ilvl w:val="4"/>
        <w:numId w:val="1"/>
      </w:numPr>
      <w:spacing w:before="240" w:after="60"/>
      <w:outlineLvl w:val="4"/>
    </w:pPr>
    <w:rPr>
      <w:rFonts w:ascii="Helvetica" w:hAnsi="Helvetica"/>
      <w:sz w:val="22"/>
    </w:rPr>
  </w:style>
  <w:style w:type="paragraph" w:styleId="Heading6">
    <w:name w:val="heading 6"/>
    <w:basedOn w:val="Normal"/>
    <w:next w:val="Normal"/>
    <w:semiHidden/>
    <w:rsid w:val="00A7483E"/>
    <w:pPr>
      <w:numPr>
        <w:ilvl w:val="5"/>
        <w:numId w:val="1"/>
      </w:numPr>
      <w:spacing w:before="240" w:after="60"/>
      <w:outlineLvl w:val="5"/>
    </w:pPr>
    <w:rPr>
      <w:rFonts w:ascii="Helvetica" w:hAnsi="Helvetica"/>
      <w:i/>
      <w:sz w:val="22"/>
    </w:rPr>
  </w:style>
  <w:style w:type="paragraph" w:styleId="Heading7">
    <w:name w:val="heading 7"/>
    <w:basedOn w:val="Normal"/>
    <w:next w:val="Normal"/>
    <w:semiHidden/>
    <w:rsid w:val="00A7483E"/>
    <w:pPr>
      <w:numPr>
        <w:ilvl w:val="6"/>
        <w:numId w:val="1"/>
      </w:numPr>
      <w:spacing w:before="240" w:after="60"/>
      <w:outlineLvl w:val="6"/>
    </w:pPr>
    <w:rPr>
      <w:rFonts w:ascii="Helvetica" w:hAnsi="Helvetica"/>
    </w:rPr>
  </w:style>
  <w:style w:type="paragraph" w:styleId="Heading8">
    <w:name w:val="heading 8"/>
    <w:basedOn w:val="Normal"/>
    <w:next w:val="Normal"/>
    <w:semiHidden/>
    <w:rsid w:val="00A7483E"/>
    <w:pPr>
      <w:numPr>
        <w:ilvl w:val="7"/>
        <w:numId w:val="1"/>
      </w:numPr>
      <w:spacing w:before="240" w:after="60"/>
      <w:outlineLvl w:val="7"/>
    </w:pPr>
    <w:rPr>
      <w:rFonts w:ascii="Helvetica" w:hAnsi="Helvetica"/>
      <w:i/>
    </w:rPr>
  </w:style>
  <w:style w:type="paragraph" w:styleId="Heading9">
    <w:name w:val="heading 9"/>
    <w:basedOn w:val="Normal"/>
    <w:next w:val="Normal"/>
    <w:semiHidden/>
    <w:rsid w:val="00A7483E"/>
    <w:pPr>
      <w:numPr>
        <w:ilvl w:val="8"/>
        <w:numId w:val="1"/>
      </w:numPr>
      <w:spacing w:before="240" w:after="60"/>
      <w:outlineLvl w:val="8"/>
    </w:pPr>
    <w:rPr>
      <w:rFonts w:ascii="Helvetica" w:hAnsi="Helvetica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A7483E"/>
    <w:pPr>
      <w:tabs>
        <w:tab w:val="center" w:pos="4153"/>
        <w:tab w:val="right" w:pos="8306"/>
      </w:tabs>
    </w:pPr>
    <w:rPr>
      <w:i/>
      <w:sz w:val="18"/>
    </w:rPr>
  </w:style>
  <w:style w:type="paragraph" w:styleId="Footer">
    <w:name w:val="footer"/>
    <w:basedOn w:val="Normal"/>
    <w:uiPriority w:val="1"/>
    <w:semiHidden/>
    <w:unhideWhenUsed/>
    <w:rsid w:val="00A7483E"/>
    <w:pPr>
      <w:tabs>
        <w:tab w:val="center" w:pos="4153"/>
        <w:tab w:val="right" w:pos="8306"/>
      </w:tabs>
    </w:pPr>
    <w:rPr>
      <w:i/>
      <w:sz w:val="18"/>
    </w:rPr>
  </w:style>
  <w:style w:type="character" w:styleId="PageNumber">
    <w:name w:val="page number"/>
    <w:basedOn w:val="DefaultParagraphFont"/>
    <w:semiHidden/>
    <w:unhideWhenUsed/>
    <w:rsid w:val="00A7483E"/>
  </w:style>
  <w:style w:type="paragraph" w:styleId="TOC1">
    <w:name w:val="toc 1"/>
    <w:basedOn w:val="Normal"/>
    <w:next w:val="Normal"/>
    <w:uiPriority w:val="39"/>
    <w:rsid w:val="003309A1"/>
    <w:pPr>
      <w:tabs>
        <w:tab w:val="right" w:leader="dot" w:pos="8306"/>
      </w:tabs>
    </w:pPr>
    <w:rPr>
      <w:caps/>
    </w:rPr>
  </w:style>
  <w:style w:type="paragraph" w:customStyle="1" w:styleId="UnnumHeading1">
    <w:name w:val="Unnum Heading 1"/>
    <w:basedOn w:val="Heading1"/>
    <w:next w:val="BodyText"/>
    <w:link w:val="UnnumHeading1Char"/>
    <w:uiPriority w:val="2"/>
    <w:qFormat/>
    <w:rsid w:val="003309A1"/>
    <w:pPr>
      <w:numPr>
        <w:numId w:val="0"/>
      </w:numPr>
    </w:pPr>
  </w:style>
  <w:style w:type="paragraph" w:styleId="TOC2">
    <w:name w:val="toc 2"/>
    <w:basedOn w:val="Normal"/>
    <w:next w:val="Normal"/>
    <w:uiPriority w:val="39"/>
    <w:rsid w:val="00A7483E"/>
    <w:pPr>
      <w:tabs>
        <w:tab w:val="right" w:leader="dot" w:pos="8306"/>
      </w:tabs>
      <w:ind w:left="200"/>
    </w:pPr>
  </w:style>
  <w:style w:type="paragraph" w:styleId="Title">
    <w:name w:val="Title"/>
    <w:basedOn w:val="Normal"/>
    <w:qFormat/>
    <w:rsid w:val="0047267A"/>
    <w:pPr>
      <w:spacing w:before="720"/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1F54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5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425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0369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character" w:customStyle="1" w:styleId="UnnumHeading1Char">
    <w:name w:val="Unnum Heading 1 Char"/>
    <w:basedOn w:val="Heading1Char"/>
    <w:link w:val="UnnumHeading1"/>
    <w:uiPriority w:val="2"/>
    <w:rsid w:val="001B226E"/>
    <w:rPr>
      <w:rFonts w:ascii="Helvetica" w:hAnsi="Helvetica"/>
      <w:b/>
      <w:caps/>
      <w:kern w:val="28"/>
      <w:sz w:val="28"/>
      <w:lang w:eastAsia="en-US"/>
    </w:rPr>
  </w:style>
  <w:style w:type="paragraph" w:styleId="BodyText">
    <w:name w:val="Body Text"/>
    <w:basedOn w:val="Normal"/>
    <w:link w:val="BodyTextChar"/>
    <w:uiPriority w:val="4"/>
    <w:rsid w:val="00B073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4"/>
    <w:rsid w:val="001B226E"/>
    <w:rPr>
      <w:lang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563D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563D9"/>
    <w:rPr>
      <w:lang w:eastAsia="en-US"/>
    </w:rPr>
  </w:style>
  <w:style w:type="paragraph" w:customStyle="1" w:styleId="bibentry">
    <w:name w:val="bibentry"/>
    <w:basedOn w:val="Normal"/>
    <w:uiPriority w:val="5"/>
    <w:rsid w:val="001B226E"/>
    <w:pPr>
      <w:ind w:left="426" w:hanging="426"/>
      <w:contextualSpacing/>
    </w:pPr>
  </w:style>
  <w:style w:type="paragraph" w:styleId="ListParagraph">
    <w:name w:val="List Paragraph"/>
    <w:basedOn w:val="Normal"/>
    <w:uiPriority w:val="34"/>
    <w:qFormat/>
    <w:rsid w:val="00BA41F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59C0"/>
    <w:pPr>
      <w:spacing w:after="200"/>
    </w:pPr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"/>
    <w:qFormat/>
    <w:rsid w:val="0047267A"/>
    <w:pPr>
      <w:spacing w:after="280"/>
      <w:jc w:val="center"/>
    </w:pPr>
    <w:rPr>
      <w:b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47267A"/>
    <w:rPr>
      <w:b/>
      <w:sz w:val="28"/>
      <w:lang w:eastAsia="en-US"/>
    </w:rPr>
  </w:style>
  <w:style w:type="paragraph" w:customStyle="1" w:styleId="Default">
    <w:name w:val="Default"/>
    <w:rsid w:val="00513B93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Wilko\Documents\CompSci\CS221\Group%20Project\projec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23EDD0736949D8900382473D33E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5CE4E-AC02-475B-8DD5-344553E21DC2}"/>
      </w:docPartPr>
      <w:docPartBody>
        <w:p w:rsidR="00B50091" w:rsidRDefault="00F74AEB">
          <w:pPr>
            <w:pStyle w:val="5D23EDD0736949D8900382473D33E5B8"/>
          </w:pPr>
          <w:r w:rsidRPr="000B259F">
            <w:rPr>
              <w:rStyle w:val="PlaceholderText"/>
            </w:rPr>
            <w:t>[Title]</w:t>
          </w:r>
        </w:p>
      </w:docPartBody>
    </w:docPart>
    <w:docPart>
      <w:docPartPr>
        <w:name w:val="F25295FC56764BD69652E1187DCC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B87BF6-942B-4342-BB14-E11DEA2EFCBB}"/>
      </w:docPartPr>
      <w:docPartBody>
        <w:p w:rsidR="00B50091" w:rsidRDefault="00F74AEB">
          <w:pPr>
            <w:pStyle w:val="F25295FC56764BD69652E1187DCCEBA3"/>
          </w:pPr>
          <w:r w:rsidRPr="000B259F">
            <w:rPr>
              <w:rStyle w:val="PlaceholderText"/>
            </w:rPr>
            <w:t>[Subject]</w:t>
          </w:r>
        </w:p>
      </w:docPartBody>
    </w:docPart>
    <w:docPart>
      <w:docPartPr>
        <w:name w:val="13544E1487A14EAB9DB22531EE546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14264-2C9A-4989-95AF-55153D98969D}"/>
      </w:docPartPr>
      <w:docPartBody>
        <w:p w:rsidR="00B50091" w:rsidRDefault="00F74AEB">
          <w:pPr>
            <w:pStyle w:val="13544E1487A14EAB9DB22531EE54642B"/>
          </w:pPr>
          <w:r w:rsidRPr="000B259F">
            <w:rPr>
              <w:rStyle w:val="PlaceholderText"/>
            </w:rPr>
            <w:t>[Author]</w:t>
          </w:r>
        </w:p>
      </w:docPartBody>
    </w:docPart>
    <w:docPart>
      <w:docPartPr>
        <w:name w:val="925BCF0EE31942EF9B8F96B76B345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06B04-6C7F-4CB3-912E-F8E12B8DC092}"/>
      </w:docPartPr>
      <w:docPartBody>
        <w:p w:rsidR="00B50091" w:rsidRDefault="00F74AEB">
          <w:pPr>
            <w:pStyle w:val="925BCF0EE31942EF9B8F96B76B345F3A"/>
          </w:pPr>
          <w:r w:rsidRPr="000B259F">
            <w:rPr>
              <w:rStyle w:val="PlaceholderText"/>
            </w:rPr>
            <w:t>[Category]</w:t>
          </w:r>
        </w:p>
      </w:docPartBody>
    </w:docPart>
    <w:docPart>
      <w:docPartPr>
        <w:name w:val="61E4755F19274EF18D03B99FBF28A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1FCEB-73CE-4DB6-965F-3FCCE971444C}"/>
      </w:docPartPr>
      <w:docPartBody>
        <w:p w:rsidR="00B50091" w:rsidRDefault="00F74AEB">
          <w:pPr>
            <w:pStyle w:val="61E4755F19274EF18D03B99FBF28AB16"/>
          </w:pPr>
          <w:r w:rsidRPr="000B259F">
            <w:rPr>
              <w:rStyle w:val="PlaceholderText"/>
            </w:rPr>
            <w:t>[Keywords]</w:t>
          </w:r>
        </w:p>
      </w:docPartBody>
    </w:docPart>
    <w:docPart>
      <w:docPartPr>
        <w:name w:val="DF2CD53C436346C79C654B26476DC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1878-BADA-46CC-A1E5-2B0560665EAF}"/>
      </w:docPartPr>
      <w:docPartBody>
        <w:p w:rsidR="00B50091" w:rsidRDefault="00F74AEB">
          <w:pPr>
            <w:pStyle w:val="DF2CD53C436346C79C654B26476DCA14"/>
          </w:pPr>
          <w:r w:rsidRPr="000B259F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EB"/>
    <w:rsid w:val="00026444"/>
    <w:rsid w:val="0004397D"/>
    <w:rsid w:val="00077F83"/>
    <w:rsid w:val="001036D3"/>
    <w:rsid w:val="00247254"/>
    <w:rsid w:val="006C587B"/>
    <w:rsid w:val="00732CA0"/>
    <w:rsid w:val="008843C0"/>
    <w:rsid w:val="008C0720"/>
    <w:rsid w:val="00A26785"/>
    <w:rsid w:val="00AD32F1"/>
    <w:rsid w:val="00B50091"/>
    <w:rsid w:val="00E93ACA"/>
    <w:rsid w:val="00F7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D23EDD0736949D8900382473D33E5B8">
    <w:name w:val="5D23EDD0736949D8900382473D33E5B8"/>
  </w:style>
  <w:style w:type="paragraph" w:customStyle="1" w:styleId="F25295FC56764BD69652E1187DCCEBA3">
    <w:name w:val="F25295FC56764BD69652E1187DCCEBA3"/>
  </w:style>
  <w:style w:type="paragraph" w:customStyle="1" w:styleId="13544E1487A14EAB9DB22531EE54642B">
    <w:name w:val="13544E1487A14EAB9DB22531EE54642B"/>
  </w:style>
  <w:style w:type="paragraph" w:customStyle="1" w:styleId="925BCF0EE31942EF9B8F96B76B345F3A">
    <w:name w:val="925BCF0EE31942EF9B8F96B76B345F3A"/>
  </w:style>
  <w:style w:type="paragraph" w:customStyle="1" w:styleId="61E4755F19274EF18D03B99FBF28AB16">
    <w:name w:val="61E4755F19274EF18D03B99FBF28AB16"/>
  </w:style>
  <w:style w:type="paragraph" w:customStyle="1" w:styleId="DF2CD53C436346C79C654B26476DCA14">
    <w:name w:val="DF2CD53C436346C79C654B26476DCA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project.dotx</Template>
  <TotalTime>173</TotalTime>
  <Pages>9</Pages>
  <Words>2488</Words>
  <Characters>14188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Monster Mash – Team Awesome-er</vt:lpstr>
    </vt:vector>
  </TitlesOfParts>
  <Company>UW Aberystwyth</Company>
  <LinksUpToDate>false</LinksUpToDate>
  <CharactersWithSpaces>16643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Monster Mash – Team Awesome-er</dc:title>
  <dc:subject>Test Specification</dc:subject>
  <dc:creator>Joshua Bird, Phil Wilkinson, Tom Hull, Dave Haenze, Chris Morgan, Kamarus Alimin, Szymon Stec, Lewis Waldron</dc:creator>
  <cp:keywords>1.0</cp:keywords>
  <cp:lastModifiedBy>Phil Wilkinson</cp:lastModifiedBy>
  <cp:revision>24</cp:revision>
  <cp:lastPrinted>2013-01-28T11:58:00Z</cp:lastPrinted>
  <dcterms:created xsi:type="dcterms:W3CDTF">2013-02-06T07:40:00Z</dcterms:created>
  <dcterms:modified xsi:type="dcterms:W3CDTF">2013-02-10T18:38:00Z</dcterms:modified>
  <cp:category>SE_02_TS_04</cp:category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1.1</vt:lpwstr>
  </property>
  <property fmtid="{D5CDD505-2E9C-101B-9397-08002B2CF9AE}" pid="3" name="ConfigRef">
    <vt:lpwstr>SE_N66_xxxx_xx</vt:lpwstr>
  </property>
</Properties>
</file>