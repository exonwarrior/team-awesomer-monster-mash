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26A56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651610" w:rsidP="00BA41FE">
            <w:sdt>
              <w:sdt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33249"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651610" w:rsidP="00D90275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BB6DCA">
                  <w:t>02_T</w:t>
                </w:r>
                <w:r w:rsidR="00E33249">
                  <w:t>S_0</w:t>
                </w:r>
                <w:r w:rsidR="00D90275">
                  <w:t>3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26A56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651610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E33249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651610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A56" w:rsidRPr="00177A99" w:rsidRDefault="00026A56" w:rsidP="00177A99">
                            <w:r w:rsidRPr="00177A99">
                              <w:t>Department of Computer Science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Aberystwyth University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Aberystwyth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Ceredigion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SY23 3DB</w:t>
                            </w:r>
                          </w:p>
                          <w:p w:rsidR="00026A56" w:rsidRDefault="00026A56">
                            <w:r w:rsidRPr="00177A99">
                              <w:t>Copyright © Aberystwyth University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026A56" w:rsidRPr="00177A99" w:rsidRDefault="00026A56" w:rsidP="00177A99">
                      <w:r w:rsidRPr="00177A99">
                        <w:t>Department of Computer Science</w:t>
                      </w:r>
                    </w:p>
                    <w:p w:rsidR="00026A56" w:rsidRPr="00177A99" w:rsidRDefault="00026A56" w:rsidP="00177A99">
                      <w:r w:rsidRPr="00177A99">
                        <w:t>Aberystwyth University</w:t>
                      </w:r>
                    </w:p>
                    <w:p w:rsidR="00026A56" w:rsidRPr="00177A99" w:rsidRDefault="00026A56" w:rsidP="00177A99">
                      <w:r w:rsidRPr="00177A99">
                        <w:t>Aberystwyth</w:t>
                      </w:r>
                    </w:p>
                    <w:p w:rsidR="00026A56" w:rsidRPr="00177A99" w:rsidRDefault="00026A56" w:rsidP="00177A99">
                      <w:r w:rsidRPr="00177A99">
                        <w:t>Ceredigion</w:t>
                      </w:r>
                    </w:p>
                    <w:p w:rsidR="00026A56" w:rsidRPr="00177A99" w:rsidRDefault="00026A56" w:rsidP="00177A99">
                      <w:r w:rsidRPr="00177A99">
                        <w:t>SY23 3DB</w:t>
                      </w:r>
                    </w:p>
                    <w:p w:rsidR="00026A56" w:rsidRDefault="00026A56">
                      <w:r w:rsidRPr="00177A99">
                        <w:t>Copyright © Aberystwyth University 20</w:t>
                      </w:r>
                      <w:r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26A56" w:rsidRDefault="00A44A71" w:rsidP="00F64A04">
      <w:pPr>
        <w:pStyle w:val="UnnumHeading1"/>
      </w:pPr>
      <w:bookmarkStart w:id="0" w:name="_Toc347137569"/>
      <w:r>
        <w:lastRenderedPageBreak/>
        <w:t>CONTENTS</w:t>
      </w:r>
      <w:bookmarkEnd w:id="0"/>
    </w:p>
    <w:p w:rsidR="00D77811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D77811">
        <w:rPr>
          <w:noProof/>
        </w:rPr>
        <w:t>CONTENTS</w:t>
      </w:r>
      <w:r w:rsidR="00D77811">
        <w:rPr>
          <w:noProof/>
        </w:rPr>
        <w:tab/>
      </w:r>
      <w:r w:rsidR="00D77811">
        <w:rPr>
          <w:noProof/>
        </w:rPr>
        <w:fldChar w:fldCharType="begin"/>
      </w:r>
      <w:r w:rsidR="00D77811">
        <w:rPr>
          <w:noProof/>
        </w:rPr>
        <w:instrText xml:space="preserve"> PAGEREF _Toc347137569 \h </w:instrText>
      </w:r>
      <w:r w:rsidR="00D77811">
        <w:rPr>
          <w:noProof/>
        </w:rPr>
      </w:r>
      <w:r w:rsidR="00D77811">
        <w:rPr>
          <w:noProof/>
        </w:rPr>
        <w:fldChar w:fldCharType="separate"/>
      </w:r>
      <w:r w:rsidR="00124DBE">
        <w:rPr>
          <w:noProof/>
        </w:rPr>
        <w:t>2</w:t>
      </w:r>
      <w:r w:rsidR="00D77811"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_Toc347137570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_Toc347137571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_Toc347137572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_Toc347137573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_Toc347137574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_Toc347137575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6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_Toc347137576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7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7137570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7137571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7137572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7137573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4A7FA7" w:rsidRDefault="004A7FA7" w:rsidP="004A7FA7"/>
    <w:p w:rsidR="00E21B0A" w:rsidRPr="00E21B0A" w:rsidRDefault="004A7FA7" w:rsidP="00E21B0A">
      <w:pPr>
        <w:pStyle w:val="Heading1"/>
      </w:pPr>
      <w:r>
        <w:t>Approach to testing</w:t>
      </w:r>
    </w:p>
    <w:p w:rsidR="00E21B0A" w:rsidRPr="00E21B0A" w:rsidRDefault="00E21B0A" w:rsidP="00E21B0A">
      <w:pPr>
        <w:rPr>
          <w:b/>
          <w:i/>
        </w:rPr>
      </w:pPr>
      <w:r w:rsidRPr="00E21B0A">
        <w:rPr>
          <w:b/>
          <w:i/>
        </w:rPr>
        <w:t>Brief section (1 page?) giving general approach to testing, any general test setup etc.</w:t>
      </w:r>
    </w:p>
    <w:p w:rsidR="00EB7833" w:rsidRDefault="00F07C0B" w:rsidP="00EB7833">
      <w:pPr>
        <w:pStyle w:val="Heading1"/>
      </w:pPr>
      <w:bookmarkStart w:id="5" w:name="_Toc347137574"/>
      <w:r>
        <w:t>Test</w:t>
      </w:r>
      <w:r w:rsidR="00EB7833">
        <w:t xml:space="preserve"> Specification</w:t>
      </w:r>
      <w:bookmarkEnd w:id="5"/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236"/>
        <w:gridCol w:w="1529"/>
        <w:gridCol w:w="2080"/>
        <w:gridCol w:w="1842"/>
        <w:gridCol w:w="1823"/>
        <w:gridCol w:w="1579"/>
        <w:gridCol w:w="1110"/>
      </w:tblGrid>
      <w:tr w:rsidR="0082623D" w:rsidRPr="003362EA" w:rsidTr="0082623D">
        <w:tc>
          <w:tcPr>
            <w:tcW w:w="1236" w:type="dxa"/>
          </w:tcPr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EA">
              <w:rPr>
                <w:rFonts w:asciiTheme="majorBidi" w:hAnsiTheme="majorBidi" w:cstheme="majorBidi"/>
                <w:b/>
                <w:bCs/>
              </w:rPr>
              <w:t>Test Ref</w:t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362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Req. being tested</w:t>
            </w:r>
          </w:p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Test content</w:t>
            </w:r>
          </w:p>
          <w:p w:rsidR="0082623D" w:rsidRPr="003362EA" w:rsidRDefault="0082623D" w:rsidP="00026A5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Input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Output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Pass Criteria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pass/fail?</w:t>
            </w:r>
          </w:p>
        </w:tc>
      </w:tr>
      <w:tr w:rsidR="0082623D" w:rsidRPr="003362EA" w:rsidTr="0082623D">
        <w:trPr>
          <w:trHeight w:val="194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/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  <w:p w:rsidR="0082623D" w:rsidRPr="003362EA" w:rsidRDefault="0082623D" w:rsidP="00026A56"/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“Register button” on the login page will navigate the user to the register page</w:t>
            </w:r>
          </w:p>
          <w:p w:rsidR="0082623D" w:rsidRPr="003362EA" w:rsidRDefault="0082623D" w:rsidP="00026A56"/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Click the register button first - the button on the left on the login screen 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A page which consists of forms and buttons will be shown on the user’s browser 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already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an user email that already exists in database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displays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"User already exists"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error message 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76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new user if all required fields are not filled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all the fields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"You have to fill all required fields"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using restricted characters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special characters (^%#) in email section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"Incorrect input"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creates new user account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and all required data correctly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 users should now include this user.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Data is stored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 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users should not include this user. User is redirected to login page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Data is removed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475A8E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Could not remove the user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"Some problems occurred, please try again or contact administrator "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EA6FAF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“friends button” on the Home page navigates the user to the ‘friends.html’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friend button on the home 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‘friends.html’ page will be shown on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does not allow to add not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that does not exist in database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not be added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“Sorry, user does not exist”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user is added correctly</w:t>
            </w:r>
            <w:r>
              <w:rPr>
                <w:sz w:val="20"/>
                <w:szCs w:val="20"/>
              </w:rPr>
              <w:t xml:space="preserve"> if request accepted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friends email correctly</w:t>
            </w:r>
            <w:r>
              <w:rPr>
                <w:sz w:val="20"/>
                <w:szCs w:val="20"/>
              </w:rPr>
              <w:t xml:space="preserve"> and person accepts friend request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added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added to user’s friends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690B4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690B4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690B44" w:rsidRDefault="0082623D" w:rsidP="00026A56">
            <w:pPr>
              <w:pStyle w:val="Defaul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Test that friend is not added if friend request is declined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31FC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F110E9" w:rsidRDefault="0082623D" w:rsidP="00026A56">
            <w:pPr>
              <w:pStyle w:val="Defaul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Adding friend twice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(Decline friend request)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To test the decline button of the friend request session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the test SE-N02-010 ,we test it out with the decline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If the person is declined, that user will not appear on the friend request box.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invitation performs well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removing f</w:t>
            </w:r>
            <w:r>
              <w:rPr>
                <w:sz w:val="20"/>
                <w:szCs w:val="20"/>
              </w:rPr>
              <w:t>riend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friend is selected,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friend first.”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friend is deleted correctly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friend from “friend list”,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deleted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deleted from user’s friends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“monster button” on the homepage will navigate the user to the monster menu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“monster button” shown in the homepage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browser loads myMonster.html onto the screen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navigation button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(New account)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verify if a Newbie package such as virtual money, is given to new users after their registration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Create an account on the login screen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creating an account, the system will automatically allocate virtual money to the new account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Newbie package system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user monster can challenge another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We test out by using an admin account: search another valid account or search from the list of friends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chosen user will appear from the drop-down menu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monster challenge system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user can accept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notification from the homepage that another user wishes to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Challenge system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</w:t>
            </w:r>
            <w:r w:rsidRPr="003362EA">
              <w:rPr>
                <w:sz w:val="20"/>
                <w:szCs w:val="20"/>
              </w:rPr>
              <w:t xml:space="preserve"> decline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  <w:r>
              <w:rPr>
                <w:sz w:val="20"/>
                <w:szCs w:val="20"/>
              </w:rPr>
              <w:t xml:space="preserve"> and have that other member decline the challenge</w:t>
            </w:r>
          </w:p>
        </w:tc>
        <w:tc>
          <w:tcPr>
            <w:tcW w:w="1823" w:type="dxa"/>
          </w:tcPr>
          <w:p w:rsidR="0082623D" w:rsidRPr="003362EA" w:rsidRDefault="0082623D" w:rsidP="002A3102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There will be a notification from the homepage that </w:t>
            </w:r>
            <w:r>
              <w:rPr>
                <w:sz w:val="20"/>
                <w:szCs w:val="20"/>
              </w:rPr>
              <w:t>other</w:t>
            </w:r>
            <w:r w:rsidRPr="003362EA">
              <w:rPr>
                <w:sz w:val="20"/>
                <w:szCs w:val="20"/>
              </w:rPr>
              <w:t xml:space="preserve"> user </w:t>
            </w:r>
            <w:r>
              <w:rPr>
                <w:sz w:val="20"/>
                <w:szCs w:val="20"/>
              </w:rPr>
              <w:t>declined the</w:t>
            </w:r>
            <w:r w:rsidRPr="003362EA">
              <w:rPr>
                <w:sz w:val="20"/>
                <w:szCs w:val="20"/>
              </w:rPr>
              <w:t xml:space="preserve">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Challenge system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confirm that the winner of the monster challenge receives their reward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test SE-N02-017, which is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short video play on screen of monsters fighting while the system calculates the winner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monster challenge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selling a mo</w:t>
            </w:r>
            <w:r>
              <w:rPr>
                <w:sz w:val="20"/>
                <w:szCs w:val="20"/>
              </w:rPr>
              <w:t>nster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monster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monster price first”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buy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</w:t>
            </w:r>
            <w:r>
              <w:rPr>
                <w:sz w:val="20"/>
                <w:szCs w:val="20"/>
              </w:rPr>
              <w:t>ster without selecting any from</w:t>
            </w:r>
            <w:r w:rsidRPr="003362EA">
              <w:rPr>
                <w:sz w:val="20"/>
                <w:szCs w:val="20"/>
              </w:rPr>
              <w:t xml:space="preserve">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buy it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FR6 (Buy monster)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system allow to buy a monster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Select monster, use buy button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users monsters list and removed from market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correctly added to users monsters list and removed from market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breed a monster without selecting any from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breed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breed price first”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monster without selecting any from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 to buy a monster for breeding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is correctly added to users monsters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”login button” on the login page works – this will navigate the user to the home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Entering a valid username with the password and clicking the login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the login process, the home page will be loaded onto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to log-in not providing any details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blank user log-in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“Please, enter your username and password.”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allows not existing users to log-in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Enter new user email and password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not logged-in, error message should be displayed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no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only username, leave password blank</w:t>
            </w:r>
          </w:p>
          <w:p w:rsidR="0082623D" w:rsidRPr="003362EA" w:rsidRDefault="0082623D" w:rsidP="00026A56">
            <w:pPr>
              <w:ind w:firstLine="720"/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with incorrect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wrong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logged-in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logged-in and redirected to the home page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FR7(Log-out)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systems allows user to log-out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log-out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logged-out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 out and redirected to the log-in page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an empty list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 list of monsters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list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FR8(friends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friends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“friends“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an empty list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26A56" w:rsidRDefault="005D4CDB" w:rsidP="003309A1">
      <w:pPr>
        <w:pStyle w:val="UnnumHeading1"/>
      </w:pPr>
      <w:bookmarkStart w:id="6" w:name="_Toc347137575"/>
      <w:r>
        <w:t>RE</w:t>
      </w:r>
      <w:r w:rsidR="00A44A71">
        <w:t>FERENCES</w:t>
      </w:r>
      <w:bookmarkEnd w:id="6"/>
    </w:p>
    <w:p w:rsidR="00026A56" w:rsidRDefault="004F2D26" w:rsidP="006A16AC">
      <w:pPr>
        <w:pStyle w:val="bibentry"/>
      </w:pPr>
      <w:bookmarkStart w:id="7" w:name="seqa03"/>
      <w:r>
        <w:t>[1]</w:t>
      </w:r>
      <w:bookmarkEnd w:id="7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26A56" w:rsidRDefault="00A44A71" w:rsidP="003309A1">
      <w:pPr>
        <w:pStyle w:val="UnnumHeading1"/>
      </w:pPr>
      <w:r>
        <w:br w:type="page"/>
      </w:r>
      <w:bookmarkStart w:id="8" w:name="_Toc347137576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26A5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26A5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26A5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26A56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26A5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26A56" w:rsidRDefault="006A4FBA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610" w:rsidRDefault="00651610">
      <w:r>
        <w:separator/>
      </w:r>
    </w:p>
  </w:endnote>
  <w:endnote w:type="continuationSeparator" w:id="0">
    <w:p w:rsidR="00651610" w:rsidRDefault="006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A56" w:rsidRPr="00AE1293" w:rsidRDefault="00026A56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0275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0275">
      <w:rPr>
        <w:rStyle w:val="PageNumber"/>
        <w:noProof/>
      </w:rPr>
      <w:t>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610" w:rsidRDefault="00651610">
      <w:r>
        <w:separator/>
      </w:r>
    </w:p>
  </w:footnote>
  <w:footnote w:type="continuationSeparator" w:id="0">
    <w:p w:rsidR="00651610" w:rsidRDefault="00651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A56" w:rsidRDefault="0065161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26A56">
          <w:t>Monster Mash – Team Awesome-er</w:t>
        </w:r>
      </w:sdtContent>
    </w:sdt>
    <w:r w:rsidR="00026A56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26A56">
          <w:t>Test Specification</w:t>
        </w:r>
      </w:sdtContent>
    </w:sdt>
    <w:r w:rsidR="00026A56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026A56">
          <w:t>1.0</w:t>
        </w:r>
      </w:sdtContent>
    </w:sdt>
    <w:r w:rsidR="00026A56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26A56">
          <w:t>Draft</w:t>
        </w:r>
      </w:sdtContent>
    </w:sdt>
    <w:r w:rsidR="00026A56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6A56"/>
    <w:rsid w:val="00027637"/>
    <w:rsid w:val="00031FC7"/>
    <w:rsid w:val="0003694C"/>
    <w:rsid w:val="00042F9B"/>
    <w:rsid w:val="000479E3"/>
    <w:rsid w:val="00065968"/>
    <w:rsid w:val="00065AF5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3496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A3102"/>
    <w:rsid w:val="002B60EE"/>
    <w:rsid w:val="002C1813"/>
    <w:rsid w:val="002C3C27"/>
    <w:rsid w:val="002E07E5"/>
    <w:rsid w:val="003064A6"/>
    <w:rsid w:val="00313594"/>
    <w:rsid w:val="00320D56"/>
    <w:rsid w:val="003309A1"/>
    <w:rsid w:val="00333E05"/>
    <w:rsid w:val="003362EA"/>
    <w:rsid w:val="003568B3"/>
    <w:rsid w:val="003619AD"/>
    <w:rsid w:val="003844C1"/>
    <w:rsid w:val="00386278"/>
    <w:rsid w:val="003A770D"/>
    <w:rsid w:val="003B2103"/>
    <w:rsid w:val="003C3039"/>
    <w:rsid w:val="003E3C89"/>
    <w:rsid w:val="003F0571"/>
    <w:rsid w:val="003F4660"/>
    <w:rsid w:val="00410659"/>
    <w:rsid w:val="004375B0"/>
    <w:rsid w:val="0047267A"/>
    <w:rsid w:val="00475A8E"/>
    <w:rsid w:val="004A6163"/>
    <w:rsid w:val="004A7FA7"/>
    <w:rsid w:val="004B2F56"/>
    <w:rsid w:val="004F159E"/>
    <w:rsid w:val="004F2D26"/>
    <w:rsid w:val="005015B2"/>
    <w:rsid w:val="00504AA6"/>
    <w:rsid w:val="00506697"/>
    <w:rsid w:val="00512BDA"/>
    <w:rsid w:val="00513B93"/>
    <w:rsid w:val="005245AB"/>
    <w:rsid w:val="00546FD3"/>
    <w:rsid w:val="005546EA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51610"/>
    <w:rsid w:val="00651B32"/>
    <w:rsid w:val="006525C9"/>
    <w:rsid w:val="006678E7"/>
    <w:rsid w:val="00690B44"/>
    <w:rsid w:val="00692A23"/>
    <w:rsid w:val="006A1517"/>
    <w:rsid w:val="006A16AC"/>
    <w:rsid w:val="006A358E"/>
    <w:rsid w:val="006A4FBA"/>
    <w:rsid w:val="006C70A8"/>
    <w:rsid w:val="006E2359"/>
    <w:rsid w:val="006E6158"/>
    <w:rsid w:val="006E67B2"/>
    <w:rsid w:val="00701A18"/>
    <w:rsid w:val="00716862"/>
    <w:rsid w:val="00743A37"/>
    <w:rsid w:val="00757A14"/>
    <w:rsid w:val="00764EDC"/>
    <w:rsid w:val="007976E0"/>
    <w:rsid w:val="007D5066"/>
    <w:rsid w:val="0082623D"/>
    <w:rsid w:val="00853D86"/>
    <w:rsid w:val="00854164"/>
    <w:rsid w:val="00864967"/>
    <w:rsid w:val="00880A1A"/>
    <w:rsid w:val="008904EC"/>
    <w:rsid w:val="008B52CD"/>
    <w:rsid w:val="008D47AF"/>
    <w:rsid w:val="008E29A6"/>
    <w:rsid w:val="008F4FA1"/>
    <w:rsid w:val="009109FA"/>
    <w:rsid w:val="00940BB3"/>
    <w:rsid w:val="00950976"/>
    <w:rsid w:val="00957968"/>
    <w:rsid w:val="00994D52"/>
    <w:rsid w:val="009A7185"/>
    <w:rsid w:val="009D12AB"/>
    <w:rsid w:val="009D7304"/>
    <w:rsid w:val="009E62F2"/>
    <w:rsid w:val="009F63E4"/>
    <w:rsid w:val="00A0420D"/>
    <w:rsid w:val="00A24477"/>
    <w:rsid w:val="00A408C9"/>
    <w:rsid w:val="00A44A71"/>
    <w:rsid w:val="00A74541"/>
    <w:rsid w:val="00A7483E"/>
    <w:rsid w:val="00A767F7"/>
    <w:rsid w:val="00AA269F"/>
    <w:rsid w:val="00AA53A0"/>
    <w:rsid w:val="00AB348E"/>
    <w:rsid w:val="00AB53A8"/>
    <w:rsid w:val="00AD0E5E"/>
    <w:rsid w:val="00AD57A1"/>
    <w:rsid w:val="00AE1293"/>
    <w:rsid w:val="00AE1CE4"/>
    <w:rsid w:val="00AE2221"/>
    <w:rsid w:val="00AE666F"/>
    <w:rsid w:val="00AF387B"/>
    <w:rsid w:val="00B05794"/>
    <w:rsid w:val="00B0738E"/>
    <w:rsid w:val="00B12EAD"/>
    <w:rsid w:val="00B16FC2"/>
    <w:rsid w:val="00B173DD"/>
    <w:rsid w:val="00B21F00"/>
    <w:rsid w:val="00B30EDD"/>
    <w:rsid w:val="00B614E0"/>
    <w:rsid w:val="00B73CF7"/>
    <w:rsid w:val="00B74BB5"/>
    <w:rsid w:val="00B762B8"/>
    <w:rsid w:val="00B85BDE"/>
    <w:rsid w:val="00B95EA4"/>
    <w:rsid w:val="00BA41FE"/>
    <w:rsid w:val="00BA473A"/>
    <w:rsid w:val="00BB6DCA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4F5D"/>
    <w:rsid w:val="00C658D9"/>
    <w:rsid w:val="00C7752C"/>
    <w:rsid w:val="00C82F44"/>
    <w:rsid w:val="00C8782F"/>
    <w:rsid w:val="00C970E0"/>
    <w:rsid w:val="00CA50B8"/>
    <w:rsid w:val="00CF13BF"/>
    <w:rsid w:val="00D0644F"/>
    <w:rsid w:val="00D32042"/>
    <w:rsid w:val="00D446BC"/>
    <w:rsid w:val="00D47894"/>
    <w:rsid w:val="00D527D1"/>
    <w:rsid w:val="00D7147C"/>
    <w:rsid w:val="00D71C0F"/>
    <w:rsid w:val="00D725AB"/>
    <w:rsid w:val="00D76EBB"/>
    <w:rsid w:val="00D77811"/>
    <w:rsid w:val="00D90275"/>
    <w:rsid w:val="00DA5F07"/>
    <w:rsid w:val="00DB2188"/>
    <w:rsid w:val="00DC65AC"/>
    <w:rsid w:val="00E03EAF"/>
    <w:rsid w:val="00E06704"/>
    <w:rsid w:val="00E21B0A"/>
    <w:rsid w:val="00E33249"/>
    <w:rsid w:val="00E43794"/>
    <w:rsid w:val="00E563D9"/>
    <w:rsid w:val="00E706BE"/>
    <w:rsid w:val="00E742E7"/>
    <w:rsid w:val="00E84DD8"/>
    <w:rsid w:val="00E960B5"/>
    <w:rsid w:val="00EA6FAF"/>
    <w:rsid w:val="00EB7833"/>
    <w:rsid w:val="00EE3351"/>
    <w:rsid w:val="00F07C0B"/>
    <w:rsid w:val="00F110E9"/>
    <w:rsid w:val="00F4480B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04397D"/>
    <w:rsid w:val="001036D3"/>
    <w:rsid w:val="003876B5"/>
    <w:rsid w:val="00542544"/>
    <w:rsid w:val="006C587B"/>
    <w:rsid w:val="00B50091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46</TotalTime>
  <Pages>8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1.0</cp:keywords>
  <cp:lastModifiedBy>iWilko</cp:lastModifiedBy>
  <cp:revision>21</cp:revision>
  <cp:lastPrinted>2013-01-28T11:58:00Z</cp:lastPrinted>
  <dcterms:created xsi:type="dcterms:W3CDTF">2013-01-29T11:13:00Z</dcterms:created>
  <dcterms:modified xsi:type="dcterms:W3CDTF">2013-01-30T12:39:00Z</dcterms:modified>
  <cp:category>SE_02_TS_03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