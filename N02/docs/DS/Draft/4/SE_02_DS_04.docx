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lang w:val="de-DE"/>
        </w:rPr>
        <w:alias w:val="Title"/>
        <w:id w:val="473469232"/>
        <w:placeholder>
          <w:docPart w:val="6E79A4FAE3EA4A22A03C26DB215DAAEC"/>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3E5600" w:rsidRPr="00300369" w:rsidRDefault="002B5E70" w:rsidP="0047267A">
          <w:pPr>
            <w:pStyle w:val="Title"/>
            <w:rPr>
              <w:lang w:val="de-DE"/>
            </w:rPr>
          </w:pPr>
          <w:r>
            <w:rPr>
              <w:rStyle w:val="BodyTextChar"/>
            </w:rPr>
            <w:t>Monster Mash – Team Awesome-er</w:t>
          </w:r>
        </w:p>
      </w:sdtContent>
    </w:sdt>
    <w:sdt>
      <w:sdtPr>
        <w:alias w:val="Subject"/>
        <w:id w:val="473469265"/>
        <w:placeholder>
          <w:docPart w:val="57C9CDC5FFF04B7F91F6EE44C82F4CE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2B5E70"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8330BC" w:rsidP="00BA41FE">
            <w:sdt>
              <w:sdtPr>
                <w:alias w:val="Author"/>
                <w:id w:val="473469229"/>
                <w:placeholder>
                  <w:docPart w:val="9ED794E0959D4019A81806E14E3E9815"/>
                </w:placeholder>
                <w:dataBinding w:prefixMappings="xmlns:ns0='http://purl.org/dc/elements/1.1/' xmlns:ns1='http://schemas.openxmlformats.org/package/2006/metadata/core-properties' " w:xpath="/ns1:coreProperties[1]/ns0:creator[1]" w:storeItemID="{6C3C8BC8-F283-45AE-878A-BAB7291924A1}"/>
                <w:text/>
              </w:sdtPr>
              <w:sdtEndPr/>
              <w:sdtContent>
                <w:r w:rsidR="002B5E70">
                  <w:t>Joshua Bird, Phil Wilkinson, Tom Hull, Dave Haenze, Chris Morgan, Kamarus Alimin, Szymon Stec, Lewis Waldron</w:t>
                </w:r>
              </w:sdtContent>
            </w:sdt>
          </w:p>
        </w:tc>
      </w:tr>
      <w:tr w:rsidR="0003694C" w:rsidRPr="0003694C" w:rsidTr="009D12AB">
        <w:tc>
          <w:tcPr>
            <w:tcW w:w="1276" w:type="dxa"/>
          </w:tcPr>
          <w:p w:rsidR="0003694C" w:rsidRPr="0003694C" w:rsidRDefault="0003694C" w:rsidP="003E5600">
            <w:r w:rsidRPr="0003694C">
              <w:t>Config Ref:</w:t>
            </w:r>
          </w:p>
        </w:tc>
        <w:tc>
          <w:tcPr>
            <w:tcW w:w="4355" w:type="dxa"/>
          </w:tcPr>
          <w:p w:rsidR="0003694C" w:rsidRPr="0003694C" w:rsidRDefault="008330BC" w:rsidP="00053F19">
            <w:sdt>
              <w:sdtPr>
                <w:alias w:val="Category"/>
                <w:id w:val="473469292"/>
                <w:placeholder>
                  <w:docPart w:val="DA794FF5BA2D405AA3C07FABBFA01A3F"/>
                </w:placeholder>
                <w:dataBinding w:prefixMappings="xmlns:ns0='http://purl.org/dc/elements/1.1/' xmlns:ns1='http://schemas.openxmlformats.org/package/2006/metadata/core-properties' " w:xpath="/ns1:coreProperties[1]/ns1:category[1]" w:storeItemID="{6C3C8BC8-F283-45AE-878A-BAB7291924A1}"/>
                <w:text/>
              </w:sdtPr>
              <w:sdtEndPr/>
              <w:sdtContent>
                <w:r w:rsidR="002B5E70">
                  <w:t>SE_02_DS_0</w:t>
                </w:r>
                <w:r w:rsidR="00053F19">
                  <w:t>4</w:t>
                </w:r>
              </w:sdtContent>
            </w:sdt>
            <w:r w:rsidR="00570A64" w:rsidRPr="0003694C">
              <w:t xml:space="preserve"> </w:t>
            </w:r>
          </w:p>
        </w:tc>
      </w:tr>
      <w:tr w:rsidR="0003694C" w:rsidRPr="0003694C" w:rsidTr="009D12AB">
        <w:tc>
          <w:tcPr>
            <w:tcW w:w="1276" w:type="dxa"/>
          </w:tcPr>
          <w:p w:rsidR="0003694C" w:rsidRPr="0003694C" w:rsidRDefault="0003694C" w:rsidP="003E5600">
            <w:r w:rsidRPr="0003694C">
              <w:t>Date:</w:t>
            </w:r>
          </w:p>
        </w:tc>
        <w:tc>
          <w:tcPr>
            <w:tcW w:w="4355" w:type="dxa"/>
          </w:tcPr>
          <w:p w:rsidR="0003694C" w:rsidRPr="0003694C" w:rsidRDefault="00B471DD" w:rsidP="003E5600">
            <w:r>
              <w:t>07-12-2012</w:t>
            </w:r>
          </w:p>
        </w:tc>
      </w:tr>
      <w:tr w:rsidR="0003694C" w:rsidRPr="0003694C" w:rsidTr="009D12AB">
        <w:tc>
          <w:tcPr>
            <w:tcW w:w="1276" w:type="dxa"/>
          </w:tcPr>
          <w:p w:rsidR="0003694C" w:rsidRPr="0003694C" w:rsidRDefault="0003694C" w:rsidP="003E5600">
            <w:r w:rsidRPr="0003694C">
              <w:t>Version:</w:t>
            </w:r>
          </w:p>
        </w:tc>
        <w:tc>
          <w:tcPr>
            <w:tcW w:w="4355" w:type="dxa"/>
          </w:tcPr>
          <w:p w:rsidR="0003694C" w:rsidRPr="0003694C" w:rsidRDefault="008330BC" w:rsidP="00F36905">
            <w:sdt>
              <w:sdtPr>
                <w:alias w:val="Keywords"/>
                <w:id w:val="473469293"/>
                <w:placeholder>
                  <w:docPart w:val="8221EE18FC514A028095BCDBF55F1884"/>
                </w:placeholder>
                <w:dataBinding w:prefixMappings="xmlns:ns0='http://purl.org/dc/elements/1.1/' xmlns:ns1='http://schemas.openxmlformats.org/package/2006/metadata/core-properties' " w:xpath="/ns1:coreProperties[1]/ns1:keywords[1]" w:storeItemID="{6C3C8BC8-F283-45AE-878A-BAB7291924A1}"/>
                <w:text/>
              </w:sdtPr>
              <w:sdtEndPr/>
              <w:sdtContent>
                <w:r w:rsidR="002B5E70">
                  <w:t>1.</w:t>
                </w:r>
                <w:r w:rsidR="00F36905">
                  <w:t>3</w:t>
                </w:r>
              </w:sdtContent>
            </w:sdt>
            <w:r w:rsidR="00B4418C">
              <w:fldChar w:fldCharType="begin"/>
            </w:r>
            <w:r w:rsidR="009A7185">
              <w:instrText xml:space="preserve"> DOCVARIABLE  Version  \* MERGEFORMAT </w:instrText>
            </w:r>
            <w:r w:rsidR="00B4418C">
              <w:fldChar w:fldCharType="end"/>
            </w:r>
          </w:p>
        </w:tc>
      </w:tr>
      <w:tr w:rsidR="0003694C" w:rsidRPr="0003694C" w:rsidTr="009D12AB">
        <w:tc>
          <w:tcPr>
            <w:tcW w:w="1276" w:type="dxa"/>
          </w:tcPr>
          <w:p w:rsidR="0003694C" w:rsidRPr="0003694C" w:rsidRDefault="0003694C" w:rsidP="003E5600">
            <w:r w:rsidRPr="0003694C">
              <w:t>Status:</w:t>
            </w:r>
          </w:p>
        </w:tc>
        <w:tc>
          <w:tcPr>
            <w:tcW w:w="4355" w:type="dxa"/>
          </w:tcPr>
          <w:p w:rsidR="0003694C" w:rsidRPr="0003694C" w:rsidRDefault="008330BC" w:rsidP="00053F19">
            <w:sdt>
              <w:sdtPr>
                <w:alias w:val="Status"/>
                <w:id w:val="473469228"/>
                <w:placeholder>
                  <w:docPart w:val="1F6751AA91674006A48BF3EC4DB3DD41"/>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3F19">
                  <w:t>Final</w:t>
                </w:r>
              </w:sdtContent>
            </w:sdt>
          </w:p>
        </w:tc>
      </w:tr>
    </w:tbl>
    <w:p w:rsidR="00573F2E" w:rsidRDefault="008330BC" w:rsidP="00506697">
      <w:pPr>
        <w:rPr>
          <w:kern w:val="28"/>
        </w:rPr>
      </w:pPr>
      <w:r>
        <w:rPr>
          <w:noProof/>
          <w:lang w:eastAsia="zh-CN" w:bidi="ta-IN"/>
        </w:rPr>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position-horizontal-relative:left-margin-area;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3E5600" w:rsidRPr="00177A99" w:rsidRDefault="003E5600" w:rsidP="00177A99">
                  <w:r w:rsidRPr="00177A99">
                    <w:t>Department of Computer Science</w:t>
                  </w:r>
                </w:p>
                <w:p w:rsidR="003E5600" w:rsidRPr="00177A99" w:rsidRDefault="003E5600" w:rsidP="00177A99">
                  <w:r w:rsidRPr="00177A99">
                    <w:t>Aberystwyth University</w:t>
                  </w:r>
                </w:p>
                <w:p w:rsidR="003E5600" w:rsidRPr="00177A99" w:rsidRDefault="003E5600" w:rsidP="00177A99">
                  <w:r w:rsidRPr="00177A99">
                    <w:t>Aberystwyth</w:t>
                  </w:r>
                </w:p>
                <w:p w:rsidR="003E5600" w:rsidRPr="00177A99" w:rsidRDefault="003E5600" w:rsidP="00177A99">
                  <w:r w:rsidRPr="00177A99">
                    <w:t>Ceredigion</w:t>
                  </w:r>
                </w:p>
                <w:p w:rsidR="003E5600" w:rsidRPr="00177A99" w:rsidRDefault="003E5600" w:rsidP="00177A99">
                  <w:r w:rsidRPr="00177A99">
                    <w:t>SY23 3DB</w:t>
                  </w:r>
                </w:p>
                <w:p w:rsidR="003E5600" w:rsidRDefault="003E5600">
                  <w:r w:rsidRPr="00177A99">
                    <w:t>Copyrig</w:t>
                  </w:r>
                  <w:r>
                    <w:t>ht © Aberystwyth University 2012</w:t>
                  </w:r>
                </w:p>
              </w:txbxContent>
            </v:textbox>
            <w10:wrap anchorx="margin" anchory="margin"/>
          </v:shape>
        </w:pict>
      </w:r>
      <w:r w:rsidR="00573F2E">
        <w:br w:type="page"/>
      </w:r>
    </w:p>
    <w:p w:rsidR="003E5600" w:rsidRDefault="00A44A71" w:rsidP="00F64A04">
      <w:pPr>
        <w:pStyle w:val="UnnumHeading1"/>
      </w:pPr>
      <w:bookmarkStart w:id="0" w:name="_Toc342686440"/>
      <w:r>
        <w:lastRenderedPageBreak/>
        <w:t>CONTENTS</w:t>
      </w:r>
      <w:bookmarkEnd w:id="0"/>
    </w:p>
    <w:p w:rsidR="00FB771C" w:rsidRDefault="00B4418C">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B771C">
        <w:rPr>
          <w:noProof/>
        </w:rPr>
        <w:t>CONTENTS</w:t>
      </w:r>
      <w:r w:rsidR="00FB771C">
        <w:rPr>
          <w:noProof/>
        </w:rPr>
        <w:tab/>
      </w:r>
      <w:r>
        <w:rPr>
          <w:noProof/>
        </w:rPr>
        <w:fldChar w:fldCharType="begin"/>
      </w:r>
      <w:r w:rsidR="00FB771C">
        <w:rPr>
          <w:noProof/>
        </w:rPr>
        <w:instrText xml:space="preserve"> PAGEREF _Toc342686440 \h </w:instrText>
      </w:r>
      <w:r>
        <w:rPr>
          <w:noProof/>
        </w:rPr>
      </w:r>
      <w:r>
        <w:rPr>
          <w:noProof/>
        </w:rPr>
        <w:fldChar w:fldCharType="separate"/>
      </w:r>
      <w:r w:rsidR="00FB771C">
        <w:rPr>
          <w:noProof/>
        </w:rPr>
        <w:t>2</w:t>
      </w:r>
      <w:r>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B4418C">
        <w:rPr>
          <w:noProof/>
        </w:rPr>
        <w:fldChar w:fldCharType="begin"/>
      </w:r>
      <w:r>
        <w:rPr>
          <w:noProof/>
        </w:rPr>
        <w:instrText xml:space="preserve"> PAGEREF _Toc342686441 \h </w:instrText>
      </w:r>
      <w:r w:rsidR="00B4418C">
        <w:rPr>
          <w:noProof/>
        </w:rPr>
      </w:r>
      <w:r w:rsidR="00B4418C">
        <w:rPr>
          <w:noProof/>
        </w:rPr>
        <w:fldChar w:fldCharType="separate"/>
      </w:r>
      <w:r>
        <w:rPr>
          <w:noProof/>
        </w:rPr>
        <w:t>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sidR="00B4418C">
        <w:rPr>
          <w:noProof/>
        </w:rPr>
        <w:fldChar w:fldCharType="begin"/>
      </w:r>
      <w:r>
        <w:rPr>
          <w:noProof/>
        </w:rPr>
        <w:instrText xml:space="preserve"> PAGEREF _Toc342686442 \h </w:instrText>
      </w:r>
      <w:r w:rsidR="00B4418C">
        <w:rPr>
          <w:noProof/>
        </w:rPr>
      </w:r>
      <w:r w:rsidR="00B4418C">
        <w:rPr>
          <w:noProof/>
        </w:rPr>
        <w:fldChar w:fldCharType="separate"/>
      </w:r>
      <w:r>
        <w:rPr>
          <w:noProof/>
        </w:rPr>
        <w:t>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sidR="00B4418C">
        <w:rPr>
          <w:noProof/>
        </w:rPr>
        <w:fldChar w:fldCharType="begin"/>
      </w:r>
      <w:r>
        <w:rPr>
          <w:noProof/>
        </w:rPr>
        <w:instrText xml:space="preserve"> PAGEREF _Toc342686443 \h </w:instrText>
      </w:r>
      <w:r w:rsidR="00B4418C">
        <w:rPr>
          <w:noProof/>
        </w:rPr>
      </w:r>
      <w:r w:rsidR="00B4418C">
        <w:rPr>
          <w:noProof/>
        </w:rPr>
        <w:fldChar w:fldCharType="separate"/>
      </w:r>
      <w:r>
        <w:rPr>
          <w:noProof/>
        </w:rPr>
        <w:t>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sidR="00B4418C">
        <w:rPr>
          <w:noProof/>
        </w:rPr>
        <w:fldChar w:fldCharType="begin"/>
      </w:r>
      <w:r>
        <w:rPr>
          <w:noProof/>
        </w:rPr>
        <w:instrText xml:space="preserve"> PAGEREF _Toc342686444 \h </w:instrText>
      </w:r>
      <w:r w:rsidR="00B4418C">
        <w:rPr>
          <w:noProof/>
        </w:rPr>
      </w:r>
      <w:r w:rsidR="00B4418C">
        <w:rPr>
          <w:noProof/>
        </w:rPr>
        <w:fldChar w:fldCharType="separate"/>
      </w:r>
      <w:r>
        <w:rPr>
          <w:noProof/>
        </w:rPr>
        <w:t>3</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Architechtural Description</w:t>
      </w:r>
      <w:r>
        <w:rPr>
          <w:noProof/>
        </w:rPr>
        <w:tab/>
      </w:r>
      <w:r w:rsidR="00B4418C">
        <w:rPr>
          <w:noProof/>
        </w:rPr>
        <w:fldChar w:fldCharType="begin"/>
      </w:r>
      <w:r>
        <w:rPr>
          <w:noProof/>
        </w:rPr>
        <w:instrText xml:space="preserve"> PAGEREF _Toc342686445 \h </w:instrText>
      </w:r>
      <w:r w:rsidR="00B4418C">
        <w:rPr>
          <w:noProof/>
        </w:rPr>
      </w:r>
      <w:r w:rsidR="00B4418C">
        <w:rPr>
          <w:noProof/>
        </w:rPr>
        <w:fldChar w:fldCharType="separate"/>
      </w:r>
      <w:r>
        <w:rPr>
          <w:noProof/>
        </w:rPr>
        <w:t>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The DATABASE component</w:t>
      </w:r>
      <w:r>
        <w:rPr>
          <w:noProof/>
        </w:rPr>
        <w:tab/>
      </w:r>
      <w:r w:rsidR="00B4418C">
        <w:rPr>
          <w:noProof/>
        </w:rPr>
        <w:fldChar w:fldCharType="begin"/>
      </w:r>
      <w:r>
        <w:rPr>
          <w:noProof/>
        </w:rPr>
        <w:instrText xml:space="preserve"> PAGEREF _Toc342686446 \h </w:instrText>
      </w:r>
      <w:r w:rsidR="00B4418C">
        <w:rPr>
          <w:noProof/>
        </w:rPr>
      </w:r>
      <w:r w:rsidR="00B4418C">
        <w:rPr>
          <w:noProof/>
        </w:rPr>
        <w:fldChar w:fldCharType="separate"/>
      </w:r>
      <w:r>
        <w:rPr>
          <w:noProof/>
        </w:rPr>
        <w:t>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The CLIENT component</w:t>
      </w:r>
      <w:r>
        <w:rPr>
          <w:noProof/>
        </w:rPr>
        <w:tab/>
      </w:r>
      <w:r w:rsidR="00B4418C">
        <w:rPr>
          <w:noProof/>
        </w:rPr>
        <w:fldChar w:fldCharType="begin"/>
      </w:r>
      <w:r>
        <w:rPr>
          <w:noProof/>
        </w:rPr>
        <w:instrText xml:space="preserve"> PAGEREF _Toc342686447 \h </w:instrText>
      </w:r>
      <w:r w:rsidR="00B4418C">
        <w:rPr>
          <w:noProof/>
        </w:rPr>
      </w:r>
      <w:r w:rsidR="00B4418C">
        <w:rPr>
          <w:noProof/>
        </w:rPr>
        <w:fldChar w:fldCharType="separate"/>
      </w:r>
      <w:r>
        <w:rPr>
          <w:noProof/>
        </w:rPr>
        <w:t>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The SERVLET component</w:t>
      </w:r>
      <w:r>
        <w:rPr>
          <w:noProof/>
        </w:rPr>
        <w:tab/>
      </w:r>
      <w:r w:rsidR="00B4418C">
        <w:rPr>
          <w:noProof/>
        </w:rPr>
        <w:fldChar w:fldCharType="begin"/>
      </w:r>
      <w:r>
        <w:rPr>
          <w:noProof/>
        </w:rPr>
        <w:instrText xml:space="preserve"> PAGEREF _Toc342686448 \h </w:instrText>
      </w:r>
      <w:r w:rsidR="00B4418C">
        <w:rPr>
          <w:noProof/>
        </w:rPr>
      </w:r>
      <w:r w:rsidR="00B4418C">
        <w:rPr>
          <w:noProof/>
        </w:rPr>
        <w:fldChar w:fldCharType="separate"/>
      </w:r>
      <w:r>
        <w:rPr>
          <w:noProof/>
        </w:rPr>
        <w:t>4</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Sequence Diagrams</w:t>
      </w:r>
      <w:r>
        <w:rPr>
          <w:noProof/>
        </w:rPr>
        <w:tab/>
      </w:r>
      <w:r w:rsidR="00B4418C">
        <w:rPr>
          <w:noProof/>
        </w:rPr>
        <w:fldChar w:fldCharType="begin"/>
      </w:r>
      <w:r>
        <w:rPr>
          <w:noProof/>
        </w:rPr>
        <w:instrText xml:space="preserve"> PAGEREF _Toc342686449 \h </w:instrText>
      </w:r>
      <w:r w:rsidR="00B4418C">
        <w:rPr>
          <w:noProof/>
        </w:rPr>
      </w:r>
      <w:r w:rsidR="00B4418C">
        <w:rPr>
          <w:noProof/>
        </w:rPr>
        <w:fldChar w:fldCharType="separate"/>
      </w:r>
      <w:r>
        <w:rPr>
          <w:noProof/>
        </w:rPr>
        <w:t>5</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Class Diagram</w:t>
      </w:r>
      <w:r>
        <w:rPr>
          <w:noProof/>
        </w:rPr>
        <w:tab/>
      </w:r>
      <w:r w:rsidR="00B4418C">
        <w:rPr>
          <w:noProof/>
        </w:rPr>
        <w:fldChar w:fldCharType="begin"/>
      </w:r>
      <w:r>
        <w:rPr>
          <w:noProof/>
        </w:rPr>
        <w:instrText xml:space="preserve"> PAGEREF _Toc342686450 \h </w:instrText>
      </w:r>
      <w:r w:rsidR="00B4418C">
        <w:rPr>
          <w:noProof/>
        </w:rPr>
      </w:r>
      <w:r w:rsidR="00B4418C">
        <w:rPr>
          <w:noProof/>
        </w:rPr>
        <w:fldChar w:fldCharType="separate"/>
      </w:r>
      <w:r>
        <w:rPr>
          <w:noProof/>
        </w:rPr>
        <w:t>9</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Dependency Description</w:t>
      </w:r>
      <w:r>
        <w:rPr>
          <w:noProof/>
        </w:rPr>
        <w:tab/>
      </w:r>
      <w:r w:rsidR="00B4418C">
        <w:rPr>
          <w:noProof/>
        </w:rPr>
        <w:fldChar w:fldCharType="begin"/>
      </w:r>
      <w:r>
        <w:rPr>
          <w:noProof/>
        </w:rPr>
        <w:instrText xml:space="preserve"> PAGEREF _Toc342686451 \h </w:instrText>
      </w:r>
      <w:r w:rsidR="00B4418C">
        <w:rPr>
          <w:noProof/>
        </w:rPr>
      </w:r>
      <w:r w:rsidR="00B4418C">
        <w:rPr>
          <w:noProof/>
        </w:rPr>
        <w:fldChar w:fldCharType="separate"/>
      </w:r>
      <w:r>
        <w:rPr>
          <w:noProof/>
        </w:rPr>
        <w:t>10</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sidR="00B4418C">
        <w:rPr>
          <w:noProof/>
        </w:rPr>
        <w:fldChar w:fldCharType="begin"/>
      </w:r>
      <w:r>
        <w:rPr>
          <w:noProof/>
        </w:rPr>
        <w:instrText xml:space="preserve"> PAGEREF _Toc342686452 \h </w:instrText>
      </w:r>
      <w:r w:rsidR="00B4418C">
        <w:rPr>
          <w:noProof/>
        </w:rPr>
      </w:r>
      <w:r w:rsidR="00B4418C">
        <w:rPr>
          <w:noProof/>
        </w:rPr>
        <w:fldChar w:fldCharType="separate"/>
      </w:r>
      <w:r>
        <w:rPr>
          <w:noProof/>
        </w:rPr>
        <w:t>10</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Class descriptions</w:t>
      </w:r>
      <w:r>
        <w:rPr>
          <w:noProof/>
        </w:rPr>
        <w:tab/>
      </w:r>
      <w:r w:rsidR="00B4418C">
        <w:rPr>
          <w:noProof/>
        </w:rPr>
        <w:fldChar w:fldCharType="begin"/>
      </w:r>
      <w:r>
        <w:rPr>
          <w:noProof/>
        </w:rPr>
        <w:instrText xml:space="preserve"> PAGEREF _Toc342686453 \h </w:instrText>
      </w:r>
      <w:r w:rsidR="00B4418C">
        <w:rPr>
          <w:noProof/>
        </w:rPr>
      </w:r>
      <w:r w:rsidR="00B4418C">
        <w:rPr>
          <w:noProof/>
        </w:rPr>
        <w:fldChar w:fldCharType="separate"/>
      </w:r>
      <w:r>
        <w:rPr>
          <w:noProof/>
        </w:rPr>
        <w:t>10</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Class Interface Description</w:t>
      </w:r>
      <w:r>
        <w:rPr>
          <w:noProof/>
        </w:rPr>
        <w:tab/>
      </w:r>
      <w:r w:rsidR="00B4418C">
        <w:rPr>
          <w:noProof/>
        </w:rPr>
        <w:fldChar w:fldCharType="begin"/>
      </w:r>
      <w:r>
        <w:rPr>
          <w:noProof/>
        </w:rPr>
        <w:instrText xml:space="preserve"> PAGEREF _Toc342686454 \h </w:instrText>
      </w:r>
      <w:r w:rsidR="00B4418C">
        <w:rPr>
          <w:noProof/>
        </w:rPr>
      </w:r>
      <w:r w:rsidR="00B4418C">
        <w:rPr>
          <w:noProof/>
        </w:rPr>
        <w:fldChar w:fldCharType="separate"/>
      </w:r>
      <w:r>
        <w:rPr>
          <w:noProof/>
        </w:rPr>
        <w:t>12</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Class Interface for Login Servlet</w:t>
      </w:r>
      <w:r>
        <w:rPr>
          <w:noProof/>
        </w:rPr>
        <w:tab/>
      </w:r>
      <w:r w:rsidR="00B4418C">
        <w:rPr>
          <w:noProof/>
        </w:rPr>
        <w:fldChar w:fldCharType="begin"/>
      </w:r>
      <w:r>
        <w:rPr>
          <w:noProof/>
        </w:rPr>
        <w:instrText xml:space="preserve"> PAGEREF _Toc342686455 \h </w:instrText>
      </w:r>
      <w:r w:rsidR="00B4418C">
        <w:rPr>
          <w:noProof/>
        </w:rPr>
      </w:r>
      <w:r w:rsidR="00B4418C">
        <w:rPr>
          <w:noProof/>
        </w:rPr>
        <w:fldChar w:fldCharType="separate"/>
      </w:r>
      <w:r>
        <w:rPr>
          <w:noProof/>
        </w:rPr>
        <w:t>12</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Class Interface for RegisterServlet</w:t>
      </w:r>
      <w:r>
        <w:rPr>
          <w:noProof/>
        </w:rPr>
        <w:tab/>
      </w:r>
      <w:r w:rsidR="00B4418C">
        <w:rPr>
          <w:noProof/>
        </w:rPr>
        <w:fldChar w:fldCharType="begin"/>
      </w:r>
      <w:r>
        <w:rPr>
          <w:noProof/>
        </w:rPr>
        <w:instrText xml:space="preserve"> PAGEREF _Toc342686456 \h </w:instrText>
      </w:r>
      <w:r w:rsidR="00B4418C">
        <w:rPr>
          <w:noProof/>
        </w:rPr>
      </w:r>
      <w:r w:rsidR="00B4418C">
        <w:rPr>
          <w:noProof/>
        </w:rPr>
        <w:fldChar w:fldCharType="separate"/>
      </w:r>
      <w:r>
        <w:rPr>
          <w:noProof/>
        </w:rPr>
        <w:t>13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Class Inteface for FriendsServlet</w:t>
      </w:r>
      <w:r>
        <w:rPr>
          <w:noProof/>
        </w:rPr>
        <w:tab/>
      </w:r>
      <w:r w:rsidR="00B4418C">
        <w:rPr>
          <w:noProof/>
        </w:rPr>
        <w:fldChar w:fldCharType="begin"/>
      </w:r>
      <w:r>
        <w:rPr>
          <w:noProof/>
        </w:rPr>
        <w:instrText xml:space="preserve"> PAGEREF _Toc342686457 \h </w:instrText>
      </w:r>
      <w:r w:rsidR="00B4418C">
        <w:rPr>
          <w:noProof/>
        </w:rPr>
      </w:r>
      <w:r w:rsidR="00B4418C">
        <w:rPr>
          <w:noProof/>
        </w:rPr>
        <w:fldChar w:fldCharType="separate"/>
      </w:r>
      <w:r>
        <w:rPr>
          <w:noProof/>
        </w:rPr>
        <w:t>14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Class Interface for MyMonsterServlet</w:t>
      </w:r>
      <w:r>
        <w:rPr>
          <w:noProof/>
        </w:rPr>
        <w:tab/>
      </w:r>
      <w:r w:rsidR="00B4418C">
        <w:rPr>
          <w:noProof/>
        </w:rPr>
        <w:fldChar w:fldCharType="begin"/>
      </w:r>
      <w:r>
        <w:rPr>
          <w:noProof/>
        </w:rPr>
        <w:instrText xml:space="preserve"> PAGEREF _Toc342686458 \h </w:instrText>
      </w:r>
      <w:r w:rsidR="00B4418C">
        <w:rPr>
          <w:noProof/>
        </w:rPr>
      </w:r>
      <w:r w:rsidR="00B4418C">
        <w:rPr>
          <w:noProof/>
        </w:rPr>
        <w:fldChar w:fldCharType="separate"/>
      </w:r>
      <w:r>
        <w:rPr>
          <w:noProof/>
        </w:rPr>
        <w:t>16</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Class Interface for MarketPlaceServlet</w:t>
      </w:r>
      <w:r>
        <w:rPr>
          <w:noProof/>
        </w:rPr>
        <w:tab/>
      </w:r>
      <w:r w:rsidR="00B4418C">
        <w:rPr>
          <w:noProof/>
        </w:rPr>
        <w:fldChar w:fldCharType="begin"/>
      </w:r>
      <w:r>
        <w:rPr>
          <w:noProof/>
        </w:rPr>
        <w:instrText xml:space="preserve"> PAGEREF _Toc342686459 \h </w:instrText>
      </w:r>
      <w:r w:rsidR="00B4418C">
        <w:rPr>
          <w:noProof/>
        </w:rPr>
      </w:r>
      <w:r w:rsidR="00B4418C">
        <w:rPr>
          <w:noProof/>
        </w:rPr>
        <w:fldChar w:fldCharType="separate"/>
      </w:r>
      <w:r>
        <w:rPr>
          <w:noProof/>
        </w:rPr>
        <w:t>17</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Class Interface for MonsterFightServlet</w:t>
      </w:r>
      <w:r>
        <w:rPr>
          <w:noProof/>
        </w:rPr>
        <w:tab/>
      </w:r>
      <w:r w:rsidR="00B4418C">
        <w:rPr>
          <w:noProof/>
        </w:rPr>
        <w:fldChar w:fldCharType="begin"/>
      </w:r>
      <w:r>
        <w:rPr>
          <w:noProof/>
        </w:rPr>
        <w:instrText xml:space="preserve"> PAGEREF _Toc342686460 \h </w:instrText>
      </w:r>
      <w:r w:rsidR="00B4418C">
        <w:rPr>
          <w:noProof/>
        </w:rPr>
      </w:r>
      <w:r w:rsidR="00B4418C">
        <w:rPr>
          <w:noProof/>
        </w:rPr>
        <w:fldChar w:fldCharType="separate"/>
      </w:r>
      <w:r>
        <w:rPr>
          <w:noProof/>
        </w:rPr>
        <w:t>18</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Pr>
          <w:noProof/>
        </w:rPr>
        <w:t>Class Interface for Person</w:t>
      </w:r>
      <w:r w:rsidR="005A1AB8">
        <w:rPr>
          <w:noProof/>
        </w:rPr>
        <w:t>DAO</w:t>
      </w:r>
      <w:r>
        <w:rPr>
          <w:noProof/>
        </w:rPr>
        <w:tab/>
      </w:r>
      <w:r w:rsidR="00B4418C">
        <w:rPr>
          <w:noProof/>
        </w:rPr>
        <w:fldChar w:fldCharType="begin"/>
      </w:r>
      <w:r>
        <w:rPr>
          <w:noProof/>
        </w:rPr>
        <w:instrText xml:space="preserve"> PAGEREF _Toc342686461 \h </w:instrText>
      </w:r>
      <w:r w:rsidR="00B4418C">
        <w:rPr>
          <w:noProof/>
        </w:rPr>
      </w:r>
      <w:r w:rsidR="00B4418C">
        <w:rPr>
          <w:noProof/>
        </w:rPr>
        <w:fldChar w:fldCharType="separate"/>
      </w:r>
      <w:r>
        <w:rPr>
          <w:noProof/>
        </w:rPr>
        <w:t>19</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Pr>
          <w:noProof/>
        </w:rPr>
        <w:t>Class Interface for Monster</w:t>
      </w:r>
      <w:r w:rsidR="005A1AB8">
        <w:rPr>
          <w:noProof/>
        </w:rPr>
        <w:t>DAO</w:t>
      </w:r>
      <w:r>
        <w:rPr>
          <w:noProof/>
        </w:rPr>
        <w:tab/>
      </w:r>
      <w:r w:rsidR="00B4418C">
        <w:rPr>
          <w:noProof/>
        </w:rPr>
        <w:fldChar w:fldCharType="begin"/>
      </w:r>
      <w:r>
        <w:rPr>
          <w:noProof/>
        </w:rPr>
        <w:instrText xml:space="preserve"> PAGEREF _Toc342686462 \h </w:instrText>
      </w:r>
      <w:r w:rsidR="00B4418C">
        <w:rPr>
          <w:noProof/>
        </w:rPr>
      </w:r>
      <w:r w:rsidR="00B4418C">
        <w:rPr>
          <w:noProof/>
        </w:rPr>
        <w:fldChar w:fldCharType="separate"/>
      </w:r>
      <w:r>
        <w:rPr>
          <w:noProof/>
        </w:rPr>
        <w:t>20</w:t>
      </w:r>
      <w:r w:rsidR="00B4418C">
        <w:rPr>
          <w:noProof/>
        </w:rPr>
        <w:fldChar w:fldCharType="end"/>
      </w:r>
    </w:p>
    <w:p w:rsidR="00FB771C" w:rsidRDefault="00FB771C">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B4418C">
        <w:rPr>
          <w:noProof/>
        </w:rPr>
        <w:fldChar w:fldCharType="begin"/>
      </w:r>
      <w:r>
        <w:rPr>
          <w:noProof/>
        </w:rPr>
        <w:instrText xml:space="preserve"> PAGEREF _Toc342686463 \h </w:instrText>
      </w:r>
      <w:r w:rsidR="00B4418C">
        <w:rPr>
          <w:noProof/>
        </w:rPr>
      </w:r>
      <w:r w:rsidR="00B4418C">
        <w:rPr>
          <w:noProof/>
        </w:rPr>
        <w:fldChar w:fldCharType="separate"/>
      </w:r>
      <w:r>
        <w:rPr>
          <w:noProof/>
        </w:rPr>
        <w:t>21</w:t>
      </w:r>
      <w:r w:rsidR="00B4418C">
        <w:rPr>
          <w:noProof/>
        </w:rPr>
        <w:fldChar w:fldCharType="end"/>
      </w:r>
    </w:p>
    <w:p w:rsidR="00FB771C" w:rsidRDefault="00FB771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B4418C">
        <w:rPr>
          <w:noProof/>
        </w:rPr>
        <w:fldChar w:fldCharType="begin"/>
      </w:r>
      <w:r>
        <w:rPr>
          <w:noProof/>
        </w:rPr>
        <w:instrText xml:space="preserve"> PAGEREF _Toc342686464 \h </w:instrText>
      </w:r>
      <w:r w:rsidR="00B4418C">
        <w:rPr>
          <w:noProof/>
        </w:rPr>
      </w:r>
      <w:r w:rsidR="00B4418C">
        <w:rPr>
          <w:noProof/>
        </w:rPr>
        <w:fldChar w:fldCharType="separate"/>
      </w:r>
      <w:r>
        <w:rPr>
          <w:noProof/>
        </w:rPr>
        <w:t>22</w:t>
      </w:r>
      <w:r w:rsidR="00B4418C">
        <w:rPr>
          <w:noProof/>
        </w:rPr>
        <w:fldChar w:fldCharType="end"/>
      </w:r>
    </w:p>
    <w:p w:rsidR="000D4E75" w:rsidRPr="000D4E75" w:rsidRDefault="00B4418C" w:rsidP="000D4E75">
      <w:pPr>
        <w:pStyle w:val="Heading1"/>
        <w:numPr>
          <w:ilvl w:val="0"/>
          <w:numId w:val="0"/>
        </w:numPr>
      </w:pPr>
      <w:r>
        <w:fldChar w:fldCharType="end"/>
      </w:r>
      <w:r w:rsidR="00A44A71">
        <w:br w:type="page"/>
      </w:r>
    </w:p>
    <w:p w:rsidR="003309A1" w:rsidRDefault="003309A1" w:rsidP="006E2359">
      <w:pPr>
        <w:pStyle w:val="Heading1"/>
      </w:pPr>
      <w:bookmarkStart w:id="1" w:name="_Toc342686441"/>
      <w:r>
        <w:lastRenderedPageBreak/>
        <w:t>Introduction</w:t>
      </w:r>
      <w:bookmarkEnd w:id="1"/>
    </w:p>
    <w:p w:rsidR="003309A1" w:rsidRPr="009F430A" w:rsidRDefault="00A44A71" w:rsidP="00FB18D8">
      <w:pPr>
        <w:pStyle w:val="Heading2"/>
        <w:rPr>
          <w:szCs w:val="24"/>
        </w:rPr>
      </w:pPr>
      <w:bookmarkStart w:id="2" w:name="_Toc342686442"/>
      <w:r w:rsidRPr="009F430A">
        <w:rPr>
          <w:szCs w:val="24"/>
        </w:rPr>
        <w:t>Purpose of this Document</w:t>
      </w:r>
      <w:bookmarkEnd w:id="2"/>
    </w:p>
    <w:p w:rsidR="00FF50CE" w:rsidRDefault="00A51893" w:rsidP="00FF50CE">
      <w:pPr>
        <w:pStyle w:val="BodyText"/>
      </w:pPr>
      <w:r>
        <w:t xml:space="preserve">The purpose of this document is to outline the detail and description on various parts of the design for the </w:t>
      </w:r>
      <w:r w:rsidR="005C7D58">
        <w:t>group project.  This document should be read in a manner that takes into consideration the details of the group project assignment</w:t>
      </w:r>
      <w:r w:rsidR="00C85227">
        <w:t>, and the group project d</w:t>
      </w:r>
      <w:r w:rsidR="007B3EE0">
        <w:t>esign specification standards [1</w:t>
      </w:r>
      <w:r w:rsidR="00C85227">
        <w:t>].</w:t>
      </w:r>
    </w:p>
    <w:p w:rsidR="003E5600" w:rsidRDefault="00A44A71" w:rsidP="00FB18D8">
      <w:pPr>
        <w:pStyle w:val="Heading2"/>
        <w:rPr>
          <w:szCs w:val="24"/>
        </w:rPr>
      </w:pPr>
      <w:bookmarkStart w:id="3" w:name="_Toc342686443"/>
      <w:r w:rsidRPr="009F430A">
        <w:rPr>
          <w:szCs w:val="24"/>
        </w:rPr>
        <w:t>Scope</w:t>
      </w:r>
      <w:bookmarkEnd w:id="3"/>
    </w:p>
    <w:p w:rsidR="000D41FD" w:rsidRDefault="00EA7017" w:rsidP="005C7D58">
      <w:pPr>
        <w:pStyle w:val="BodyText"/>
      </w:pPr>
      <w:r>
        <w:t xml:space="preserve">This document </w:t>
      </w:r>
      <w:r w:rsidR="00775B2B">
        <w:t xml:space="preserve">is intended to </w:t>
      </w:r>
      <w:r>
        <w:t>giv</w:t>
      </w:r>
      <w:r w:rsidR="00775B2B">
        <w:t>e</w:t>
      </w:r>
      <w:r>
        <w:t xml:space="preserve"> a breakdown </w:t>
      </w:r>
      <w:r w:rsidR="00974972">
        <w:t>of the group project design via various methods</w:t>
      </w:r>
      <w:r w:rsidR="00775B2B">
        <w:t xml:space="preserve"> and descriptions, and to </w:t>
      </w:r>
      <w:r w:rsidR="00300369">
        <w:t xml:space="preserve">also </w:t>
      </w:r>
      <w:r w:rsidR="00775B2B">
        <w:t>give</w:t>
      </w:r>
      <w:r w:rsidR="00300369">
        <w:t xml:space="preserve"> di</w:t>
      </w:r>
      <w:r w:rsidR="003E5600">
        <w:t xml:space="preserve">agrams showing the interactions between the client and the server. </w:t>
      </w:r>
    </w:p>
    <w:p w:rsidR="005C7D58" w:rsidRPr="005C7D58" w:rsidRDefault="003E5600" w:rsidP="005C7D58">
      <w:pPr>
        <w:pStyle w:val="BodyText"/>
      </w:pPr>
      <w:r>
        <w:t>This</w:t>
      </w:r>
      <w:r w:rsidR="007851CE">
        <w:t xml:space="preserve"> document should be especially read by </w:t>
      </w:r>
      <w:r w:rsidR="00300369">
        <w:t xml:space="preserve">all members of the coding team </w:t>
      </w:r>
      <w:r w:rsidR="007851CE">
        <w:t>and by the rest of the group</w:t>
      </w:r>
      <w:r w:rsidR="00300369">
        <w:t>,</w:t>
      </w:r>
      <w:r w:rsidR="007851CE">
        <w:t xml:space="preserve"> so they have an understanding </w:t>
      </w:r>
      <w:r w:rsidR="00193E3D">
        <w:t>of what</w:t>
      </w:r>
      <w:r w:rsidR="007851CE">
        <w:t xml:space="preserve"> is happening inside the program.</w:t>
      </w:r>
    </w:p>
    <w:p w:rsidR="003E5600" w:rsidRPr="009F430A" w:rsidRDefault="00A44A71" w:rsidP="003309A1">
      <w:pPr>
        <w:pStyle w:val="Heading2"/>
        <w:rPr>
          <w:szCs w:val="24"/>
        </w:rPr>
      </w:pPr>
      <w:bookmarkStart w:id="4" w:name="_Toc342686444"/>
      <w:r w:rsidRPr="009F430A">
        <w:rPr>
          <w:szCs w:val="24"/>
        </w:rPr>
        <w:t>Objectives</w:t>
      </w:r>
      <w:bookmarkEnd w:id="4"/>
    </w:p>
    <w:p w:rsidR="003309A1" w:rsidRDefault="00A44A71" w:rsidP="0002215E">
      <w:pPr>
        <w:pStyle w:val="BodyText"/>
      </w:pPr>
      <w:r>
        <w:t>The objective of this document is</w:t>
      </w:r>
      <w:r w:rsidR="004F2D26">
        <w:t xml:space="preserve"> </w:t>
      </w:r>
      <w:r w:rsidR="00EA7017">
        <w:t>to:</w:t>
      </w:r>
    </w:p>
    <w:p w:rsidR="00EA7017" w:rsidRDefault="00EA7017" w:rsidP="00EA7017">
      <w:pPr>
        <w:pStyle w:val="BodyText"/>
        <w:numPr>
          <w:ilvl w:val="0"/>
          <w:numId w:val="23"/>
        </w:numPr>
      </w:pPr>
      <w:r>
        <w:t xml:space="preserve">Give </w:t>
      </w:r>
      <w:r w:rsidR="00B4723D">
        <w:t>a</w:t>
      </w:r>
      <w:r>
        <w:t xml:space="preserve"> description of the group project components from a high-level point of view</w:t>
      </w:r>
    </w:p>
    <w:p w:rsidR="003B01CA" w:rsidRDefault="003B01CA" w:rsidP="00EA7017">
      <w:pPr>
        <w:pStyle w:val="BodyText"/>
        <w:numPr>
          <w:ilvl w:val="0"/>
          <w:numId w:val="23"/>
        </w:numPr>
      </w:pPr>
      <w:r>
        <w:t>Illustrate the flow of data between the client and server</w:t>
      </w:r>
    </w:p>
    <w:p w:rsidR="00E4579A" w:rsidRDefault="00E4579A" w:rsidP="00EA7017">
      <w:pPr>
        <w:pStyle w:val="BodyText"/>
        <w:numPr>
          <w:ilvl w:val="0"/>
          <w:numId w:val="23"/>
        </w:numPr>
      </w:pPr>
      <w:r>
        <w:t>Depict a basic overview of the classes and how they are linked through a UML class diagram</w:t>
      </w:r>
    </w:p>
    <w:p w:rsidR="00B4723D" w:rsidRDefault="00B4723D" w:rsidP="00B4723D">
      <w:pPr>
        <w:pStyle w:val="BodyText"/>
        <w:numPr>
          <w:ilvl w:val="0"/>
          <w:numId w:val="23"/>
        </w:numPr>
      </w:pPr>
      <w:r>
        <w:t xml:space="preserve">Give an understanding of the </w:t>
      </w:r>
      <w:r w:rsidRPr="00B4723D">
        <w:t>relationships a</w:t>
      </w:r>
      <w:r>
        <w:t>nd dependencies between modules in the dependency description</w:t>
      </w:r>
    </w:p>
    <w:p w:rsidR="00B4723D" w:rsidRDefault="0044435E" w:rsidP="00B4723D">
      <w:pPr>
        <w:pStyle w:val="BodyText"/>
        <w:numPr>
          <w:ilvl w:val="0"/>
          <w:numId w:val="23"/>
        </w:numPr>
      </w:pPr>
      <w:r>
        <w:t>List and give details of the interface classes, so that it can be used by other coders.</w:t>
      </w:r>
    </w:p>
    <w:p w:rsidR="003B01CA" w:rsidRDefault="003B01CA">
      <w:pPr>
        <w:rPr>
          <w:rFonts w:ascii="Helvetica" w:hAnsi="Helvetica"/>
          <w:b/>
          <w:caps/>
          <w:kern w:val="28"/>
          <w:sz w:val="28"/>
        </w:rPr>
      </w:pPr>
      <w:r>
        <w:br w:type="page"/>
      </w:r>
    </w:p>
    <w:p w:rsidR="003E5600" w:rsidRDefault="009E246D" w:rsidP="003309A1">
      <w:pPr>
        <w:pStyle w:val="Heading1"/>
      </w:pPr>
      <w:bookmarkStart w:id="5" w:name="_Toc342686445"/>
      <w:r>
        <w:lastRenderedPageBreak/>
        <w:t>Architechtural Description</w:t>
      </w:r>
      <w:bookmarkEnd w:id="5"/>
    </w:p>
    <w:p w:rsidR="009F430A" w:rsidRPr="009F430A" w:rsidRDefault="009F430A" w:rsidP="009F430A">
      <w:pPr>
        <w:rPr>
          <w:rFonts w:asciiTheme="majorBidi" w:hAnsiTheme="majorBidi" w:cstheme="majorBidi"/>
        </w:rPr>
      </w:pPr>
      <w:r w:rsidRPr="009F430A">
        <w:rPr>
          <w:rFonts w:asciiTheme="majorBidi" w:hAnsiTheme="majorBidi" w:cstheme="majorBidi"/>
        </w:rPr>
        <w:t>The monster program consist</w:t>
      </w:r>
      <w:r>
        <w:rPr>
          <w:rFonts w:asciiTheme="majorBidi" w:hAnsiTheme="majorBidi" w:cstheme="majorBidi"/>
        </w:rPr>
        <w:t>s</w:t>
      </w:r>
      <w:r w:rsidRPr="009F430A">
        <w:rPr>
          <w:rFonts w:asciiTheme="majorBidi" w:hAnsiTheme="majorBidi" w:cstheme="majorBidi"/>
        </w:rPr>
        <w:t xml:space="preserve"> of three components:</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DATABASE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CLIENT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SERVLET component</w:t>
      </w:r>
    </w:p>
    <w:p w:rsidR="009F430A" w:rsidRPr="00EA7017" w:rsidRDefault="00EA7017" w:rsidP="009E246D">
      <w:pPr>
        <w:pStyle w:val="Heading2"/>
        <w:rPr>
          <w:szCs w:val="24"/>
        </w:rPr>
      </w:pPr>
      <w:bookmarkStart w:id="6" w:name="_Toc342686446"/>
      <w:r>
        <w:rPr>
          <w:szCs w:val="24"/>
        </w:rPr>
        <w:t>The DATABASE component</w:t>
      </w:r>
      <w:bookmarkEnd w:id="6"/>
    </w:p>
    <w:p w:rsidR="009E246D" w:rsidRPr="009F430A" w:rsidRDefault="00DB6AFD" w:rsidP="009F430A">
      <w:pPr>
        <w:rPr>
          <w:rFonts w:asciiTheme="majorBidi" w:hAnsiTheme="majorBidi" w:cstheme="majorBidi"/>
        </w:rPr>
      </w:pPr>
      <w:r w:rsidRPr="00DB6AFD">
        <w:rPr>
          <w:rFonts w:asciiTheme="majorBidi" w:hAnsiTheme="majorBidi" w:cstheme="majorBidi"/>
        </w:rPr>
        <w:t xml:space="preserve">We will be using </w:t>
      </w:r>
      <w:r>
        <w:rPr>
          <w:rFonts w:asciiTheme="majorBidi" w:hAnsiTheme="majorBidi" w:cstheme="majorBidi"/>
        </w:rPr>
        <w:t xml:space="preserve">a </w:t>
      </w:r>
      <w:r w:rsidRPr="00DB6AFD">
        <w:rPr>
          <w:rFonts w:asciiTheme="majorBidi" w:hAnsiTheme="majorBidi" w:cstheme="majorBidi"/>
        </w:rPr>
        <w:t>Java Database which is a database management sys</w:t>
      </w:r>
      <w:r>
        <w:rPr>
          <w:rFonts w:asciiTheme="majorBidi" w:hAnsiTheme="majorBidi" w:cstheme="majorBidi"/>
        </w:rPr>
        <w:t>tem (DBMS) that we use to store and retrieve information to/from</w:t>
      </w:r>
      <w:r w:rsidRPr="00DB6AFD">
        <w:rPr>
          <w:rFonts w:asciiTheme="majorBidi" w:hAnsiTheme="majorBidi" w:cstheme="majorBidi"/>
        </w:rPr>
        <w:t xml:space="preserve"> a database. It is used to organize the data according to the subject, and it is easy to</w:t>
      </w:r>
      <w:r w:rsidR="007647D8">
        <w:rPr>
          <w:rFonts w:asciiTheme="majorBidi" w:hAnsiTheme="majorBidi" w:cstheme="majorBidi"/>
        </w:rPr>
        <w:t xml:space="preserve"> track and verify the data.  I</w:t>
      </w:r>
      <w:r w:rsidRPr="00DB6AFD">
        <w:rPr>
          <w:rFonts w:asciiTheme="majorBidi" w:hAnsiTheme="majorBidi" w:cstheme="majorBidi"/>
        </w:rPr>
        <w:t>t can store information about how different subjects are related, so that it makes it easy to bring related data together. We will create table</w:t>
      </w:r>
      <w:r w:rsidR="007647D8">
        <w:rPr>
          <w:rFonts w:asciiTheme="majorBidi" w:hAnsiTheme="majorBidi" w:cstheme="majorBidi"/>
        </w:rPr>
        <w:t>s</w:t>
      </w:r>
      <w:r w:rsidRPr="00DB6AFD">
        <w:rPr>
          <w:rFonts w:asciiTheme="majorBidi" w:hAnsiTheme="majorBidi" w:cstheme="majorBidi"/>
        </w:rPr>
        <w:t xml:space="preserve"> such as the user’s profile and their monster’s information, login database and the friend’s database. The database will</w:t>
      </w:r>
      <w:r w:rsidR="006E3231">
        <w:rPr>
          <w:rFonts w:asciiTheme="majorBidi" w:hAnsiTheme="majorBidi" w:cstheme="majorBidi"/>
        </w:rPr>
        <w:t xml:space="preserve"> be</w:t>
      </w:r>
      <w:r w:rsidRPr="00DB6AFD">
        <w:rPr>
          <w:rFonts w:asciiTheme="majorBidi" w:hAnsiTheme="majorBidi" w:cstheme="majorBidi"/>
        </w:rPr>
        <w:t xml:space="preserve"> implement</w:t>
      </w:r>
      <w:r w:rsidR="006E3231">
        <w:rPr>
          <w:rFonts w:asciiTheme="majorBidi" w:hAnsiTheme="majorBidi" w:cstheme="majorBidi"/>
        </w:rPr>
        <w:t>ed in a way that will</w:t>
      </w:r>
      <w:r w:rsidRPr="00DB6AFD">
        <w:rPr>
          <w:rFonts w:asciiTheme="majorBidi" w:hAnsiTheme="majorBidi" w:cstheme="majorBidi"/>
        </w:rPr>
        <w:t xml:space="preserve"> meet the requirement</w:t>
      </w:r>
      <w:r w:rsidR="0064043B">
        <w:rPr>
          <w:rFonts w:asciiTheme="majorBidi" w:hAnsiTheme="majorBidi" w:cstheme="majorBidi"/>
        </w:rPr>
        <w:t>s</w:t>
      </w:r>
      <w:r w:rsidRPr="00DB6AFD">
        <w:rPr>
          <w:rFonts w:asciiTheme="majorBidi" w:hAnsiTheme="majorBidi" w:cstheme="majorBidi"/>
        </w:rPr>
        <w:t xml:space="preserve"> of (FR1),</w:t>
      </w:r>
      <w:r w:rsidR="006E3231">
        <w:rPr>
          <w:rFonts w:asciiTheme="majorBidi" w:hAnsiTheme="majorBidi" w:cstheme="majorBidi"/>
        </w:rPr>
        <w:t xml:space="preserve"> </w:t>
      </w:r>
      <w:r w:rsidRPr="00DB6AFD">
        <w:rPr>
          <w:rFonts w:asciiTheme="majorBidi" w:hAnsiTheme="majorBidi" w:cstheme="majorBidi"/>
        </w:rPr>
        <w:t>(FR2),</w:t>
      </w:r>
      <w:r w:rsidR="006E3231">
        <w:rPr>
          <w:rFonts w:asciiTheme="majorBidi" w:hAnsiTheme="majorBidi" w:cstheme="majorBidi"/>
        </w:rPr>
        <w:t xml:space="preserve"> </w:t>
      </w:r>
      <w:r w:rsidRPr="00DB6AFD">
        <w:rPr>
          <w:rFonts w:asciiTheme="majorBidi" w:hAnsiTheme="majorBidi" w:cstheme="majorBidi"/>
        </w:rPr>
        <w:t>(FR3),</w:t>
      </w:r>
      <w:r w:rsidR="006E3231">
        <w:rPr>
          <w:rFonts w:asciiTheme="majorBidi" w:hAnsiTheme="majorBidi" w:cstheme="majorBidi"/>
        </w:rPr>
        <w:t xml:space="preserve"> </w:t>
      </w:r>
      <w:r w:rsidRPr="00DB6AFD">
        <w:rPr>
          <w:rFonts w:asciiTheme="majorBidi" w:hAnsiTheme="majorBidi" w:cstheme="majorBidi"/>
        </w:rPr>
        <w:t>(FR6) and (FR11) of the requirement specification documents.</w:t>
      </w:r>
    </w:p>
    <w:p w:rsidR="009F430A" w:rsidRPr="00EA7017" w:rsidRDefault="00EA7017" w:rsidP="009E246D">
      <w:pPr>
        <w:pStyle w:val="Heading2"/>
        <w:rPr>
          <w:szCs w:val="24"/>
        </w:rPr>
      </w:pPr>
      <w:bookmarkStart w:id="7" w:name="_Toc342686447"/>
      <w:r>
        <w:rPr>
          <w:szCs w:val="24"/>
        </w:rPr>
        <w:t>The CLIENT component</w:t>
      </w:r>
      <w:bookmarkEnd w:id="7"/>
    </w:p>
    <w:p w:rsidR="009F430A" w:rsidRPr="009F430A" w:rsidRDefault="009F430A" w:rsidP="009F430A">
      <w:pPr>
        <w:rPr>
          <w:rFonts w:asciiTheme="majorBidi" w:hAnsiTheme="majorBidi" w:cstheme="majorBidi"/>
        </w:rPr>
      </w:pPr>
      <w:r w:rsidRPr="009F430A">
        <w:rPr>
          <w:rFonts w:asciiTheme="majorBidi" w:hAnsiTheme="majorBidi" w:cstheme="majorBidi"/>
        </w:rPr>
        <w:t xml:space="preserve">The client is where the user can request </w:t>
      </w:r>
      <w:r w:rsidR="00A228CD">
        <w:rPr>
          <w:rFonts w:asciiTheme="majorBidi" w:hAnsiTheme="majorBidi" w:cstheme="majorBidi"/>
        </w:rPr>
        <w:t xml:space="preserve">a </w:t>
      </w:r>
      <w:r w:rsidRPr="009F430A">
        <w:rPr>
          <w:rFonts w:asciiTheme="majorBidi" w:hAnsiTheme="majorBidi" w:cstheme="majorBidi"/>
        </w:rPr>
        <w:t>webpage from the server.</w:t>
      </w:r>
      <w:r w:rsidR="009E246D">
        <w:rPr>
          <w:rFonts w:asciiTheme="majorBidi" w:hAnsiTheme="majorBidi" w:cstheme="majorBidi"/>
        </w:rPr>
        <w:t xml:space="preserve"> Our program web-pages will c</w:t>
      </w:r>
      <w:r w:rsidRPr="009F430A">
        <w:rPr>
          <w:rFonts w:asciiTheme="majorBidi" w:hAnsiTheme="majorBidi" w:cstheme="majorBidi"/>
        </w:rPr>
        <w:t>onsist of:</w:t>
      </w:r>
    </w:p>
    <w:p w:rsidR="009F430A" w:rsidRPr="00926424" w:rsidRDefault="00926424" w:rsidP="00926424">
      <w:pPr>
        <w:pStyle w:val="ListParagraph"/>
        <w:numPr>
          <w:ilvl w:val="0"/>
          <w:numId w:val="21"/>
        </w:numPr>
        <w:spacing w:after="200" w:line="276" w:lineRule="auto"/>
        <w:rPr>
          <w:rFonts w:asciiTheme="majorBidi" w:hAnsiTheme="majorBidi" w:cstheme="majorBidi"/>
        </w:rPr>
      </w:pPr>
      <w:r>
        <w:rPr>
          <w:rFonts w:asciiTheme="majorBidi" w:hAnsiTheme="majorBidi" w:cstheme="majorBidi"/>
        </w:rPr>
        <w:t>Login page - t</w:t>
      </w:r>
      <w:r w:rsidR="009F430A" w:rsidRPr="00926424">
        <w:rPr>
          <w:rFonts w:asciiTheme="majorBidi" w:hAnsiTheme="majorBidi" w:cstheme="majorBidi"/>
        </w:rPr>
        <w:t>his is where the users can login existing account or register a new account.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 xml:space="preserve">Home </w:t>
      </w:r>
      <w:r w:rsidR="00926424">
        <w:rPr>
          <w:rFonts w:asciiTheme="majorBidi" w:hAnsiTheme="majorBidi" w:cstheme="majorBidi"/>
        </w:rPr>
        <w:t>page - t</w:t>
      </w:r>
      <w:r w:rsidRPr="00926424">
        <w:rPr>
          <w:rFonts w:asciiTheme="majorBidi" w:hAnsiTheme="majorBidi" w:cstheme="majorBidi"/>
        </w:rPr>
        <w:t>he users will be able to choose various links to navigate.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Marketplace page</w:t>
      </w:r>
      <w:r w:rsidR="00926424">
        <w:rPr>
          <w:rFonts w:asciiTheme="majorBidi" w:hAnsiTheme="majorBidi" w:cstheme="majorBidi"/>
        </w:rPr>
        <w:t xml:space="preserve"> - t</w:t>
      </w:r>
      <w:r w:rsidRPr="00926424">
        <w:rPr>
          <w:rFonts w:asciiTheme="majorBidi" w:hAnsiTheme="majorBidi" w:cstheme="majorBidi"/>
        </w:rPr>
        <w:t>his page allow users to view the monster that are to be bought or rent.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My monster page</w:t>
      </w:r>
      <w:r w:rsidR="00926424">
        <w:rPr>
          <w:rFonts w:asciiTheme="majorBidi" w:hAnsiTheme="majorBidi" w:cstheme="majorBidi"/>
        </w:rPr>
        <w:t xml:space="preserve"> - t</w:t>
      </w:r>
      <w:r w:rsidRPr="00926424">
        <w:rPr>
          <w:rFonts w:asciiTheme="majorBidi" w:hAnsiTheme="majorBidi" w:cstheme="majorBidi"/>
        </w:rPr>
        <w:t>his page allow users to breed the monster</w:t>
      </w:r>
      <w:r w:rsidR="00FA0F72">
        <w:rPr>
          <w:rFonts w:asciiTheme="majorBidi" w:hAnsiTheme="majorBidi" w:cstheme="majorBidi"/>
        </w:rPr>
        <w:t xml:space="preserve"> they</w:t>
      </w:r>
      <w:r w:rsidRPr="00926424">
        <w:rPr>
          <w:rFonts w:asciiTheme="majorBidi" w:hAnsiTheme="majorBidi" w:cstheme="majorBidi"/>
        </w:rPr>
        <w:t xml:space="preserve"> own.</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Monster Fights page</w:t>
      </w:r>
      <w:r w:rsidR="00926424">
        <w:rPr>
          <w:rFonts w:asciiTheme="majorBidi" w:hAnsiTheme="majorBidi" w:cstheme="majorBidi"/>
        </w:rPr>
        <w:t xml:space="preserve"> - t</w:t>
      </w:r>
      <w:r w:rsidRPr="00926424">
        <w:rPr>
          <w:rFonts w:asciiTheme="majorBidi" w:hAnsiTheme="majorBidi" w:cstheme="majorBidi"/>
        </w:rPr>
        <w:t>he user will be able to challenge other monster</w:t>
      </w:r>
      <w:r w:rsidR="00FA0F72">
        <w:rPr>
          <w:rFonts w:asciiTheme="majorBidi" w:hAnsiTheme="majorBidi" w:cstheme="majorBidi"/>
        </w:rPr>
        <w:t>s</w:t>
      </w:r>
      <w:r w:rsidRPr="00926424">
        <w:rPr>
          <w:rFonts w:asciiTheme="majorBidi" w:hAnsiTheme="majorBidi" w:cstheme="majorBidi"/>
        </w:rPr>
        <w:t xml:space="preserve"> through this page.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Friends page</w:t>
      </w:r>
      <w:r w:rsidR="00926424">
        <w:rPr>
          <w:rFonts w:asciiTheme="majorBidi" w:hAnsiTheme="majorBidi" w:cstheme="majorBidi"/>
        </w:rPr>
        <w:t xml:space="preserve"> - t</w:t>
      </w:r>
      <w:r w:rsidRPr="00926424">
        <w:rPr>
          <w:rFonts w:asciiTheme="majorBidi" w:hAnsiTheme="majorBidi" w:cstheme="majorBidi"/>
        </w:rPr>
        <w:t>his page allow users to interact with other users.</w:t>
      </w:r>
    </w:p>
    <w:p w:rsidR="009F430A" w:rsidRPr="009F430A" w:rsidRDefault="00877D99" w:rsidP="009F430A">
      <w:pPr>
        <w:rPr>
          <w:rFonts w:asciiTheme="majorBidi" w:hAnsiTheme="majorBidi" w:cstheme="majorBidi"/>
        </w:rPr>
      </w:pPr>
      <w:r>
        <w:rPr>
          <w:rFonts w:asciiTheme="majorBidi" w:hAnsiTheme="majorBidi" w:cstheme="majorBidi"/>
        </w:rPr>
        <w:t xml:space="preserve">The user will </w:t>
      </w:r>
      <w:r w:rsidR="009F430A" w:rsidRPr="009F430A">
        <w:rPr>
          <w:rFonts w:asciiTheme="majorBidi" w:hAnsiTheme="majorBidi" w:cstheme="majorBidi"/>
        </w:rPr>
        <w:t xml:space="preserve">be able to communicate the server through POST and GET method. </w:t>
      </w:r>
      <w:r w:rsidR="00890D1F">
        <w:rPr>
          <w:rFonts w:asciiTheme="majorBidi" w:hAnsiTheme="majorBidi" w:cstheme="majorBidi"/>
        </w:rPr>
        <w:t xml:space="preserve"> The POST method </w:t>
      </w:r>
      <w:r w:rsidR="003E5600">
        <w:rPr>
          <w:rFonts w:asciiTheme="majorBidi" w:hAnsiTheme="majorBidi" w:cstheme="majorBidi"/>
        </w:rPr>
        <w:t>is</w:t>
      </w:r>
      <w:r w:rsidR="009F430A" w:rsidRPr="009F430A">
        <w:rPr>
          <w:rFonts w:asciiTheme="majorBidi" w:hAnsiTheme="majorBidi" w:cstheme="majorBidi"/>
        </w:rPr>
        <w:t xml:space="preserve"> used to cat</w:t>
      </w:r>
      <w:r w:rsidR="000466C0">
        <w:rPr>
          <w:rFonts w:asciiTheme="majorBidi" w:hAnsiTheme="majorBidi" w:cstheme="majorBidi"/>
        </w:rPr>
        <w:t>ch the user input field which are</w:t>
      </w:r>
      <w:r w:rsidR="009F430A" w:rsidRPr="009F430A">
        <w:rPr>
          <w:rFonts w:asciiTheme="majorBidi" w:hAnsiTheme="majorBidi" w:cstheme="majorBidi"/>
        </w:rPr>
        <w:t xml:space="preserve"> in the forms. </w:t>
      </w:r>
      <w:r w:rsidR="00C4265E">
        <w:rPr>
          <w:rFonts w:asciiTheme="majorBidi" w:hAnsiTheme="majorBidi" w:cstheme="majorBidi"/>
        </w:rPr>
        <w:t>The GET request is</w:t>
      </w:r>
      <w:r w:rsidR="009F430A" w:rsidRPr="009F430A">
        <w:rPr>
          <w:rFonts w:asciiTheme="majorBidi" w:hAnsiTheme="majorBidi" w:cstheme="majorBidi"/>
        </w:rPr>
        <w:t xml:space="preserve"> used to tell a </w:t>
      </w:r>
      <w:r w:rsidR="003E5600">
        <w:rPr>
          <w:rFonts w:asciiTheme="majorBidi" w:hAnsiTheme="majorBidi" w:cstheme="majorBidi"/>
        </w:rPr>
        <w:t>HTML</w:t>
      </w:r>
      <w:r w:rsidR="009F430A" w:rsidRPr="009F430A">
        <w:rPr>
          <w:rFonts w:asciiTheme="majorBidi" w:hAnsiTheme="majorBidi" w:cstheme="majorBidi"/>
        </w:rPr>
        <w:t xml:space="preserve"> file which webpage to display. The client will be implement</w:t>
      </w:r>
      <w:r w:rsidR="006E3231">
        <w:rPr>
          <w:rFonts w:asciiTheme="majorBidi" w:hAnsiTheme="majorBidi" w:cstheme="majorBidi"/>
        </w:rPr>
        <w:t>ed</w:t>
      </w:r>
      <w:r w:rsidR="009F430A" w:rsidRPr="009F430A">
        <w:rPr>
          <w:rFonts w:asciiTheme="majorBidi" w:hAnsiTheme="majorBidi" w:cstheme="majorBidi"/>
        </w:rPr>
        <w:t xml:space="preserve"> </w:t>
      </w:r>
      <w:r w:rsidR="00A1588B">
        <w:rPr>
          <w:rFonts w:asciiTheme="majorBidi" w:hAnsiTheme="majorBidi" w:cstheme="majorBidi"/>
        </w:rPr>
        <w:t>in a way that will</w:t>
      </w:r>
      <w:r w:rsidR="009F430A" w:rsidRPr="009F430A">
        <w:rPr>
          <w:rFonts w:asciiTheme="majorBidi" w:hAnsiTheme="majorBidi" w:cstheme="majorBidi"/>
        </w:rPr>
        <w:t xml:space="preserve"> meet the requirement</w:t>
      </w:r>
      <w:r w:rsidR="0064043B">
        <w:rPr>
          <w:rFonts w:asciiTheme="majorBidi" w:hAnsiTheme="majorBidi" w:cstheme="majorBidi"/>
        </w:rPr>
        <w:t>s</w:t>
      </w:r>
      <w:r w:rsidR="009F430A" w:rsidRPr="009F430A">
        <w:rPr>
          <w:rFonts w:asciiTheme="majorBidi" w:hAnsiTheme="majorBidi" w:cstheme="majorBidi"/>
        </w:rPr>
        <w:t xml:space="preserve"> of (FR5),</w:t>
      </w:r>
      <w:r w:rsidR="00EF4E8A">
        <w:rPr>
          <w:rFonts w:asciiTheme="majorBidi" w:hAnsiTheme="majorBidi" w:cstheme="majorBidi"/>
        </w:rPr>
        <w:t xml:space="preserve"> </w:t>
      </w:r>
      <w:r w:rsidR="009F430A" w:rsidRPr="009F430A">
        <w:rPr>
          <w:rFonts w:asciiTheme="majorBidi" w:hAnsiTheme="majorBidi" w:cstheme="majorBidi"/>
        </w:rPr>
        <w:t>(FR6),</w:t>
      </w:r>
      <w:r w:rsidR="00EF4E8A">
        <w:rPr>
          <w:rFonts w:asciiTheme="majorBidi" w:hAnsiTheme="majorBidi" w:cstheme="majorBidi"/>
        </w:rPr>
        <w:t xml:space="preserve"> </w:t>
      </w:r>
      <w:r w:rsidR="009F430A" w:rsidRPr="009F430A">
        <w:rPr>
          <w:rFonts w:asciiTheme="majorBidi" w:hAnsiTheme="majorBidi" w:cstheme="majorBidi"/>
        </w:rPr>
        <w:t>(FR7),</w:t>
      </w:r>
      <w:r w:rsidR="00EF4E8A">
        <w:rPr>
          <w:rFonts w:asciiTheme="majorBidi" w:hAnsiTheme="majorBidi" w:cstheme="majorBidi"/>
        </w:rPr>
        <w:t xml:space="preserve"> </w:t>
      </w:r>
      <w:r w:rsidR="009F430A" w:rsidRPr="009F430A">
        <w:rPr>
          <w:rFonts w:asciiTheme="majorBidi" w:hAnsiTheme="majorBidi" w:cstheme="majorBidi"/>
        </w:rPr>
        <w:t>(FR8),</w:t>
      </w:r>
      <w:r w:rsidR="00EF4E8A">
        <w:rPr>
          <w:rFonts w:asciiTheme="majorBidi" w:hAnsiTheme="majorBidi" w:cstheme="majorBidi"/>
        </w:rPr>
        <w:t xml:space="preserve"> </w:t>
      </w:r>
      <w:r w:rsidR="009F430A" w:rsidRPr="009F430A">
        <w:rPr>
          <w:rFonts w:asciiTheme="majorBidi" w:hAnsiTheme="majorBidi" w:cstheme="majorBidi"/>
        </w:rPr>
        <w:t>(FR10),</w:t>
      </w:r>
      <w:r w:rsidR="00EF4E8A">
        <w:rPr>
          <w:rFonts w:asciiTheme="majorBidi" w:hAnsiTheme="majorBidi" w:cstheme="majorBidi"/>
        </w:rPr>
        <w:t xml:space="preserve"> </w:t>
      </w:r>
      <w:r w:rsidR="009F430A" w:rsidRPr="009F430A">
        <w:rPr>
          <w:rFonts w:asciiTheme="majorBidi" w:hAnsiTheme="majorBidi" w:cstheme="majorBidi"/>
        </w:rPr>
        <w:t>(FR11),</w:t>
      </w:r>
      <w:r w:rsidR="00EF4E8A">
        <w:rPr>
          <w:rFonts w:asciiTheme="majorBidi" w:hAnsiTheme="majorBidi" w:cstheme="majorBidi"/>
        </w:rPr>
        <w:t xml:space="preserve"> </w:t>
      </w:r>
      <w:r w:rsidR="009F430A" w:rsidRPr="009F430A">
        <w:rPr>
          <w:rFonts w:asciiTheme="majorBidi" w:hAnsiTheme="majorBidi" w:cstheme="majorBidi"/>
        </w:rPr>
        <w:t>(PR1) and (PR2) of the requirement specification documents.</w:t>
      </w:r>
    </w:p>
    <w:p w:rsidR="009F430A" w:rsidRPr="009F430A" w:rsidRDefault="009F430A" w:rsidP="009F430A">
      <w:pPr>
        <w:rPr>
          <w:rFonts w:asciiTheme="majorBidi" w:hAnsiTheme="majorBidi" w:cstheme="majorBidi"/>
          <w:u w:val="single"/>
        </w:rPr>
      </w:pPr>
    </w:p>
    <w:p w:rsidR="009F430A" w:rsidRPr="009F430A" w:rsidRDefault="009F430A" w:rsidP="009F430A">
      <w:pPr>
        <w:rPr>
          <w:rFonts w:asciiTheme="majorBidi" w:hAnsiTheme="majorBidi" w:cstheme="majorBidi"/>
          <w:u w:val="single"/>
        </w:rPr>
      </w:pPr>
    </w:p>
    <w:p w:rsidR="009F430A" w:rsidRPr="00EA7017" w:rsidRDefault="00535CE4" w:rsidP="009E246D">
      <w:pPr>
        <w:pStyle w:val="Heading2"/>
        <w:rPr>
          <w:szCs w:val="24"/>
        </w:rPr>
      </w:pPr>
      <w:bookmarkStart w:id="8" w:name="_Toc342686448"/>
      <w:r>
        <w:rPr>
          <w:szCs w:val="24"/>
        </w:rPr>
        <w:t>The SERVLET component</w:t>
      </w:r>
      <w:bookmarkEnd w:id="8"/>
    </w:p>
    <w:p w:rsidR="009F430A" w:rsidRPr="009F430A" w:rsidRDefault="009F430A" w:rsidP="00642813">
      <w:pPr>
        <w:autoSpaceDE w:val="0"/>
        <w:autoSpaceDN w:val="0"/>
        <w:adjustRightInd w:val="0"/>
        <w:rPr>
          <w:rFonts w:asciiTheme="majorBidi" w:hAnsiTheme="majorBidi" w:cstheme="majorBidi"/>
        </w:rPr>
      </w:pPr>
      <w:r w:rsidRPr="009F430A">
        <w:rPr>
          <w:rFonts w:asciiTheme="majorBidi" w:hAnsiTheme="majorBidi" w:cstheme="majorBidi"/>
        </w:rPr>
        <w:t xml:space="preserve">On the servlet side, we are using Glassfish servlets as </w:t>
      </w:r>
      <w:r w:rsidR="005D7A09">
        <w:rPr>
          <w:rFonts w:asciiTheme="majorBidi" w:hAnsiTheme="majorBidi" w:cstheme="majorBidi"/>
        </w:rPr>
        <w:t xml:space="preserve">a </w:t>
      </w:r>
      <w:r w:rsidRPr="009F430A">
        <w:rPr>
          <w:rFonts w:asciiTheme="majorBidi" w:hAnsiTheme="majorBidi" w:cstheme="majorBidi"/>
        </w:rPr>
        <w:t>development tool which provide</w:t>
      </w:r>
      <w:r w:rsidR="005D7A09">
        <w:rPr>
          <w:rFonts w:asciiTheme="majorBidi" w:hAnsiTheme="majorBidi" w:cstheme="majorBidi"/>
        </w:rPr>
        <w:t>s</w:t>
      </w:r>
      <w:r w:rsidRPr="009F430A">
        <w:rPr>
          <w:rFonts w:asciiTheme="majorBidi" w:hAnsiTheme="majorBidi" w:cstheme="majorBidi"/>
        </w:rPr>
        <w:t xml:space="preserve"> storage and communication storage. The servlet is used to produce a response to the request made by </w:t>
      </w:r>
      <w:r w:rsidR="002B4D61">
        <w:rPr>
          <w:rFonts w:asciiTheme="majorBidi" w:hAnsiTheme="majorBidi" w:cstheme="majorBidi"/>
        </w:rPr>
        <w:t xml:space="preserve">the </w:t>
      </w:r>
      <w:r w:rsidRPr="009F430A">
        <w:rPr>
          <w:rFonts w:asciiTheme="majorBidi" w:hAnsiTheme="majorBidi" w:cstheme="majorBidi"/>
        </w:rPr>
        <w:t xml:space="preserve">user in the html page and send it back to the requesting browser through </w:t>
      </w:r>
      <w:r w:rsidR="002B4D61">
        <w:rPr>
          <w:rFonts w:asciiTheme="majorBidi" w:hAnsiTheme="majorBidi" w:cstheme="majorBidi"/>
        </w:rPr>
        <w:t xml:space="preserve">the </w:t>
      </w:r>
      <w:r w:rsidRPr="009F430A">
        <w:rPr>
          <w:rFonts w:asciiTheme="majorBidi" w:hAnsiTheme="majorBidi" w:cstheme="majorBidi"/>
        </w:rPr>
        <w:t>GET and POST request</w:t>
      </w:r>
      <w:r w:rsidR="00642813">
        <w:rPr>
          <w:rFonts w:asciiTheme="majorBidi" w:hAnsiTheme="majorBidi" w:cstheme="majorBidi"/>
        </w:rPr>
        <w:t>s</w:t>
      </w:r>
      <w:r w:rsidRPr="009F430A">
        <w:rPr>
          <w:rFonts w:asciiTheme="majorBidi" w:hAnsiTheme="majorBidi" w:cstheme="majorBidi"/>
        </w:rPr>
        <w:t>. The servlet first looks for incoming request data: if it finds none, it presents a blank form. If the servlet finds partial request data, it extracts the partial data, puts it back into the form, and marks the other fields as missing. If the servlet finds the full complement of required data, it</w:t>
      </w:r>
      <w:r w:rsidR="00642813">
        <w:rPr>
          <w:rFonts w:asciiTheme="majorBidi" w:hAnsiTheme="majorBidi" w:cstheme="majorBidi"/>
        </w:rPr>
        <w:t xml:space="preserve"> </w:t>
      </w:r>
      <w:r w:rsidRPr="009F430A">
        <w:rPr>
          <w:rFonts w:asciiTheme="majorBidi" w:hAnsiTheme="majorBidi" w:cstheme="majorBidi"/>
        </w:rPr>
        <w:t>process</w:t>
      </w:r>
      <w:r w:rsidR="00642813">
        <w:rPr>
          <w:rFonts w:asciiTheme="majorBidi" w:hAnsiTheme="majorBidi" w:cstheme="majorBidi"/>
        </w:rPr>
        <w:t>es</w:t>
      </w:r>
      <w:r w:rsidRPr="009F430A">
        <w:rPr>
          <w:rFonts w:asciiTheme="majorBidi" w:hAnsiTheme="majorBidi" w:cstheme="majorBidi"/>
        </w:rPr>
        <w:t xml:space="preserve"> the request and displays the results. The servlets will be implement</w:t>
      </w:r>
      <w:r w:rsidR="00642813">
        <w:rPr>
          <w:rFonts w:asciiTheme="majorBidi" w:hAnsiTheme="majorBidi" w:cstheme="majorBidi"/>
        </w:rPr>
        <w:t xml:space="preserve">ed in a way that will </w:t>
      </w:r>
      <w:r w:rsidRPr="009F430A">
        <w:rPr>
          <w:rFonts w:asciiTheme="majorBidi" w:hAnsiTheme="majorBidi" w:cstheme="majorBidi"/>
        </w:rPr>
        <w:t>meet the requirement of (FR1),</w:t>
      </w:r>
      <w:r w:rsidR="00642813">
        <w:rPr>
          <w:rFonts w:asciiTheme="majorBidi" w:hAnsiTheme="majorBidi" w:cstheme="majorBidi"/>
        </w:rPr>
        <w:t xml:space="preserve"> </w:t>
      </w:r>
      <w:r w:rsidRPr="009F430A">
        <w:rPr>
          <w:rFonts w:asciiTheme="majorBidi" w:hAnsiTheme="majorBidi" w:cstheme="majorBidi"/>
        </w:rPr>
        <w:t>(FR2),</w:t>
      </w:r>
      <w:r w:rsidR="00642813">
        <w:rPr>
          <w:rFonts w:asciiTheme="majorBidi" w:hAnsiTheme="majorBidi" w:cstheme="majorBidi"/>
        </w:rPr>
        <w:t xml:space="preserve"> </w:t>
      </w:r>
      <w:r w:rsidRPr="009F430A">
        <w:rPr>
          <w:rFonts w:asciiTheme="majorBidi" w:hAnsiTheme="majorBidi" w:cstheme="majorBidi"/>
        </w:rPr>
        <w:t>(FR3),</w:t>
      </w:r>
      <w:r w:rsidR="00642813">
        <w:rPr>
          <w:rFonts w:asciiTheme="majorBidi" w:hAnsiTheme="majorBidi" w:cstheme="majorBidi"/>
        </w:rPr>
        <w:t xml:space="preserve"> </w:t>
      </w:r>
      <w:r w:rsidRPr="009F430A">
        <w:rPr>
          <w:rFonts w:asciiTheme="majorBidi" w:hAnsiTheme="majorBidi" w:cstheme="majorBidi"/>
        </w:rPr>
        <w:t>(FR4),</w:t>
      </w:r>
      <w:r w:rsidR="00642813">
        <w:rPr>
          <w:rFonts w:asciiTheme="majorBidi" w:hAnsiTheme="majorBidi" w:cstheme="majorBidi"/>
        </w:rPr>
        <w:t xml:space="preserve"> </w:t>
      </w:r>
      <w:r w:rsidRPr="009F430A">
        <w:rPr>
          <w:rFonts w:asciiTheme="majorBidi" w:hAnsiTheme="majorBidi" w:cstheme="majorBidi"/>
        </w:rPr>
        <w:t>(FR5),</w:t>
      </w:r>
      <w:r w:rsidR="00642813">
        <w:rPr>
          <w:rFonts w:asciiTheme="majorBidi" w:hAnsiTheme="majorBidi" w:cstheme="majorBidi"/>
        </w:rPr>
        <w:t xml:space="preserve"> </w:t>
      </w:r>
      <w:r w:rsidRPr="009F430A">
        <w:rPr>
          <w:rFonts w:asciiTheme="majorBidi" w:hAnsiTheme="majorBidi" w:cstheme="majorBidi"/>
        </w:rPr>
        <w:t>(PR1),</w:t>
      </w:r>
      <w:r w:rsidR="00642813">
        <w:rPr>
          <w:rFonts w:asciiTheme="majorBidi" w:hAnsiTheme="majorBidi" w:cstheme="majorBidi"/>
        </w:rPr>
        <w:t xml:space="preserve"> </w:t>
      </w:r>
      <w:r w:rsidRPr="009F430A">
        <w:rPr>
          <w:rFonts w:asciiTheme="majorBidi" w:hAnsiTheme="majorBidi" w:cstheme="majorBidi"/>
        </w:rPr>
        <w:t>(PR2),</w:t>
      </w:r>
      <w:r w:rsidR="00642813">
        <w:rPr>
          <w:rFonts w:asciiTheme="majorBidi" w:hAnsiTheme="majorBidi" w:cstheme="majorBidi"/>
        </w:rPr>
        <w:t xml:space="preserve"> </w:t>
      </w:r>
      <w:r w:rsidRPr="009F430A">
        <w:rPr>
          <w:rFonts w:asciiTheme="majorBidi" w:hAnsiTheme="majorBidi" w:cstheme="majorBidi"/>
        </w:rPr>
        <w:t>(DC1) and (DC2) of the requirement specification documents.</w:t>
      </w:r>
    </w:p>
    <w:p w:rsidR="009F430A" w:rsidRPr="009F430A" w:rsidRDefault="009F430A" w:rsidP="009F430A">
      <w:pPr>
        <w:rPr>
          <w:rFonts w:asciiTheme="majorBidi" w:hAnsiTheme="majorBidi" w:cstheme="majorBidi"/>
        </w:rPr>
      </w:pPr>
    </w:p>
    <w:p w:rsidR="00E64F47" w:rsidRDefault="00E64F47">
      <w:pPr>
        <w:rPr>
          <w:rFonts w:ascii="Helvetica" w:hAnsi="Helvetica"/>
          <w:b/>
          <w:caps/>
          <w:kern w:val="28"/>
          <w:sz w:val="28"/>
        </w:rPr>
      </w:pPr>
      <w:r>
        <w:br w:type="page"/>
      </w:r>
    </w:p>
    <w:p w:rsidR="009F430A" w:rsidRDefault="00252B52" w:rsidP="003A6C04">
      <w:pPr>
        <w:pStyle w:val="Heading1"/>
      </w:pPr>
      <w:bookmarkStart w:id="9" w:name="_Toc342686449"/>
      <w:r>
        <w:lastRenderedPageBreak/>
        <w:t>Sequence Diagrams</w:t>
      </w:r>
      <w:bookmarkEnd w:id="9"/>
    </w:p>
    <w:p w:rsidR="003A6C04" w:rsidRDefault="003A6C04" w:rsidP="003A6C04"/>
    <w:p w:rsidR="003A6C04" w:rsidRDefault="008330BC" w:rsidP="00732D82">
      <w:r>
        <w:rPr>
          <w:noProof/>
          <w:lang w:eastAsia="zh-CN" w:bidi="ta-IN"/>
        </w:rPr>
        <w:pict>
          <v:group id="Group 247" o:spid="_x0000_s1027" style="position:absolute;margin-left:-28.5pt;margin-top:14.45pt;width:444pt;height:252.85pt;z-index:251662336" coordorigin="876,2229"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">
            <v:group id="Group 248" o:spid="_x0000_s1028" style="position:absolute;left:1133;top:2229;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rect id="Rectangle 249" o:spid="_x0000_s1029"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cYA&#10;AADcAAAADwAAAGRycy9kb3ducmV2LnhtbESPT2sCMRTE7wW/Q3iCl1KzKyLt1iitWKh48g8Fb4/k&#10;dbN287Jsoq799KYg9DjMzG+Y6bxztThTGyrPCvJhBoJYe1NxqWC/+3h6BhEissHaMym4UoD5rPcw&#10;xcL4C2/ovI2lSBAOBSqwMTaFlEFbchiGviFO3rdvHcYk21KaFi8J7mo5yrKJdFhxWrDY0MKS/tme&#10;nIJ1/rvc5O941Ct9qI9fjxN7WKFSg3739goiUhf/w/f2p1EwGr/A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1+zcYAAADcAAAADwAAAAAAAAAAAAAAAACYAgAAZHJz&#10;L2Rvd25yZXYueG1sUEsFBgAAAAAEAAQA9QAAAIsDAAAAAA==&#10;" fillcolor="#c6d9f1 [671]">
                <v:textbox style="mso-next-textbox:#Rectangle 249">
                  <w:txbxContent>
                    <w:p w:rsidR="003E5600" w:rsidRDefault="003E5600" w:rsidP="003A6C04">
                      <w:pPr>
                        <w:jc w:val="center"/>
                      </w:pPr>
                    </w:p>
                    <w:p w:rsidR="003E5600" w:rsidRPr="00133467" w:rsidRDefault="003E5600" w:rsidP="003A6C04">
                      <w:pPr>
                        <w:jc w:val="center"/>
                      </w:pPr>
                      <w:r>
                        <w:t>:Client</w:t>
                      </w:r>
                    </w:p>
                  </w:txbxContent>
                </v:textbox>
              </v:rect>
              <v:rect id="Rectangle 250" o:spid="_x0000_s1030"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BjcMA&#10;AADcAAAADwAAAGRycy9kb3ducmV2LnhtbERPy2oCMRTdF/yHcIVuimZGqMhoFC0tVFz5QHB3Sa6T&#10;0cnNMEl12q9vFoLLw3nPFp2rxY3aUHlWkA8zEMTam4pLBYf912ACIkRkg7VnUvBLARbz3ssMC+Pv&#10;vKXbLpYihXAoUIGNsSmkDNqSwzD0DXHizr51GBNsS2lavKdwV8tRlo2lw4pTg8WGPizp6+7HKdjk&#10;f5/bfIUXvdan+nJ8G9vTGpV67XfLKYhIXXyKH+5vo2D0nuanM+k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5BjcMAAADcAAAADwAAAAAAAAAAAAAAAACYAgAAZHJzL2Rv&#10;d25yZXYueG1sUEsFBgAAAAAEAAQA9QAAAIgDAAAAAA==&#10;" fillcolor="#c6d9f1 [671]">
                <v:textbox style="mso-next-textbox:#Rectangle 250">
                  <w:txbxContent>
                    <w:p w:rsidR="003E5600" w:rsidRDefault="003E5600" w:rsidP="003A6C04">
                      <w:pPr>
                        <w:jc w:val="center"/>
                      </w:pPr>
                    </w:p>
                    <w:p w:rsidR="003E5600" w:rsidRPr="00133467" w:rsidRDefault="003E5600" w:rsidP="003A6C04">
                      <w:pPr>
                        <w:jc w:val="center"/>
                      </w:pPr>
                      <w:r>
                        <w:t>:Server</w:t>
                      </w:r>
                    </w:p>
                  </w:txbxContent>
                </v:textbox>
              </v:rect>
              <v:shapetype id="_x0000_t32" coordsize="21600,21600" o:spt="32" o:oned="t" path="m,l21600,21600e" filled="f">
                <v:path arrowok="t" fillok="f" o:connecttype="none"/>
                <o:lock v:ext="edit" shapetype="t"/>
              </v:shapetype>
              <v:shape id="AutoShape 251" o:spid="_x0000_s1031"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rect id="Rectangle 252" o:spid="_x0000_s1032"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6YcYA&#10;AADcAAAADwAAAGRycy9kb3ducmV2LnhtbESPQWsCMRSE7wX/Q3iCl1Kzu1CRrVFUKlQ8aaXg7ZG8&#10;blY3L8sm1W1/vSkUehxm5htmtuhdI67UhdqzgnycgSDW3tRcKTi+b56mIEJENth4JgXfFGAxHzzM&#10;sDT+xnu6HmIlEoRDiQpsjG0pZdCWHIaxb4mT9+k7hzHJrpKmw1uCu0YWWTaRDmtOCxZbWlvSl8OX&#10;U7DLf173+QrPeqtPzfnjcWJPW1RqNOyXLyAi9fE//Nd+MwqK5w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B6YcYAAADcAAAADwAAAAAAAAAAAAAAAACYAgAAZHJz&#10;L2Rvd25yZXYueG1sUEsFBgAAAAAEAAQA9QAAAIsDAAAAAA==&#10;" fillcolor="#c6d9f1 [671]"/>
              <v:shape id="AutoShape 253" o:spid="_x0000_s1033"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254" o:spid="_x0000_s1034"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rect id="Rectangle 255" o:spid="_x0000_s1035"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FcYA&#10;AADcAAAADwAAAGRycy9kb3ducmV2LnhtbESPQWsCMRSE74L/IbxCL1KzKyhla5QqCpWetKXg7ZG8&#10;btZuXpZNXLf99Y0geBxm5htmvuxdLTpqQ+VZQT7OQBBrbyouFXx+bJ+eQYSIbLD2TAp+KcByMRzM&#10;sTD+wnvqDrEUCcKhQAU2xqaQMmhLDsPYN8TJ+/atw5hkW0rT4iXBXS0nWTaTDitOCxYbWlvSP4ez&#10;U/Ce/232+QpPeqeP9elrNLPHHSr1+NC/voCI1Md7+NZ+Mwom0ylcz6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iFcYAAADcAAAADwAAAAAAAAAAAAAAAACYAgAAZHJz&#10;L2Rvd25yZXYueG1sUEsFBgAAAAAEAAQA9QAAAIsDAAAAAA==&#10;" fillcolor="#c6d9f1 [671]"/>
              <v:shape id="AutoShape 256" o:spid="_x0000_s1036"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257" o:spid="_x0000_s1037"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258" o:spid="_x0000_s1038"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nsMAAAADcAAAADwAAAGRycy9kb3ducmV2LnhtbERPz2vCMBS+D/Y/hDfYbaYWOkY1igpC&#10;2WXMCXp8NM822LyUJjbtf78cBjt+fL/X28l2YqTBG8cKlosMBHHttOFGwfnn+PYBwgdkjZ1jUjCT&#10;h+3m+WmNpXaRv2k8hUakEPYlKmhD6Espfd2SRb9wPXHibm6wGBIcGqkHjCncdjLPsndp0XBqaLGn&#10;Q0v1/fSwCkz8MmNfHeL+83L1OpKZC2eUen2ZdisQgabwL/5zV1pBXqS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OJ7DAAAAA3AAAAA8AAAAAAAAAAAAAAAAA&#10;oQIAAGRycy9kb3ducmV2LnhtbFBLBQYAAAAABAAEAPkAAACOAwAAAAA=&#10;">
                <v:stroke endarrow="block"/>
              </v:shape>
              <v:shape id="AutoShape 259" o:spid="_x0000_s1039"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rDgcUAAADcAAAADwAAAGRycy9kb3ducmV2LnhtbESPzW7CMBCE75X6DtZW6g2cooIgxYkK&#10;KhJXQi69bePND43XaWyS8Pa4UqUeRzPzjWabTqYVA/WusazgZR6BIC6sbrhSkJ8PszUI55E1tpZJ&#10;wY0cpMnjwxZjbUc+0ZD5SgQIuxgV1N53sZSuqMmgm9uOOHil7Q36IPtK6h7HADetXETRShpsOCzU&#10;2NG+puI7uxoFm0t3vZSY/1TlsPv8et3vPnQ5KfX8NL2/gfA0+f/wX/uoFSyWG/g9E46AT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rDgcUAAADcAAAADwAAAAAAAAAA&#10;AAAAAAChAgAAZHJzL2Rvd25yZXYueG1sUEsFBgAAAAAEAAQA+QAAAJMDAAAAAA==&#10;">
                <v:stroke startarrow="oval" endarrow="block"/>
              </v:shape>
            </v:group>
            <v:shape id="Text Box 260" o:spid="_x0000_s1040" type="#_x0000_t202" style="position:absolute;left:4286;top:5212;width:32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style="mso-next-textbox:#Text Box 260">
                <w:txbxContent>
                  <w:p w:rsidR="003E5600" w:rsidRPr="001C55E3" w:rsidRDefault="003E5600" w:rsidP="003A6C04">
                    <w:r>
                      <w:t>SendUsernameAndPassword</w:t>
                    </w:r>
                  </w:p>
                </w:txbxContent>
              </v:textbox>
            </v:shape>
            <v:shape id="Text Box 261" o:spid="_x0000_s1041" type="#_x0000_t202" style="position:absolute;left:4200;top:5829;width:32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Text Box 261">
                <w:txbxContent>
                  <w:p w:rsidR="003E5600" w:rsidRPr="001C55E3" w:rsidRDefault="003E5600" w:rsidP="003A6C04">
                    <w:r>
                      <w:t>response</w:t>
                    </w:r>
                  </w:p>
                </w:txbxContent>
              </v:textbox>
            </v:shape>
            <v:shape id="Text Box 262" o:spid="_x0000_s1042" type="#_x0000_t202" style="position:absolute;left:876;top:5212;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Text Box 262">
                <w:txbxContent>
                  <w:p w:rsidR="003E5600" w:rsidRPr="001C55E3" w:rsidRDefault="003E5600" w:rsidP="003A6C04">
                    <w:r>
                      <w:t>Login</w:t>
                    </w:r>
                  </w:p>
                </w:txbxContent>
              </v:textbox>
            </v:shape>
            <w10:wrap type="topAndBottom"/>
          </v:group>
        </w:pict>
      </w:r>
    </w:p>
    <w:p w:rsidR="00617DE6" w:rsidRDefault="008330BC" w:rsidP="00732D82">
      <w:pPr>
        <w:rPr>
          <w:rFonts w:asciiTheme="majorBidi" w:hAnsiTheme="majorBidi" w:cstheme="majorBidi"/>
          <w:sz w:val="24"/>
          <w:szCs w:val="24"/>
        </w:rPr>
      </w:pPr>
      <w:r>
        <w:rPr>
          <w:rFonts w:asciiTheme="majorBidi" w:hAnsiTheme="majorBidi" w:cstheme="majorBidi"/>
          <w:noProof/>
          <w:sz w:val="24"/>
          <w:szCs w:val="24"/>
          <w:lang w:eastAsia="zh-TW"/>
        </w:rPr>
        <w:pict>
          <v:shape id="_x0000_s1140" type="#_x0000_t202" style="position:absolute;margin-left:117.05pt;margin-top:239.7pt;width:179.65pt;height:19.45pt;z-index:251671552;mso-width-percent:400;mso-height-percent:200;mso-width-percent:400;mso-height-percent:200;mso-width-relative:margin;mso-height-relative:margin" strokecolor="black [3213]">
            <v:textbox style="mso-next-textbox:#_x0000_s1140;mso-fit-shape-to-text:t">
              <w:txbxContent>
                <w:p w:rsidR="00FF2CA3" w:rsidRDefault="00FF2CA3">
                  <w:r>
                    <w:t xml:space="preserve">Above </w:t>
                  </w:r>
                  <w:r w:rsidR="001B2052">
                    <w:t>is a sequence diagram of when the user logs in.</w:t>
                  </w:r>
                </w:p>
              </w:txbxContent>
            </v:textbox>
          </v:shape>
        </w:pict>
      </w:r>
      <w:r>
        <w:rPr>
          <w:noProof/>
          <w:lang w:eastAsia="zh-CN" w:bidi="ta-IN"/>
        </w:rPr>
        <w:pict>
          <v:group id="Group 263" o:spid="_x0000_s1043" style="position:absolute;margin-left:-13.15pt;margin-top:346.3pt;width:431.15pt;height:252.85pt;z-index:251664384" coordorigin="1097,2430" coordsize="8623,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">
            <v:group id="Group 264" o:spid="_x0000_s1044" style="position:absolute;left:1097;top:243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265" o:spid="_x0000_s1045"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oqMYA&#10;AADcAAAADwAAAGRycy9kb3ducmV2LnhtbESPQWsCMRSE7wX/Q3iCl1KzK3SRrVFUKlQ8aaXg7ZG8&#10;blY3L8sm1W1/vSkUehxm5htmtuhdI67UhdqzgnycgSDW3tRcKTi+b56mIEJENth4JgXfFGAxHzzM&#10;sDT+xnu6HmIlEoRDiQpsjG0pZdCWHIaxb4mT9+k7hzHJrpKmw1uCu0ZOsqyQDmtOCxZbWlvSl8OX&#10;U7DLf173+QrPeqtPzfnjsbCnLSo1GvbLFxCR+vgf/mu/GQWT4hl+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UoqMYAAADcAAAADwAAAAAAAAAAAAAAAACYAgAAZHJz&#10;L2Rvd25yZXYueG1sUEsFBgAAAAAEAAQA9QAAAIsDAAAAAA==&#10;" fillcolor="#c6d9f1 [671]">
                <v:textbox style="mso-next-textbox:#Rectangle 265">
                  <w:txbxContent>
                    <w:p w:rsidR="003E5600" w:rsidRDefault="003E5600" w:rsidP="003A6C04">
                      <w:pPr>
                        <w:jc w:val="center"/>
                      </w:pPr>
                    </w:p>
                    <w:p w:rsidR="003E5600" w:rsidRPr="00133467" w:rsidRDefault="003E5600" w:rsidP="003A6C04">
                      <w:pPr>
                        <w:jc w:val="center"/>
                      </w:pPr>
                      <w:r>
                        <w:t>:Client</w:t>
                      </w:r>
                    </w:p>
                  </w:txbxContent>
                </v:textbox>
              </v:rect>
              <v:rect id="Rectangle 266" o:spid="_x0000_s1046"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238YA&#10;AADcAAAADwAAAGRycy9kb3ducmV2LnhtbESPzWrDMBCE74G+g9hCL6GRnYMJbpTQlgYaesoPAd8W&#10;aWs5tVbGUhInT18VCjkOM/MNM18OrhVn6kPjWUE+yUAQa28arhXsd6vnGYgQkQ22nknBlQIsFw+j&#10;OZbGX3hD522sRYJwKFGBjbErpQzaksMw8R1x8r597zAm2dfS9HhJcNfKaZYV0mHDacFiR++W9M/2&#10;5BR85bePTf6GR73WVXs8jAtbrVGpp8fh9QVEpCHew//tT6NgWhT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e238YAAADcAAAADwAAAAAAAAAAAAAAAACYAgAAZHJz&#10;L2Rvd25yZXYueG1sUEsFBgAAAAAEAAQA9QAAAIsDAAAAAA==&#10;" fillcolor="#c6d9f1 [671]">
                <v:textbox style="mso-next-textbox:#Rectangle 266">
                  <w:txbxContent>
                    <w:p w:rsidR="003E5600" w:rsidRDefault="003E5600" w:rsidP="003A6C04">
                      <w:pPr>
                        <w:jc w:val="center"/>
                      </w:pPr>
                    </w:p>
                    <w:p w:rsidR="003E5600" w:rsidRPr="00133467" w:rsidRDefault="003E5600" w:rsidP="003A6C04">
                      <w:pPr>
                        <w:jc w:val="center"/>
                      </w:pPr>
                      <w:r>
                        <w:t>:Server</w:t>
                      </w:r>
                    </w:p>
                  </w:txbxContent>
                </v:textbox>
              </v:rect>
              <v:shape id="AutoShape 267" o:spid="_x0000_s1047"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oeAMQAAADcAAAADwAAAGRycy9kb3ducmV2LnhtbESPQYvCMBSE74L/ITzBi2haD65UoyzC&#10;gngQVnvw+EiebdnmpSbZ2v33G2Fhj8PMfMNs94NtRU8+NI4V5IsMBLF2puFKQXn9mK9BhIhssHVM&#10;Cn4owH43Hm2xMO7Jn9RfYiUShEOBCuoYu0LKoGuyGBauI07e3XmLMUlfSePxmeC2lcssW0mLDaeF&#10;Gjs61KS/Lt9WQXMqz2U/e0Sv16f85vNwvbVaqelkeN+AiDTE//Bf+2gULFdv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h4AxAAAANwAAAAPAAAAAAAAAAAA&#10;AAAAAKECAABkcnMvZG93bnJldi54bWxQSwUGAAAAAAQABAD5AAAAkgMAAAAA&#10;"/>
              <v:rect id="Rectangle 268" o:spid="_x0000_s1048"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HNsIA&#10;AADcAAAADwAAAGRycy9kb3ducmV2LnhtbERPz2vCMBS+D/wfwhO8DE3roYzOKFM2UDzpxsDbI3k2&#10;dc1LaaJW/3pzEHb8+H7PFr1rxIW6UHtWkE8yEMTam5orBT/fX+M3ECEiG2w8k4IbBVjMBy8zLI2/&#10;8o4u+1iJFMKhRAU2xraUMmhLDsPEt8SJO/rOYUywq6Tp8JrCXSOnWVZIhzWnBostrSzpv/3ZKdjm&#10;989dvsST3uhDc/p9Lexhg0qNhv3HO4hIffwXP91ro2BapLXp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Ic2wgAAANwAAAAPAAAAAAAAAAAAAAAAAJgCAABkcnMvZG93&#10;bnJldi54bWxQSwUGAAAAAAQABAD1AAAAhwMAAAAA&#10;" fillcolor="#c6d9f1 [671]"/>
              <v:shape id="AutoShape 269" o:spid="_x0000_s1049"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270" o:spid="_x0000_s1050"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oQqcEAAADcAAAADwAAAGRycy9kb3ducmV2LnhtbERPTYvCMBC9C/6HMIIX0bQeXKlGEWFB&#10;PCyoPXgckrEtNpOaZGv3328OC3t8vO/tfrCt6MmHxrGCfJGBINbONFwpKG+f8zWIEJENto5JwQ8F&#10;2O/Goy0Wxr35Qv01ViKFcChQQR1jV0gZdE0Ww8J1xIl7OG8xJugraTy+U7ht5TLLVtJiw6mhxo6O&#10;Nenn9dsqaM7lV9nPXtHr9Tm/+zzc7q1WajoZDhsQkYb4L/5zn4yC5Ue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hCpwQAAANwAAAAPAAAAAAAAAAAAAAAA&#10;AKECAABkcnMvZG93bnJldi54bWxQSwUGAAAAAAQABAD5AAAAjwMAAAAA&#10;"/>
              <v:rect id="Rectangle 271" o:spid="_x0000_s1051"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4dsUA&#10;AADcAAAADwAAAGRycy9kb3ducmV2LnhtbESPQWsCMRSE7wX/Q3iCl1Kz60FlNUqVChVPWil4eyTP&#10;zdrNy7JJddtf3whCj8PMfMPMl52rxZXaUHlWkA8zEMTam4pLBcePzcsURIjIBmvPpOCHAiwXvac5&#10;FsbfeE/XQyxFgnAoUIGNsSmkDNqSwzD0DXHyzr51GJNsS2lavCW4q+Uoy8bSYcVpwWJDa0v66/Dt&#10;FOzy37d9vsKL3upTffl8HtvTFpUa9LvXGYhIXfwPP9rvRsFoksP9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7h2xQAAANwAAAAPAAAAAAAAAAAAAAAAAJgCAABkcnMv&#10;ZG93bnJldi54bWxQSwUGAAAAAAQABAD1AAAAigMAAAAA&#10;" fillcolor="#c6d9f1 [671]"/>
              <v:shape id="AutoShape 272" o:spid="_x0000_s1052"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73" o:spid="_x0000_s1053"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74" o:spid="_x0000_s1054"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v:shape id="AutoShape 275" o:spid="_x0000_s1055"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KV5MQAAADcAAAADwAAAGRycy9kb3ducmV2LnhtbESPS2/CMBCE75X4D9YicSsOiEebYhAg&#10;kLhCuXDbxpsHxOsQmxD+PUZC6nE0M99oZovWlKKh2hWWFQz6EQjixOqCMwXH3+3nFwjnkTWWlknB&#10;gxws5p2PGcba3nlPzcFnIkDYxagg976KpXRJTgZd31bEwUttbdAHWWdS13gPcFPKYRRNpMGCw0KO&#10;Fa1zSi6Hm1Hwfa5u5xSP1yxtVqe/0Xq10WmrVK/bLn9AeGr9f/jd3mkFw+k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QpXkxAAAANwAAAAPAAAAAAAAAAAA&#10;AAAAAKECAABkcnMvZG93bnJldi54bWxQSwUGAAAAAAQABAD5AAAAkgMAAAAA&#10;">
                <v:stroke startarrow="oval" endarrow="block"/>
              </v:shape>
            </v:group>
            <v:shape id="Text Box 276" o:spid="_x0000_s1056" type="#_x0000_t202" style="position:absolute;left:1233;top:5296;width:1526;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style="mso-next-textbox:#Text Box 276">
                <w:txbxContent>
                  <w:p w:rsidR="003E5600" w:rsidRPr="001C55E3" w:rsidRDefault="003E5600" w:rsidP="003A6C04">
                    <w:r>
                      <w:t>Register</w:t>
                    </w:r>
                  </w:p>
                </w:txbxContent>
              </v:textbox>
            </v:shape>
            <v:shape id="Text Box 277" o:spid="_x0000_s1057" type="#_x0000_t202" style="position:absolute;left:4184;top:5413;width:2605;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style="mso-next-textbox:#Text Box 277">
                <w:txbxContent>
                  <w:p w:rsidR="003E5600" w:rsidRPr="001C55E3" w:rsidRDefault="003E5600" w:rsidP="003A6C04">
                    <w:r>
                      <w:t>SendsRegisterDetails</w:t>
                    </w:r>
                  </w:p>
                </w:txbxContent>
              </v:textbox>
            </v:shape>
            <v:shape id="Text Box 278" o:spid="_x0000_s1058" type="#_x0000_t202" style="position:absolute;left:4698;top:6544;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style="mso-next-textbox:#Text Box 278">
                <w:txbxContent>
                  <w:p w:rsidR="003E5600" w:rsidRPr="001C55E3" w:rsidRDefault="003E5600" w:rsidP="003A6C04">
                    <w:r>
                      <w:t>response</w:t>
                    </w:r>
                  </w:p>
                </w:txbxContent>
              </v:textbox>
            </v:shape>
            <w10:wrap type="topAndBottom"/>
          </v:group>
        </w:pict>
      </w:r>
    </w:p>
    <w:p w:rsidR="00252B52" w:rsidRDefault="00252B52" w:rsidP="00732D82">
      <w:pPr>
        <w:rPr>
          <w:rFonts w:asciiTheme="majorBidi" w:hAnsiTheme="majorBidi" w:cstheme="majorBidi"/>
          <w:sz w:val="24"/>
          <w:szCs w:val="24"/>
        </w:rPr>
      </w:pPr>
    </w:p>
    <w:p w:rsidR="003A6C04" w:rsidRDefault="003A6C04" w:rsidP="00732D82"/>
    <w:p w:rsidR="003A6C04" w:rsidRDefault="003A6C04" w:rsidP="00732D82"/>
    <w:p w:rsidR="003A6C04" w:rsidRDefault="008330BC" w:rsidP="00732D82">
      <w:pPr>
        <w:rPr>
          <w:rFonts w:asciiTheme="majorBidi" w:hAnsiTheme="majorBidi" w:cstheme="majorBidi"/>
          <w:sz w:val="24"/>
          <w:szCs w:val="24"/>
        </w:rPr>
      </w:pPr>
      <w:r>
        <w:rPr>
          <w:rFonts w:asciiTheme="majorBidi" w:hAnsiTheme="majorBidi" w:cstheme="majorBidi"/>
          <w:noProof/>
          <w:sz w:val="24"/>
          <w:szCs w:val="24"/>
          <w:lang w:val="en-US"/>
        </w:rPr>
        <w:pict>
          <v:shape id="_x0000_s1183" type="#_x0000_t202" style="position:absolute;margin-left:132.95pt;margin-top:289.5pt;width:179.7pt;height:30.95pt;z-index:251688960;mso-width-percent:400;mso-height-percent:200;mso-width-percent:400;mso-height-percent:200;mso-width-relative:margin;mso-height-relative:margin">
            <v:textbox style="mso-next-textbox:#_x0000_s1183;mso-fit-shape-to-text:t">
              <w:txbxContent>
                <w:p w:rsidR="001B2052" w:rsidRDefault="001B2052" w:rsidP="001B2052">
                  <w:r>
                    <w:t>Above is a sequence diagram of when the user register to play the game.</w:t>
                  </w:r>
                </w:p>
              </w:txbxContent>
            </v:textbox>
          </v:shape>
        </w:pict>
      </w:r>
      <w:r w:rsidR="003A6C04">
        <w:rPr>
          <w:rFonts w:asciiTheme="majorBidi" w:hAnsiTheme="majorBidi" w:cstheme="majorBidi"/>
          <w:sz w:val="24"/>
          <w:szCs w:val="24"/>
        </w:rPr>
        <w:br w:type="page"/>
      </w:r>
    </w:p>
    <w:p w:rsidR="003A6C04" w:rsidRDefault="008330BC" w:rsidP="00732D82">
      <w:pPr>
        <w:rPr>
          <w:rFonts w:asciiTheme="majorBidi" w:hAnsiTheme="majorBidi" w:cstheme="majorBidi"/>
          <w:sz w:val="24"/>
          <w:szCs w:val="24"/>
        </w:rPr>
      </w:pPr>
      <w:r>
        <w:rPr>
          <w:rFonts w:asciiTheme="majorBidi" w:hAnsiTheme="majorBidi" w:cstheme="majorBidi"/>
          <w:noProof/>
          <w:sz w:val="24"/>
          <w:szCs w:val="24"/>
          <w:lang w:val="en-US"/>
        </w:rPr>
        <w:lastRenderedPageBreak/>
        <w:pict>
          <v:shape id="_x0000_s1184" type="#_x0000_t202" style="position:absolute;margin-left:117.5pt;margin-top:293.2pt;width:179.65pt;height:19.45pt;z-index:251689984;mso-width-percent:400;mso-height-percent:200;mso-width-percent:400;mso-height-percent:200;mso-width-relative:margin;mso-height-relative:margin">
            <v:textbox style="mso-next-textbox:#_x0000_s1184;mso-fit-shape-to-text:t">
              <w:txbxContent>
                <w:p w:rsidR="001B2052" w:rsidRDefault="001B2052" w:rsidP="001B2052">
                  <w:r>
                    <w:t>Above is a sequence diagram of when the user searches for a friend through the database and then adds that friend.</w:t>
                  </w:r>
                </w:p>
              </w:txbxContent>
            </v:textbox>
          </v:shape>
        </w:pict>
      </w:r>
      <w:r>
        <w:rPr>
          <w:rFonts w:asciiTheme="majorBidi" w:hAnsiTheme="majorBidi" w:cstheme="majorBidi"/>
          <w:noProof/>
          <w:sz w:val="24"/>
          <w:szCs w:val="24"/>
          <w:lang w:eastAsia="zh-CN" w:bidi="ta-IN"/>
        </w:rPr>
        <w:pict>
          <v:group id="Group 298" o:spid="_x0000_s1059" style="position:absolute;margin-left:-21.75pt;margin-top:17.6pt;width:432.85pt;height:298.5pt;z-index:251665408" coordorigin="1303,2670" coordsize="8657,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">
            <v:group id="Group 299" o:spid="_x0000_s1060" style="position:absolute;left:3394;top:6218;width:5434;height:2422" coordorigin="3394,6218" coordsize="5434,2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AutoShape 300" o:spid="_x0000_s1061" type="#_x0000_t32" style="position:absolute;left:3394;top:798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rect id="Rectangle 301" o:spid="_x0000_s1062" style="position:absolute;left:8348;top:6218;width:480;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ElsUA&#10;AADcAAAADwAAAGRycy9kb3ducmV2LnhtbESPQWsCMRSE74L/ITyhF9HstiCyGkVLhYontRS8PZLX&#10;zdrNy7KJuu2vN4WCx2FmvmHmy87V4kptqDwryMcZCGLtTcWlgo/jZjQFESKywdozKfihAMtFvzfH&#10;wvgb7+l6iKVIEA4FKrAxNoWUQVtyGMa+IU7el28dxiTbUpoWbwnuavmcZRPpsOK0YLGhV0v6+3Bx&#10;Cnb579s+X+NZb/WpPn8OJ/a0RaWeBt1qBiJSFx/h//a7UfCS5fB3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MSWxQAAANwAAAAPAAAAAAAAAAAAAAAAAJgCAABkcnMv&#10;ZG93bnJldi54bWxQSwUGAAAAAAQABAD1AAAAigMAAAAA&#10;" fillcolor="#c6d9f1 [671]"/>
              <v:shape id="AutoShape 302" o:spid="_x0000_s1063" type="#_x0000_t32" style="position:absolute;left:8571;top:798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LXzsUAAADcAAAADwAAAGRycy9kb3ducmV2LnhtbESPQWsCMRSE74L/ITzBi9Ssi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LXzsUAAADcAAAADwAAAAAAAAAA&#10;AAAAAAChAgAAZHJzL2Rvd25yZXYueG1sUEsFBgAAAAAEAAQA+QAAAJMDAAAAAA==&#10;"/>
            </v:group>
            <v:group id="Group 303" o:spid="_x0000_s1064" style="position:absolute;left:1303;top:2670;width:8657;height:5319" coordorigin="1303,2670" coordsize="8657,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304" o:spid="_x0000_s1065" style="position:absolute;left:4577;top:6322;width:2692;height:1067" coordorigin="4577,6322" coordsize="2692,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305" o:spid="_x0000_s1066" type="#_x0000_t202" style="position:absolute;left:4938;top:6322;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style="mso-next-textbox:#Text Box 305">
                    <w:txbxContent>
                      <w:p w:rsidR="003E5600" w:rsidRPr="001C55E3" w:rsidRDefault="003E5600" w:rsidP="003E5600">
                        <w:r>
                          <w:t>response</w:t>
                        </w:r>
                      </w:p>
                    </w:txbxContent>
                  </v:textbox>
                </v:shape>
                <v:shape id="Text Box 306" o:spid="_x0000_s1067" type="#_x0000_t202" style="position:absolute;left:4577;top:6927;width:2692;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style="mso-next-textbox:#Text Box 306">
                    <w:txbxContent>
                      <w:p w:rsidR="003E5600" w:rsidRPr="001C55E3" w:rsidRDefault="003E5600" w:rsidP="003E5600">
                        <w:r>
                          <w:t>ConfirmIfCorrectFriend</w:t>
                        </w:r>
                      </w:p>
                    </w:txbxContent>
                  </v:textbox>
                </v:shape>
              </v:group>
              <v:group id="Group 307" o:spid="_x0000_s1068" style="position:absolute;left:1337;top:2670;width:8623;height:5319" coordorigin="1337,2670" coordsize="8623,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308" o:spid="_x0000_s1069" type="#_x0000_t202" style="position:absolute;left:4714;top:5692;width:2692;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style="mso-next-textbox:#Text Box 308">
                    <w:txbxContent>
                      <w:p w:rsidR="003E5600" w:rsidRPr="001C55E3" w:rsidRDefault="003E5600" w:rsidP="003E5600">
                        <w:r>
                          <w:t>SearchDatabaseForFriend</w:t>
                        </w:r>
                      </w:p>
                    </w:txbxContent>
                  </v:textbox>
                </v:shape>
                <v:rect id="Rectangle 309" o:spid="_x0000_s1070" style="position:absolute;left:2228;top:2756;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kMYA&#10;AADcAAAADwAAAGRycy9kb3ducmV2LnhtbESPQWsCMRSE7wX/Q3iCl6LZrSB1NYotLVR60org7ZE8&#10;N6ubl2UTde2vbwqFHoeZ+YaZLztXiyu1ofKsIB9lIIi1NxWXCnZf78NnECEiG6w9k4I7BVgueg9z&#10;LIy/8Yau21iKBOFQoAIbY1NIGbQlh2HkG+LkHX3rMCbZltK0eEtwV8unLJtIhxWnBYsNvVrS5+3F&#10;KfjMv982+Que9Fof6tP+cWIPa1Rq0O9WMxCRuvgf/mt/GAXjbAq/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kMYAAADcAAAADwAAAAAAAAAAAAAAAACYAgAAZHJz&#10;L2Rvd25yZXYueG1sUEsFBgAAAAAEAAQA9QAAAIsDAAAAAA==&#10;" fillcolor="#c6d9f1 [671]">
                  <v:textbox style="mso-next-textbox:#Rectangle 309">
                    <w:txbxContent>
                      <w:p w:rsidR="003E5600" w:rsidRDefault="003E5600" w:rsidP="003E5600">
                        <w:pPr>
                          <w:jc w:val="center"/>
                        </w:pPr>
                      </w:p>
                      <w:p w:rsidR="003E5600" w:rsidRPr="00133467" w:rsidRDefault="003E5600" w:rsidP="003E5600">
                        <w:pPr>
                          <w:jc w:val="center"/>
                        </w:pPr>
                        <w:r>
                          <w:t>:Client</w:t>
                        </w:r>
                      </w:p>
                    </w:txbxContent>
                  </v:textbox>
                </v:rect>
                <v:rect id="Rectangle 310" o:spid="_x0000_s1071" style="position:absolute;left:6805;top:2670;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30MMA&#10;AADcAAAADwAAAGRycy9kb3ducmV2LnhtbERPz2vCMBS+C/sfwht4EU3rQEY1likTlJ10Q/D2SJ5N&#10;u+alNJl2++uXw2DHj+/3qhxcK27Uh9qzgnyWgSDW3tRcKfh4302fQYSIbLD1TAq+KUC5fhitsDD+&#10;zke6nWIlUgiHAhXYGLtCyqAtOQwz3xEn7up7hzHBvpKmx3sKd62cZ9lCOqw5NVjsaGtJf56+nIK3&#10;/Of1mG+w0Qd9aZvzZGEvB1Rq/Di8LEFEGuK/+M+9Nwqe8jQ/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X30MMAAADcAAAADwAAAAAAAAAAAAAAAACYAgAAZHJzL2Rv&#10;d25yZXYueG1sUEsFBgAAAAAEAAQA9QAAAIgDAAAAAA==&#10;" fillcolor="#c6d9f1 [671]">
                  <v:textbox style="mso-next-textbox:#Rectangle 310">
                    <w:txbxContent>
                      <w:p w:rsidR="003E5600" w:rsidRDefault="003E5600" w:rsidP="003E5600">
                        <w:pPr>
                          <w:jc w:val="center"/>
                        </w:pPr>
                      </w:p>
                      <w:p w:rsidR="003E5600" w:rsidRPr="00133467" w:rsidRDefault="003E5600" w:rsidP="003E5600">
                        <w:pPr>
                          <w:jc w:val="center"/>
                        </w:pPr>
                        <w:r>
                          <w:t>:Server</w:t>
                        </w:r>
                      </w:p>
                    </w:txbxContent>
                  </v:textbox>
                </v:rect>
                <v:shape id="AutoShape 311" o:spid="_x0000_s1072" type="#_x0000_t32" style="position:absolute;left:3394;top:4453;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fD8QAAADcAAAADwAAAGRycy9kb3ducmV2LnhtbESPQWsCMRSE74X+h/AKvRTNpoL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F8PxAAAANwAAAAPAAAAAAAAAAAA&#10;AAAAAKECAABkcnMvZG93bnJldi54bWxQSwUGAAAAAAQABAD5AAAAkgMAAAAA&#10;"/>
                <v:rect id="Rectangle 312" o:spid="_x0000_s1073" style="position:absolute;left:3171;top:6115;width:480;height:18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MPMUA&#10;AADcAAAADwAAAGRycy9kb3ducmV2LnhtbESPQWsCMRSE7wX/Q3iCl1Kza0FkNUqVCoonrRS8PZLn&#10;Zu3mZdmkuvbXm0Khx2FmvmFmi87V4kptqDwryIcZCGLtTcWlguPH+mUCIkRkg7VnUnCnAIt572mG&#10;hfE33tP1EEuRIBwKVGBjbAopg7bkMAx9Q5y8s28dxiTbUpoWbwnuajnKsrF0WHFasNjQypL+Onw7&#10;Bbv8532fL/Git/pUXz6fx/a0RaUG/e5tCiJSF//Df+2NUfCaj+D3TDo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8w8xQAAANwAAAAPAAAAAAAAAAAAAAAAAJgCAABkcnMv&#10;ZG93bnJldi54bWxQSwUGAAAAAAQABAD1AAAAigMAAAAA&#10;" fillcolor="#c6d9f1 [671]"/>
                <v:shape id="AutoShape 313" o:spid="_x0000_s1074" type="#_x0000_t32" style="position:absolute;left:8571;top:4264;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k48QAAADcAAAADwAAAGRycy9kb3ducmV2LnhtbESPQYvCMBSE7wv+h/AEL4umVRCpRpGF&#10;hcXDgtqDx0fybIvNS02ytfvvNwuCx2FmvmE2u8G2oicfGscK8lkGglg703CloDx/TlcgQkQ22Dom&#10;Bb8UYLcdvW2wMO7BR+pPsRIJwqFABXWMXSFl0DVZDDPXESfv6rzFmKSvpPH4SHDbynmWLaXFhtNC&#10;jR191KRvpx+roDmU32X/fo9erw75xefhfGm1UpPxsF+DiDTEV/jZ/jIKFv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mTjxAAAANwAAAAPAAAAAAAAAAAA&#10;AAAAAKECAABkcnMvZG93bnJldi54bWxQSwUGAAAAAAQABAD5AAAAkgMAAAAA&#10;"/>
                <v:shape id="AutoShape 314" o:spid="_x0000_s1075" type="#_x0000_t32" style="position:absolute;left:3651;top:6270;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shape id="AutoShape 315" o:spid="_x0000_s1076" type="#_x0000_t32" style="position:absolute;left:3651;top:6784;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Q+c8IAAADcAAAADwAAAGRycy9kb3ducmV2LnhtbESPQWsCMRSE70L/Q3gFb5q1opTVKFYQ&#10;xEtRC+3xsXnuBjcvyyZu1n9vCoLHYWa+YZbr3taio9Ybxwom4wwEceG04VLBz3k3+gThA7LG2jEp&#10;uJOH9eptsMRcu8hH6k6hFAnCPkcFVQhNLqUvKrLox64hTt7FtRZDkm0pdYsxwW0tP7JsLi0aTgsV&#10;NrStqLieblaBid+ma/bb+HX4/fM6krnPnFFq+N5vFiAC9eEVfrb3WsF0Mo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Q+c8IAAADcAAAADwAAAAAAAAAAAAAA&#10;AAChAgAAZHJzL2Rvd25yZXYueG1sUEsFBgAAAAAEAAQA+QAAAJADAAAAAA==&#10;">
                  <v:stroke endarrow="block"/>
                </v:shape>
                <v:shape id="AutoShape 316" o:spid="_x0000_s1077" type="#_x0000_t32" style="position:absolute;left:1337;top:6270;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7hrsQAAADcAAAADwAAAGRycy9kb3ducmV2LnhtbESPS2/CMBCE75X4D9Yi9dY4lAqVEIMA&#10;UYlrKRduS7x5QLxOY+fBv68rVepxNDPfaNLNaGrRU+sqywpmUQyCOLO64kLB+evj5R2E88gaa8uk&#10;4EEONuvJU4qJtgN/Un/yhQgQdgkqKL1vEildVpJBF9mGOHi5bQ36INtC6haHADe1fI3jhTRYcVgo&#10;saF9Sdn91BkFy1vT3XI8fxd5v7tc3/a7g85HpZ6n43YFwtPo/8N/7aNWMJ8t4PdMO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ruGuxAAAANwAAAAPAAAAAAAAAAAA&#10;AAAAAKECAABkcnMvZG93bnJldi54bWxQSwUGAAAAAAQABAD5AAAAkgMAAAAA&#10;">
                  <v:stroke startarrow="oval" endarrow="block"/>
                </v:shape>
                <v:shape id="AutoShape 317" o:spid="_x0000_s1078" type="#_x0000_t32" style="position:absolute;left:3651;top:7389;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O3MYAAADcAAAADwAAAGRycy9kb3ducmV2LnhtbESPT2vCQBTE7wW/w/KE3uomFVq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LTtzGAAAA3AAAAA8AAAAAAAAA&#10;AAAAAAAAoQIAAGRycy9kb3ducmV2LnhtbFBLBQYAAAAABAAEAPkAAACUAwAAAAA=&#10;">
                  <v:stroke endarrow="block"/>
                </v:shape>
                <v:shape id="AutoShape 318" o:spid="_x0000_s1079" type="#_x0000_t32" style="position:absolute;left:3651;top:7869;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R7cEAAADcAAAADwAAAGRycy9kb3ducmV2LnhtbERPz2vCMBS+C/sfwhvsZlM3HKM2yiYI&#10;xYtMB9vx0TzbsOalNLFp/3tzGOz48f0ud5PtxEiDN44VrLIcBHHttOFGwdflsHwD4QOyxs4xKZjJ&#10;w277sCix0C7yJ43n0IgUwr5ABW0IfSGlr1uy6DPXEyfu6gaLIcGhkXrAmMJtJ5/z/FVaNJwaWuxp&#10;31L9e75ZBSaezNhX+/hx/P7xOpKZ184o9fQ4vW9ABJrCv/jPXWkFL6u0Np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ZHtwQAAANwAAAAPAAAAAAAAAAAAAAAA&#10;AKECAABkcnMvZG93bnJldi54bWxQSwUGAAAAAAQABAD5AAAAjwMAAAAA&#10;">
                  <v:stroke endarrow="block"/>
                </v:shape>
              </v:group>
              <v:group id="Group 319" o:spid="_x0000_s1080" style="position:absolute;left:1303;top:5653;width:5726;height:2198" coordorigin="1303,5653" coordsize="5726,2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320" o:spid="_x0000_s1081" type="#_x0000_t202" style="position:absolute;left:1303;top:565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style="mso-next-textbox:#Text Box 320">
                    <w:txbxContent>
                      <w:p w:rsidR="003E5600" w:rsidRPr="001C55E3" w:rsidRDefault="003E5600" w:rsidP="003E5600">
                        <w:r>
                          <w:t>Add a friend</w:t>
                        </w:r>
                      </w:p>
                    </w:txbxContent>
                  </v:textbox>
                </v:shape>
                <v:shape id="Text Box 321" o:spid="_x0000_s1082" type="#_x0000_t202" style="position:absolute;left:4938;top:7389;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style="mso-next-textbox:#Text Box 321">
                    <w:txbxContent>
                      <w:p w:rsidR="003E5600" w:rsidRPr="001C55E3" w:rsidRDefault="003E5600" w:rsidP="003E5600">
                        <w:r>
                          <w:t>response</w:t>
                        </w:r>
                      </w:p>
                    </w:txbxContent>
                  </v:textbox>
                </v:shape>
              </v:group>
            </v:group>
            <w10:wrap type="topAndBottom"/>
          </v:group>
        </w:pict>
      </w:r>
    </w:p>
    <w:p w:rsidR="003A6C04" w:rsidRDefault="003A6C04" w:rsidP="00732D82">
      <w:pPr>
        <w:rPr>
          <w:rFonts w:asciiTheme="majorBidi" w:hAnsiTheme="majorBidi" w:cstheme="majorBidi"/>
          <w:sz w:val="24"/>
          <w:szCs w:val="24"/>
        </w:rPr>
      </w:pPr>
    </w:p>
    <w:p w:rsidR="00C85348" w:rsidRDefault="008330BC" w:rsidP="00732D82">
      <w:pPr>
        <w:rPr>
          <w:rFonts w:asciiTheme="majorBidi" w:hAnsiTheme="majorBidi" w:cstheme="majorBidi"/>
          <w:sz w:val="24"/>
          <w:szCs w:val="24"/>
        </w:rPr>
      </w:pPr>
      <w:r>
        <w:rPr>
          <w:rFonts w:asciiTheme="majorBidi" w:hAnsiTheme="majorBidi" w:cstheme="majorBidi"/>
          <w:noProof/>
          <w:sz w:val="24"/>
          <w:szCs w:val="24"/>
          <w:lang w:val="en-US"/>
        </w:rPr>
        <w:pict>
          <v:shape id="_x0000_s1185" type="#_x0000_t202" style="position:absolute;margin-left:123.95pt;margin-top:270.95pt;width:179.7pt;height:42.45pt;z-index:251691008;mso-width-percent:400;mso-height-percent:200;mso-width-percent:400;mso-height-percent:200;mso-width-relative:margin;mso-height-relative:margin">
            <v:textbox style="mso-next-textbox:#_x0000_s1185;mso-fit-shape-to-text:t">
              <w:txbxContent>
                <w:p w:rsidR="001B2052" w:rsidRDefault="001B2052" w:rsidP="001B2052">
                  <w:r>
                    <w:t>Above is a sequence diagram of when the user adding a friend.</w:t>
                  </w:r>
                </w:p>
              </w:txbxContent>
            </v:textbox>
          </v:shape>
        </w:pict>
      </w:r>
      <w:r>
        <w:rPr>
          <w:rFonts w:asciiTheme="majorBidi" w:hAnsiTheme="majorBidi" w:cstheme="majorBidi"/>
          <w:noProof/>
          <w:sz w:val="24"/>
          <w:szCs w:val="24"/>
          <w:lang w:eastAsia="zh-CN" w:bidi="ta-IN"/>
        </w:rPr>
        <w:pict>
          <v:group id="Group 322" o:spid="_x0000_s1083" style="position:absolute;margin-left:-25.6pt;margin-top:12pt;width:444pt;height:252.85pt;z-index:251666432" coordorigin="1080,267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">
            <v:group id="Group 323" o:spid="_x0000_s1084" style="position:absolute;left:1337;top:267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085"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7bsYA&#10;AADcAAAADwAAAGRycy9kb3ducmV2LnhtbESPT2sCMRTE7wW/Q3iFXopm1xa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I7bsYAAADcAAAADwAAAAAAAAAAAAAAAACYAgAAZHJz&#10;L2Rvd25yZXYueG1sUEsFBgAAAAAEAAQA9QAAAIsDAAAAAA==&#10;" fillcolor="#c6d9f1 [671]">
                <v:textbox style="mso-next-textbox:#Rectangle 324">
                  <w:txbxContent>
                    <w:p w:rsidR="003E5600" w:rsidRDefault="003E5600" w:rsidP="003E5600">
                      <w:pPr>
                        <w:jc w:val="center"/>
                      </w:pPr>
                    </w:p>
                    <w:p w:rsidR="003E5600" w:rsidRPr="00133467" w:rsidRDefault="003E5600" w:rsidP="003E5600">
                      <w:pPr>
                        <w:jc w:val="center"/>
                      </w:pPr>
                      <w:r>
                        <w:t>:Client</w:t>
                      </w:r>
                    </w:p>
                  </w:txbxContent>
                </v:textbox>
              </v:rect>
              <v:rect id="Rectangle 325" o:spid="_x0000_s1086"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6e9cYA&#10;AADcAAAADwAAAGRycy9kb3ducmV2LnhtbESPT2sCMRTE7wW/Q3iFXopm11K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6e9cYAAADcAAAADwAAAAAAAAAAAAAAAACYAgAAZHJz&#10;L2Rvd25yZXYueG1sUEsFBgAAAAAEAAQA9QAAAIsDAAAAAA==&#10;" fillcolor="#c6d9f1 [671]">
                <v:textbox style="mso-next-textbox:#Rectangle 325">
                  <w:txbxContent>
                    <w:p w:rsidR="003E5600" w:rsidRDefault="003E5600" w:rsidP="003E5600">
                      <w:pPr>
                        <w:jc w:val="center"/>
                      </w:pPr>
                    </w:p>
                    <w:p w:rsidR="003E5600" w:rsidRPr="00133467" w:rsidRDefault="003E5600" w:rsidP="003E5600">
                      <w:pPr>
                        <w:jc w:val="center"/>
                      </w:pPr>
                      <w:r>
                        <w:t>:Server</w:t>
                      </w:r>
                    </w:p>
                  </w:txbxContent>
                </v:textbox>
              </v:rect>
              <v:shape id="AutoShape 326" o:spid="_x0000_s1087"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0NxsQAAADcAAAADwAAAGRycy9kb3ducmV2LnhtbESPQYvCMBSE74L/ITzBi2haF0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Q3GxAAAANwAAAAPAAAAAAAAAAAA&#10;AAAAAKECAABkcnMvZG93bnJldi54bWxQSwUGAAAAAAQABAD5AAAAkgMAAAAA&#10;"/>
              <v:rect id="Rectangle 327" o:spid="_x0000_s1088"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ClGcYA&#10;AADcAAAADwAAAGRycy9kb3ducmV2LnhtbESPT2sCMRTE7wW/Q3iCl1Kzq2DL1iitWKh48g8Fb4/k&#10;dbN287Jsoq799KYg9DjMzG+Y6bxztThTGyrPCvJhBoJYe1NxqWC/+3h6AREissHaMym4UoD5rPcw&#10;xcL4C2/ovI2lSBAOBSqwMTaFlEFbchiGviFO3rdvHcYk21KaFi8J7mo5yrKJdFhxWrDY0MKS/tme&#10;nIJ1/rvc5O941Ct9qI9fjxN7WKFSg3739goiUhf/w/f2p1EwHj3D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ClGcYAAADcAAAADwAAAAAAAAAAAAAAAACYAgAAZHJz&#10;L2Rvd25yZXYueG1sUEsFBgAAAAAEAAQA9QAAAIsDAAAAAA==&#10;" fillcolor="#c6d9f1 [671]"/>
              <v:shape id="AutoShape 328" o:spid="_x0000_s1089"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329" o:spid="_x0000_s1090"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ZtMUAAADcAAAADwAAAGRycy9kb3ducmV2LnhtbESPwWrDMBBE74H+g9hCLyGRnUJ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KZtMUAAADcAAAADwAAAAAAAAAA&#10;AAAAAAChAgAAZHJzL2Rvd25yZXYueG1sUEsFBgAAAAAEAAQA+QAAAJMDAAAAAA==&#10;"/>
              <v:rect id="Rectangle 330" o:spid="_x0000_s1091"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rsMIA&#10;AADcAAAADwAAAGRycy9kb3ducmV2LnhtbERPTWsCMRC9C/0PYYReRLNbQcpqFFsqVDxpRfA2JONm&#10;dTNZNlG3/fXNQfD4eN+zRedqcaM2VJ4V5KMMBLH2puJSwf5nNXwHESKywdozKfilAIv5S2+GhfF3&#10;3tJtF0uRQjgUqMDG2BRSBm3JYRj5hjhxJ986jAm2pTQt3lO4q+Vblk2kw4pTg8WGPi3py+7qFGzy&#10;v69t/oFnvdbH+nwYTOxxjUq99rvlFESkLj7FD/e3UTAep/n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KuwwgAAANwAAAAPAAAAAAAAAAAAAAAAAJgCAABkcnMvZG93&#10;bnJldi54bWxQSwUGAAAAAAQABAD1AAAAhwMAAAAA&#10;" fillcolor="#c6d9f1 [671]"/>
              <v:shape id="AutoShape 331" o:spid="_x0000_s1092"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332" o:spid="_x0000_s1093"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shape id="AutoShape 333" o:spid="_x0000_s1094"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f/MQAAADcAAAADwAAAGRycy9kb3ducmV2LnhtbESPwWrDMBBE74X8g9hAb42cmIbgRjZJ&#10;oBB6KU0C6XGxtraotTKWajl/XxUKOQ4z84bZVpPtxEiDN44VLBcZCOLaacONgsv59WkDwgdkjZ1j&#10;UnAjD1U5e9hioV3kDxpPoREJwr5ABW0IfSGlr1uy6BeuJ07elxsshiSHRuoBY4LbTq6ybC0tGk4L&#10;LfZ0aKn+Pv1YBSa+m7E/HuL+7frpdSRze3ZGqcf5tHsBEWgK9/B/+6gV5H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F/8xAAAANwAAAAPAAAAAAAAAAAA&#10;AAAAAKECAABkcnMvZG93bnJldi54bWxQSwUGAAAAAAQABAD5AAAAkgMAAAAA&#10;">
                <v:stroke endarrow="block"/>
              </v:shape>
              <v:shape id="AutoShape 334" o:spid="_x0000_s1095"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WGIsUAAADcAAAADwAAAGRycy9kb3ducmV2LnhtbESPzW7CMBCE70i8g7VIvRWnBVUlYCIS&#10;tVKvpblwW+LND43XIXZC+vZ1pUocRzPzjWaXTKYVI/WusazgaRmBIC6sbrhSkH+9P76CcB5ZY2uZ&#10;FPyQg2Q/n+0w1vbGnzQefSUChF2MCmrvu1hKV9Rk0C1tRxy80vYGfZB9JXWPtwA3rXyOohdpsOGw&#10;UGNHWU3F93EwCjaXbriUmF+rckxP53WWvulyUuphMR22IDxN/h7+b39oBavVGv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WGIsUAAADcAAAADwAAAAAAAAAA&#10;AAAAAAChAgAAZHJzL2Rvd25yZXYueG1sUEsFBgAAAAAEAAQA+QAAAJMDAAAAAA==&#10;">
                <v:stroke startarrow="oval" endarrow="block"/>
              </v:shape>
            </v:group>
            <v:shape id="Text Box 335" o:spid="_x0000_s1096" type="#_x0000_t202" style="position:absolute;left:1080;top:565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style="mso-next-textbox:#Text Box 335">
                <w:txbxContent>
                  <w:p w:rsidR="003E5600" w:rsidRPr="001C55E3" w:rsidRDefault="003E5600" w:rsidP="003E5600">
                    <w:r>
                      <w:t>Accepting a Friend</w:t>
                    </w:r>
                  </w:p>
                </w:txbxContent>
              </v:textbox>
            </v:shape>
            <v:shape id="Text Box 336" o:spid="_x0000_s1097" type="#_x0000_t202" style="position:absolute;left:4594;top:6270;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style="mso-next-textbox:#Text Box 336">
                <w:txbxContent>
                  <w:p w:rsidR="003E5600" w:rsidRPr="001C55E3" w:rsidRDefault="003E5600" w:rsidP="003E5600">
                    <w:r>
                      <w:t>Response</w:t>
                    </w:r>
                  </w:p>
                </w:txbxContent>
              </v:textbox>
            </v:shape>
            <v:shape id="Text Box 337" o:spid="_x0000_s1098" type="#_x0000_t202" style="position:absolute;left:4714;top:565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style="mso-next-textbox:#Text Box 337">
                <w:txbxContent>
                  <w:p w:rsidR="003E5600" w:rsidRPr="001C55E3" w:rsidRDefault="003E5600" w:rsidP="003E5600">
                    <w:r>
                      <w:t>ConfimFriend</w:t>
                    </w:r>
                  </w:p>
                </w:txbxContent>
              </v:textbox>
            </v:shape>
            <w10:wrap type="topAndBottom"/>
          </v:group>
        </w:pict>
      </w: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1B2052" w:rsidRDefault="001B2052" w:rsidP="00732D82">
      <w:pPr>
        <w:rPr>
          <w:rFonts w:asciiTheme="majorBidi" w:hAnsiTheme="majorBidi" w:cstheme="majorBidi"/>
          <w:sz w:val="24"/>
          <w:szCs w:val="24"/>
        </w:rPr>
      </w:pPr>
    </w:p>
    <w:p w:rsidR="001B2052" w:rsidRDefault="001B2052" w:rsidP="00732D82">
      <w:pPr>
        <w:rPr>
          <w:rFonts w:asciiTheme="majorBidi" w:hAnsiTheme="majorBidi" w:cstheme="majorBidi"/>
          <w:sz w:val="24"/>
          <w:szCs w:val="24"/>
        </w:rPr>
      </w:pPr>
    </w:p>
    <w:p w:rsidR="001B2052" w:rsidRDefault="001B2052" w:rsidP="00732D82">
      <w:pPr>
        <w:rPr>
          <w:rFonts w:asciiTheme="majorBidi" w:hAnsiTheme="majorBidi" w:cstheme="majorBidi"/>
          <w:sz w:val="24"/>
          <w:szCs w:val="24"/>
        </w:rPr>
      </w:pPr>
    </w:p>
    <w:p w:rsidR="00C85348" w:rsidRDefault="008330BC" w:rsidP="00732D82">
      <w:pPr>
        <w:rPr>
          <w:rFonts w:asciiTheme="majorBidi" w:hAnsiTheme="majorBidi" w:cstheme="majorBidi"/>
          <w:sz w:val="24"/>
          <w:szCs w:val="24"/>
        </w:rPr>
      </w:pPr>
      <w:r>
        <w:rPr>
          <w:rFonts w:asciiTheme="majorBidi" w:hAnsiTheme="majorBidi" w:cstheme="majorBidi"/>
          <w:noProof/>
          <w:sz w:val="24"/>
          <w:szCs w:val="24"/>
          <w:lang w:val="en-US"/>
        </w:rPr>
        <w:lastRenderedPageBreak/>
        <w:pict>
          <v:shape id="_x0000_s1186" type="#_x0000_t202" style="position:absolute;margin-left:117.95pt;margin-top:-53.45pt;width:179.65pt;height:19.45pt;z-index:251692032;mso-width-percent:400;mso-height-percent:200;mso-width-percent:400;mso-height-percent:200;mso-width-relative:margin;mso-height-relative:margin">
            <v:textbox style="mso-next-textbox:#_x0000_s1186;mso-fit-shape-to-text:t">
              <w:txbxContent>
                <w:p w:rsidR="001B2052" w:rsidRDefault="001B2052" w:rsidP="001B2052">
                  <w:r>
                    <w:t>Above is a sequence diagram of when the user wants to delete a friend from their friends list.</w:t>
                  </w:r>
                </w:p>
              </w:txbxContent>
            </v:textbox>
          </v:shape>
        </w:pict>
      </w:r>
      <w:r>
        <w:rPr>
          <w:rFonts w:asciiTheme="majorBidi" w:hAnsiTheme="majorBidi" w:cstheme="majorBidi"/>
          <w:noProof/>
          <w:sz w:val="24"/>
          <w:szCs w:val="24"/>
          <w:lang w:eastAsia="zh-CN" w:bidi="ta-IN"/>
        </w:rPr>
        <w:pict>
          <v:group id="Group 338" o:spid="_x0000_s1099" style="position:absolute;margin-left:-17.15pt;margin-top:-25.75pt;width:444pt;height:252.85pt;z-index:251667456" coordorigin="1320,291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">
            <v:shape id="Text Box 339" o:spid="_x0000_s1100" type="#_x0000_t202" style="position:absolute;left:1320;top:5744;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style="mso-next-textbox:#Text Box 339">
                <w:txbxContent>
                  <w:p w:rsidR="003E5600" w:rsidRPr="001C55E3" w:rsidRDefault="003E5600" w:rsidP="003E5600">
                    <w:r>
                      <w:t>Deleting a Friend</w:t>
                    </w:r>
                  </w:p>
                </w:txbxContent>
              </v:textbox>
            </v:shape>
            <v:shape id="Text Box 340" o:spid="_x0000_s1101" type="#_x0000_t202" style="position:absolute;left:4954;top:6562;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style="mso-next-textbox:#Text Box 340">
                <w:txbxContent>
                  <w:p w:rsidR="003E5600" w:rsidRPr="001C55E3" w:rsidRDefault="003E5600" w:rsidP="003E5600">
                    <w:r>
                      <w:t>Response</w:t>
                    </w:r>
                  </w:p>
                </w:txbxContent>
              </v:textbox>
            </v:shape>
            <v:group id="Group 341" o:spid="_x0000_s1102" style="position:absolute;left:1577;top:291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103"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jjIcYA&#10;AADcAAAADwAAAGRycy9kb3ducmV2LnhtbESPT2sCMRTE7wW/Q3iFXopm1xaRrVFsqVDpyT8I3h7J&#10;62bt5mXZRN320xtB8DjMzG+YyaxztThRGyrPCvJBBoJYe1NxqWC7WfTHIEJENlh7JgV/FGA27T1M&#10;sDD+zCs6rWMpEoRDgQpsjE0hZdCWHIaBb4iT9+NbhzHJtpSmxXOCu1oOs2wkHVacFiw29GFJ/66P&#10;TsF3/v+5yt/xoJd6Xx92zyO7X6JST4/d/A1EpC7ew7f2l1Hw8jqE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jjIcYAAADcAAAADwAAAAAAAAAAAAAAAACYAgAAZHJz&#10;L2Rvd25yZXYueG1sUEsFBgAAAAAEAAQA9QAAAIsDAAAAAA==&#10;" fillcolor="#c6d9f1 [671]">
                <v:textbox style="mso-next-textbox:#Rectangle 342">
                  <w:txbxContent>
                    <w:p w:rsidR="003E5600" w:rsidRDefault="003E5600" w:rsidP="003E5600">
                      <w:pPr>
                        <w:jc w:val="center"/>
                      </w:pPr>
                    </w:p>
                    <w:p w:rsidR="003E5600" w:rsidRPr="00133467" w:rsidRDefault="003E5600" w:rsidP="003E5600">
                      <w:pPr>
                        <w:jc w:val="center"/>
                      </w:pPr>
                      <w:r>
                        <w:t>:Client</w:t>
                      </w:r>
                    </w:p>
                  </w:txbxContent>
                </v:textbox>
              </v:rect>
              <v:rect id="Rectangle 343" o:spid="_x0000_s1104"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GusYA&#10;AADcAAAADwAAAGRycy9kb3ducmV2LnhtbESPQWsCMRSE74L/ITyhF6nZVZGyNYqKhYonbSl4eySv&#10;m9XNy7JJddtf3xSEHoeZ+YaZLztXiyu1ofKsIB9lIIi1NxWXCt7fXh6fQISIbLD2TAq+KcBy0e/N&#10;sTD+xge6HmMpEoRDgQpsjE0hZdCWHIaRb4iT9+lbhzHJtpSmxVuCu1qOs2wmHVacFiw2tLGkL8cv&#10;p2Cf/2wP+RrPeqdP9fljOLOnHSr1MOhWzyAidfE/fG+/GgWT6Q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RGusYAAADcAAAADwAAAAAAAAAAAAAAAACYAgAAZHJz&#10;L2Rvd25yZXYueG1sUEsFBgAAAAAEAAQA9QAAAIsDAAAAAA==&#10;" fillcolor="#c6d9f1 [671]">
                <v:textbox style="mso-next-textbox:#Rectangle 343">
                  <w:txbxContent>
                    <w:p w:rsidR="003E5600" w:rsidRDefault="003E5600" w:rsidP="003E5600">
                      <w:pPr>
                        <w:jc w:val="center"/>
                      </w:pPr>
                    </w:p>
                    <w:p w:rsidR="003E5600" w:rsidRPr="00133467" w:rsidRDefault="003E5600" w:rsidP="003E5600">
                      <w:pPr>
                        <w:jc w:val="center"/>
                      </w:pPr>
                      <w:r>
                        <w:t>:Server</w:t>
                      </w:r>
                    </w:p>
                  </w:txbxContent>
                </v:textbox>
              </v:rect>
              <v:shape id="AutoShape 344" o:spid="_x0000_s1105"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TisUAAADcAAAADwAAAGRycy9kb3ducmV2LnhtbESPQWsCMRSE74X+h/AKvRTNbisiW6OI&#10;IIiHgroHj4/kubt087Imcd3++0YQPA4z8w0zXw62FT350DhWkI8zEMTamYYrBeVxM5qBCBHZYOuY&#10;FPxRgOXi9WWOhXE33lN/iJVIEA4FKqhj7Aopg67JYhi7jjh5Z+ctxiR9JY3HW4LbVn5m2VRabDgt&#10;1NjRuib9e7haBc2u/Cn7j0v0erbLTz4Px1OrlXp/G1bfICIN8Rl+tLdGwddk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zTisUAAADcAAAADwAAAAAAAAAA&#10;AAAAAAChAgAAZHJzL2Rvd25yZXYueG1sUEsFBgAAAAAEAAQA+QAAAJMDAAAAAA==&#10;"/>
              <v:rect id="Rectangle 345" o:spid="_x0000_s1106"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7VcYA&#10;AADcAAAADwAAAGRycy9kb3ducmV2LnhtbESPQWsCMRSE74L/ITyhF6nZ1VZkNUorLVQ8aUvB2yN5&#10;blY3L8sm1bW/vikUehxm5htmsepcLS7UhsqzgnyUgSDW3lRcKvh4f72fgQgR2WDtmRTcKMBq2e8t&#10;sDD+yju67GMpEoRDgQpsjE0hZdCWHIaRb4iTd/Stw5hkW0rT4jXBXS3HWTaVDitOCxYbWlvS5/2X&#10;U7DNv192+TOe9EYf6tPncGoPG1TqbtA9zUFE6uJ/+K/9ZhRMHh7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F7VcYAAADcAAAADwAAAAAAAAAAAAAAAACYAgAAZHJz&#10;L2Rvd25yZXYueG1sUEsFBgAAAAAEAAQA9QAAAIsDAAAAAA==&#10;" fillcolor="#c6d9f1 [671]"/>
              <v:shape id="AutoShape 346" o:spid="_x0000_s1107"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oDcYAAADcAAAADwAAAGRycy9kb3ducmV2LnhtbESPQWsCMRSE74L/ITyhF6lZWytlNcpa&#10;EKrgQdven5vXTejmZd1E3f77piB4HGbmG2a+7FwtLtQG61nBeJSBIC69tlwp+PxYP76CCBFZY+2Z&#10;FPxSgOWi35tjrv2V93Q5xEokCIccFZgYm1zKUBpyGEa+IU7et28dxiTbSuoWrwnuavmUZVPp0HJa&#10;MNjQm6Hy53B2Cnab8ao4GrvZ7k9297I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jaA3GAAAA3AAAAA8AAAAAAAAA&#10;AAAAAAAAoQIAAGRycy9kb3ducmV2LnhtbFBLBQYAAAAABAAEAPkAAACUAwAAAAA=&#10;"/>
              <v:shape id="AutoShape 347" o:spid="_x0000_s1108"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N/cUAAADcAAAADwAAAGRycy9kb3ducmV2LnhtbESPQWsCMRSE7wX/Q3hCL0Wz24rKahQR&#10;CsVDQd2Dx0fy3F3cvKxJum7/fVMo9DjMzDfMejvYVvTkQ+NYQT7NQBBrZxquFJTn98kSRIjIBlvH&#10;pOCbAmw3o6c1FsY9+Ej9KVYiQTgUqKCOsSukDLomi2HqOuLkXZ23GJP0lTQeHwluW/maZXN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5N/cUAAADcAAAADwAAAAAAAAAA&#10;AAAAAAChAgAAZHJzL2Rvd25yZXYueG1sUEsFBgAAAAAEAAQA+QAAAJMDAAAAAA==&#10;"/>
              <v:rect id="Rectangle 348" o:spid="_x0000_s1109"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Uy8MA&#10;AADcAAAADwAAAGRycy9kb3ducmV2LnhtbERPTWsCMRC9F/wPYQQvRbPbFpHVKLZUUHrSiuBtSMbN&#10;6maybKJu++ubg9Dj433PFp2rxY3aUHlWkI8yEMTam4pLBfvv1XACIkRkg7VnUvBDARbz3tMMC+Pv&#10;vKXbLpYihXAoUIGNsSmkDNqSwzDyDXHiTr51GBNsS2lavKdwV8uXLBtLhxWnBosNfVjSl93VKfjK&#10;fz+3+Tue9UYf6/PheWyPG1Rq0O+WUxCRuvgvfrjXRsHrW1qbzq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Uy8MAAADcAAAADwAAAAAAAAAAAAAAAACYAgAAZHJzL2Rv&#10;d25yZXYueG1sUEsFBgAAAAAEAAQA9QAAAIgDAAAAAA==&#10;" fillcolor="#c6d9f1 [671]"/>
              <v:shape id="AutoShape 349" o:spid="_x0000_s1110"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350" o:spid="_x0000_s1111"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hvaMIAAADcAAAADwAAAGRycy9kb3ducmV2LnhtbERPz2vCMBS+C/4P4QneZupE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hvaMIAAADcAAAADwAAAAAAAAAAAAAA&#10;AAChAgAAZHJzL2Rvd25yZXYueG1sUEsFBgAAAAAEAAQA+QAAAJADAAAAAA==&#10;">
                <v:stroke endarrow="block"/>
              </v:shape>
              <v:shape id="AutoShape 351" o:spid="_x0000_s1112"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BsMIAAADcAAAADwAAAGRycy9kb3ducmV2LnhtbESPQWsCMRSE70L/Q3gFb5q1op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WBsMIAAADcAAAADwAAAAAAAAAAAAAA&#10;AAChAgAAZHJzL2Rvd25yZXYueG1sUEsFBgAAAAAEAAQA+QAAAJADAAAAAA==&#10;">
                <v:stroke endarrow="block"/>
              </v:shape>
              <v:shape id="AutoShape 352" o:spid="_x0000_s1113"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9ebcMAAADcAAAADwAAAGRycy9kb3ducmV2LnhtbESPS2/CMBCE75X4D9YicSsOT7UpBgEC&#10;iSuUC7dtvHlAvA6xCeHfYySkHkcz841mtmhNKRqqXWFZwaAfgSBOrC44U3D83X5+gXAeWWNpmRQ8&#10;yMFi3vmYYaztnffUHHwmAoRdjApy76tYSpfkZND1bUUcvNTWBn2QdSZ1jfcAN6UcRtFUGiw4LORY&#10;0Tqn5HK4GQXf5+p2TvF4zdJmdfobr1cbnbZK9brt8geEp9b/h9/tnVYwmgzhdSYc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m3DAAAA3AAAAA8AAAAAAAAAAAAA&#10;AAAAoQIAAGRycy9kb3ducmV2LnhtbFBLBQYAAAAABAAEAPkAAACRAwAAAAA=&#10;">
                <v:stroke startarrow="oval" endarrow="block"/>
              </v:shape>
            </v:group>
            <v:shape id="Text Box 353" o:spid="_x0000_s1114" type="#_x0000_t202" style="position:absolute;left:4027;top:5996;width:504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style="mso-next-textbox:#Text Box 353">
                <w:txbxContent>
                  <w:p w:rsidR="003E5600" w:rsidRPr="001C55E3" w:rsidRDefault="003E5600" w:rsidP="003E5600">
                    <w:r>
                      <w:t>SearchAddedFriendDatabaseAndRemove</w:t>
                    </w:r>
                  </w:p>
                </w:txbxContent>
              </v:textbox>
            </v:shape>
            <w10:wrap type="topAndBottom"/>
          </v:group>
        </w:pict>
      </w:r>
    </w:p>
    <w:p w:rsidR="00A55A33" w:rsidRDefault="008330BC" w:rsidP="009F430A">
      <w:pPr>
        <w:rPr>
          <w:rFonts w:asciiTheme="majorBidi" w:hAnsiTheme="majorBidi" w:cstheme="majorBidi"/>
          <w:sz w:val="24"/>
          <w:szCs w:val="24"/>
        </w:rPr>
      </w:pPr>
      <w:r>
        <w:rPr>
          <w:rFonts w:asciiTheme="majorBidi" w:hAnsiTheme="majorBidi" w:cstheme="majorBidi"/>
          <w:noProof/>
          <w:sz w:val="24"/>
          <w:szCs w:val="24"/>
          <w:lang w:val="en-US"/>
        </w:rPr>
        <w:lastRenderedPageBreak/>
        <w:pict>
          <v:shape id="_x0000_s1180" type="#_x0000_t32" style="position:absolute;margin-left:115.75pt;margin-top:426.6pt;width:234.85pt;height:0;flip:x;z-index:251685888" o:connectortype="straight">
            <v:stroke endarrow="block"/>
          </v:shape>
        </w:pict>
      </w:r>
      <w:r>
        <w:rPr>
          <w:rFonts w:asciiTheme="majorBidi" w:hAnsiTheme="majorBidi" w:cstheme="majorBidi"/>
          <w:noProof/>
          <w:sz w:val="24"/>
          <w:szCs w:val="24"/>
          <w:lang w:val="en-US"/>
        </w:rPr>
        <w:pict>
          <v:shape id="_x0000_s1168" type="#_x0000_t32" style="position:absolute;margin-left:115.75pt;margin-top:330.9pt;width:234.85pt;height:.05pt;z-index:251676672" o:connectortype="straight">
            <v:stroke endarrow="block"/>
          </v:shape>
        </w:pict>
      </w:r>
      <w:r>
        <w:rPr>
          <w:rFonts w:asciiTheme="majorBidi" w:hAnsiTheme="majorBidi" w:cstheme="majorBidi"/>
          <w:noProof/>
          <w:sz w:val="24"/>
          <w:szCs w:val="24"/>
          <w:lang w:val="en-US"/>
        </w:rPr>
        <w:pict>
          <v:shape id="_x0000_s1182" type="#_x0000_t32" style="position:absolute;margin-left:115.75pt;margin-top:482.25pt;width:234.85pt;height:0;flip:x;z-index:251687936" o:connectortype="straight">
            <v:stroke endarrow="block"/>
          </v:shape>
        </w:pict>
      </w:r>
      <w:r>
        <w:rPr>
          <w:rFonts w:asciiTheme="majorBidi" w:hAnsiTheme="majorBidi" w:cstheme="majorBidi"/>
          <w:noProof/>
          <w:sz w:val="24"/>
          <w:szCs w:val="24"/>
          <w:lang w:val="en-US"/>
        </w:rPr>
        <w:pict>
          <v:shape id="_x0000_s1181" type="#_x0000_t32" style="position:absolute;margin-left:115.75pt;margin-top:360.25pt;width:234.85pt;height:0;flip:x;z-index:251686912" o:connectortype="straight">
            <v:stroke endarrow="block"/>
          </v:shape>
        </w:pict>
      </w:r>
      <w:r>
        <w:rPr>
          <w:rFonts w:asciiTheme="majorBidi" w:hAnsiTheme="majorBidi" w:cstheme="majorBidi"/>
          <w:noProof/>
          <w:sz w:val="24"/>
          <w:szCs w:val="24"/>
          <w:lang w:val="en-US"/>
        </w:rPr>
        <w:pict>
          <v:shape id="_x0000_s1179" type="#_x0000_t32" style="position:absolute;margin-left:115.75pt;margin-top:293.25pt;width:234.85pt;height:0;flip:x;z-index:251684864" o:connectortype="straight">
            <v:stroke endarrow="block"/>
          </v:shape>
        </w:pict>
      </w:r>
      <w:r>
        <w:rPr>
          <w:rFonts w:asciiTheme="majorBidi" w:hAnsiTheme="majorBidi" w:cstheme="majorBidi"/>
          <w:noProof/>
          <w:sz w:val="24"/>
          <w:szCs w:val="24"/>
          <w:lang w:val="en-US"/>
        </w:rPr>
        <w:pict>
          <v:shape id="_x0000_s1178" type="#_x0000_t32" style="position:absolute;margin-left:361.75pt;margin-top:488.85pt;width:0;height:43.7pt;z-index:251683840" o:connectortype="straight">
            <v:stroke dashstyle="dash"/>
          </v:shape>
        </w:pict>
      </w:r>
      <w:r>
        <w:rPr>
          <w:rFonts w:asciiTheme="majorBidi" w:hAnsiTheme="majorBidi" w:cstheme="majorBidi"/>
          <w:noProof/>
          <w:sz w:val="24"/>
          <w:szCs w:val="24"/>
          <w:lang w:val="en-US"/>
        </w:rPr>
        <w:pict>
          <v:shape id="_x0000_s1177" type="#_x0000_t32" style="position:absolute;margin-left:361.75pt;margin-top:426.6pt;width:.05pt;height:24.5pt;flip:x;z-index:251682816" o:connectortype="straight">
            <v:stroke dashstyle="dash"/>
          </v:shape>
        </w:pict>
      </w:r>
      <w:r>
        <w:rPr>
          <w:rFonts w:asciiTheme="majorBidi" w:hAnsiTheme="majorBidi" w:cstheme="majorBidi"/>
          <w:noProof/>
          <w:sz w:val="24"/>
          <w:szCs w:val="24"/>
          <w:lang w:val="en-US"/>
        </w:rPr>
        <w:pict>
          <v:shape id="_x0000_s1176" type="#_x0000_t32" style="position:absolute;margin-left:361.75pt;margin-top:369.15pt;width:.05pt;height:19.7pt;z-index:251681792" o:connectortype="straight">
            <v:stroke dashstyle="dash"/>
          </v:shape>
        </w:pict>
      </w:r>
      <w:r>
        <w:rPr>
          <w:rFonts w:asciiTheme="majorBidi" w:hAnsiTheme="majorBidi" w:cstheme="majorBidi"/>
          <w:noProof/>
          <w:sz w:val="24"/>
          <w:szCs w:val="24"/>
          <w:lang w:val="en-US"/>
        </w:rPr>
        <w:pict>
          <v:shape id="_x0000_s1166" type="#_x0000_t32" style="position:absolute;margin-left:115.75pt;margin-top:455.4pt;width:234.85pt;height:0;z-index:251674624" o:connectortype="straight">
            <v:stroke endarrow="block"/>
          </v:shape>
        </w:pict>
      </w:r>
      <w:r>
        <w:rPr>
          <w:rFonts w:asciiTheme="majorBidi" w:hAnsiTheme="majorBidi" w:cstheme="majorBidi"/>
          <w:noProof/>
          <w:sz w:val="24"/>
          <w:szCs w:val="24"/>
          <w:lang w:val="en-US"/>
        </w:rPr>
        <w:pict>
          <v:rect id="_x0000_s1173" style="position:absolute;margin-left:350.6pt;margin-top:451.1pt;width:24pt;height:37.75pt;z-index:251678720" fillcolor="#c6d9f1 [671]"/>
        </w:pict>
      </w:r>
      <w:r>
        <w:rPr>
          <w:rFonts w:asciiTheme="majorBidi" w:hAnsiTheme="majorBidi" w:cstheme="majorBidi"/>
          <w:noProof/>
          <w:sz w:val="24"/>
          <w:szCs w:val="24"/>
          <w:lang w:val="en-US"/>
        </w:rPr>
        <w:pict>
          <v:rect id="_x0000_s1174" style="position:absolute;margin-left:350.6pt;margin-top:388.85pt;width:24pt;height:37.75pt;z-index:251679744" fillcolor="#c6d9f1 [671]"/>
        </w:pict>
      </w:r>
      <w:r>
        <w:rPr>
          <w:rFonts w:asciiTheme="majorBidi" w:hAnsiTheme="majorBidi" w:cstheme="majorBidi"/>
          <w:noProof/>
          <w:sz w:val="24"/>
          <w:szCs w:val="24"/>
          <w:lang w:val="en-US"/>
        </w:rPr>
        <w:pict>
          <v:shape id="_x0000_s1165" type="#_x0000_t32" style="position:absolute;margin-left:115.75pt;margin-top:275.25pt;width:234.85pt;height:0;z-index:251673600" o:connectortype="straight">
            <v:stroke endarrow="block"/>
          </v:shape>
        </w:pict>
      </w:r>
      <w:r>
        <w:rPr>
          <w:rFonts w:asciiTheme="majorBidi" w:hAnsiTheme="majorBidi" w:cstheme="majorBidi"/>
          <w:noProof/>
          <w:sz w:val="24"/>
          <w:szCs w:val="24"/>
          <w:lang w:val="en-US"/>
        </w:rPr>
        <w:pict>
          <v:shape id="_x0000_s1167" type="#_x0000_t32" style="position:absolute;margin-left:115.75pt;margin-top:398.25pt;width:229.25pt;height:0;z-index:251675648" o:connectortype="straight">
            <v:stroke endarrow="block"/>
          </v:shape>
        </w:pict>
      </w:r>
      <w:r>
        <w:rPr>
          <w:rFonts w:asciiTheme="majorBidi" w:hAnsiTheme="majorBidi" w:cstheme="majorBidi"/>
          <w:noProof/>
          <w:sz w:val="24"/>
          <w:szCs w:val="24"/>
          <w:lang w:val="en-US"/>
        </w:rPr>
        <w:pict>
          <v:rect id="_x0000_s1175" style="position:absolute;margin-left:350.6pt;margin-top:330.9pt;width:24pt;height:37.75pt;z-index:251680768" fillcolor="#c6d9f1 [671]"/>
        </w:pict>
      </w:r>
      <w:r>
        <w:rPr>
          <w:rFonts w:asciiTheme="majorBidi" w:hAnsiTheme="majorBidi" w:cstheme="majorBidi"/>
          <w:noProof/>
          <w:sz w:val="24"/>
          <w:szCs w:val="24"/>
          <w:lang w:val="en-US"/>
        </w:rPr>
        <w:pict>
          <v:rect id="_x0000_s1172" style="position:absolute;margin-left:350.6pt;margin-top:260.6pt;width:24pt;height:37.75pt;z-index:251677696" fillcolor="#c6d9f1 [671]"/>
        </w:pict>
      </w:r>
      <w:r>
        <w:rPr>
          <w:rFonts w:asciiTheme="majorBidi" w:hAnsiTheme="majorBidi" w:cstheme="majorBidi"/>
          <w:noProof/>
          <w:sz w:val="24"/>
          <w:szCs w:val="24"/>
          <w:lang w:eastAsia="zh-CN" w:bidi="ta-IN"/>
        </w:rPr>
        <w:pict>
          <v:group id="Group 354" o:spid="_x0000_s1115" style="position:absolute;margin-left:.05pt;margin-top:7.75pt;width:431.15pt;height:539.35pt;z-index:251668480" coordorigin="1646,2499" coordsize="8623,1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">
            <v:shape id="Text Box 355" o:spid="_x0000_s1116" type="#_x0000_t202" style="position:absolute;left:4749;top:8500;width:2845;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style="mso-next-textbox:#Text Box 355">
                <w:txbxContent>
                  <w:p w:rsidR="003E5600" w:rsidRPr="001C55E3" w:rsidRDefault="003E5600" w:rsidP="003E5600">
                    <w:r>
                      <w:t>OfferAMonsterForSale</w:t>
                    </w:r>
                  </w:p>
                </w:txbxContent>
              </v:textbox>
            </v:shape>
            <v:shape id="Text Box 356" o:spid="_x0000_s1117" type="#_x0000_t202" style="position:absolute;left:5313;top:9087;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style="mso-next-textbox:#Text Box 356">
                <w:txbxContent>
                  <w:p w:rsidR="003E5600" w:rsidRPr="001C55E3" w:rsidRDefault="003E5600" w:rsidP="003E5600">
                    <w:r>
                      <w:t>Response</w:t>
                    </w:r>
                  </w:p>
                </w:txbxContent>
              </v:textbox>
            </v:shape>
            <v:shape id="Text Box 357" o:spid="_x0000_s1118" type="#_x0000_t202" style="position:absolute;left:4749;top:11452;width:336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style="mso-next-textbox:#Text Box 357">
                <w:txbxContent>
                  <w:p w:rsidR="003E5600" w:rsidRPr="001C55E3" w:rsidRDefault="003E5600" w:rsidP="003E5600">
                    <w:r>
                      <w:t>PurchaseABreading Monster</w:t>
                    </w:r>
                  </w:p>
                </w:txbxContent>
              </v:textbox>
            </v:shape>
            <v:shape id="Text Box 358" o:spid="_x0000_s1119" type="#_x0000_t202" style="position:absolute;left:4749;top:5637;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style="mso-next-textbox:#Text Box 358">
                <w:txbxContent>
                  <w:p w:rsidR="003E5600" w:rsidRPr="001C55E3" w:rsidRDefault="003E5600" w:rsidP="003E5600">
                    <w:r>
                      <w:t>BuyMonster</w:t>
                    </w:r>
                  </w:p>
                </w:txbxContent>
              </v:textbox>
            </v:shape>
            <v:shape id="Text Box 359" o:spid="_x0000_s1120" type="#_x0000_t202" style="position:absolute;left:4645;top:6905;width:2847;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style="mso-next-textbox:#Text Box 359">
                <w:txbxContent>
                  <w:p w:rsidR="003E5600" w:rsidRPr="001C55E3" w:rsidRDefault="003E5600" w:rsidP="003E5600">
                    <w:r>
                      <w:t>OfferAMonsterForBreading</w:t>
                    </w:r>
                  </w:p>
                </w:txbxContent>
              </v:textbox>
            </v:shape>
            <v:shape id="Text Box 360" o:spid="_x0000_s1121" type="#_x0000_t202" style="position:absolute;left:1886;top:5585;width:1423;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style="mso-next-textbox:#Text Box 360">
                <w:txbxContent>
                  <w:p w:rsidR="003E5600" w:rsidRPr="001C55E3" w:rsidRDefault="003E5600" w:rsidP="003E5600">
                    <w:r>
                      <w:t>Monster</w:t>
                    </w:r>
                  </w:p>
                </w:txbxContent>
              </v:textbox>
            </v:shape>
            <v:shape id="Text Box 361" o:spid="_x0000_s1122" type="#_x0000_t202" style="position:absolute;left:4919;top:6240;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style="mso-next-textbox:#Text Box 361">
                <w:txbxContent>
                  <w:p w:rsidR="003E5600" w:rsidRPr="001C55E3" w:rsidRDefault="003E5600" w:rsidP="003E5600">
                    <w:r>
                      <w:t>Response</w:t>
                    </w:r>
                  </w:p>
                </w:txbxContent>
              </v:textbox>
            </v:shape>
            <v:shape id="Text Box 362" o:spid="_x0000_s1123" type="#_x0000_t202" style="position:absolute;left:5142;top:7849;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style="mso-next-textbox:#Text Box 362">
                <w:txbxContent>
                  <w:p w:rsidR="003E5600" w:rsidRPr="001C55E3" w:rsidRDefault="003E5600" w:rsidP="003E5600">
                    <w:r>
                      <w:t>Response</w:t>
                    </w:r>
                  </w:p>
                </w:txbxContent>
              </v:textbox>
            </v:shape>
            <v:shape id="Text Box 363" o:spid="_x0000_s1124" type="#_x0000_t202" style="position:absolute;left:5142;top:9961;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style="mso-next-textbox:#Text Box 363">
                <w:txbxContent>
                  <w:p w:rsidR="003E5600" w:rsidRPr="001C55E3" w:rsidRDefault="003E5600" w:rsidP="003E5600">
                    <w:r>
                      <w:t>ShowMonsterList</w:t>
                    </w:r>
                  </w:p>
                </w:txbxContent>
              </v:textbox>
            </v:shape>
            <v:group id="Group 364" o:spid="_x0000_s1125" style="position:absolute;left:1646;top:2499;width:8623;height:10787" coordorigin="1646,2499" coordsize="8623,10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126" style="position:absolute;left:2537;top:2585;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QnNccA&#10;AADcAAAADwAAAGRycy9kb3ducmV2LnhtbESPQUsDMRSE74L/ITzBi9jsWlxkbVpaUWjx1FWE3h7J&#10;c7N187JsYrvtr28KhR6HmfmGmcwG14od9aHxrCAfZSCItTcN1wq+vz4eX0CEiGyw9UwKDhRgNr29&#10;mWBp/J7XtKtiLRKEQ4kKbIxdKWXQlhyGke+Ik/fre4cxyb6Wpsd9grtWPmVZIR02nBYsdvRmSf9V&#10;/07BZ358X+cL3OqV3rTbn4fCblao1P3dMH8FEWmI1/ClvTQKxsUznM+kIyCn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0JzXHAAAA3AAAAA8AAAAAAAAAAAAAAAAAmAIAAGRy&#10;cy9kb3ducmV2LnhtbFBLBQYAAAAABAAEAPUAAACMAwAAAAA=&#10;" fillcolor="#c6d9f1 [671]">
                <v:textbox style="mso-next-textbox:#Rectangle 365">
                  <w:txbxContent>
                    <w:p w:rsidR="003E5600" w:rsidRDefault="003E5600" w:rsidP="003E5600">
                      <w:pPr>
                        <w:jc w:val="center"/>
                      </w:pPr>
                    </w:p>
                    <w:p w:rsidR="003E5600" w:rsidRPr="00133467" w:rsidRDefault="003E5600" w:rsidP="003E5600">
                      <w:pPr>
                        <w:jc w:val="center"/>
                      </w:pPr>
                      <w:r>
                        <w:t>:Client</w:t>
                      </w:r>
                    </w:p>
                  </w:txbxContent>
                </v:textbox>
              </v:rect>
              <v:rect id="Rectangle 366" o:spid="_x0000_s1127" style="position:absolute;left:7114;top:2499;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5QsYA&#10;AADcAAAADwAAAGRycy9kb3ducmV2LnhtbESPQWsCMRSE74X+h/AEL6VmV2EpW6NYsVDxpC0Fb4/k&#10;dbN287JsUt36640geBxm5htmOu9dI47UhdqzgnyUgSDW3tRcKfj6fH9+AREissHGMyn4pwDz2ePD&#10;FEvjT7yl4y5WIkE4lKjAxtiWUgZtyWEY+ZY4eT++cxiT7CppOjwluGvkOMsK6bDmtGCxpaUl/bv7&#10;cwo2+Xm1zd/woNd63xy+nwq7X6NSw0G/eAURqY/38K39YRRMigKuZ9IR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a5QsYAAADcAAAADwAAAAAAAAAAAAAAAACYAgAAZHJz&#10;L2Rvd25yZXYueG1sUEsFBgAAAAAEAAQA9QAAAIsDAAAAAA==&#10;" fillcolor="#c6d9f1 [671]">
                <v:textbox style="mso-next-textbox:#Rectangle 366">
                  <w:txbxContent>
                    <w:p w:rsidR="003E5600" w:rsidRDefault="003E5600" w:rsidP="003E5600">
                      <w:pPr>
                        <w:jc w:val="center"/>
                      </w:pPr>
                    </w:p>
                    <w:p w:rsidR="003E5600" w:rsidRPr="00133467" w:rsidRDefault="003E5600" w:rsidP="003E5600">
                      <w:pPr>
                        <w:jc w:val="center"/>
                      </w:pPr>
                      <w:r>
                        <w:t>:Server</w:t>
                      </w:r>
                    </w:p>
                  </w:txbxContent>
                </v:textbox>
              </v:rect>
              <v:shape id="AutoShape 367" o:spid="_x0000_s1128" type="#_x0000_t32" style="position:absolute;left:3703;top:4282;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sRncUAAADcAAAADwAAAGRycy9kb3ducmV2LnhtbESPQWsCMRSE74X+h/AKvRTNbgsqW6OI&#10;IIiHgroHj4/kubt087Imcd3++0YQPA4z8w0zXw62FT350DhWkI8zEMTamYYrBeVxM5qBCBHZYOuY&#10;FPxRgOXi9WWOhXE33lN/iJVIEA4FKqhj7Aopg67JYhi7jjh5Z+ctxiR9JY3HW4LbVn5m2URabDgt&#10;1NjRuib9e7haBc2u/Cn7j0v0erbLTz4Px1OrlXp/G1bfICIN8Rl+tLdGwddk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sRncUAAADcAAAADwAAAAAAAAAA&#10;AAAAAAChAgAAZHJzL2Rvd25yZXYueG1sUEsFBgAAAAAEAAQA+QAAAJMDAAAAAA==&#10;"/>
              <v:rect id="Rectangle 368" o:spid="_x0000_s1129" style="position:absolute;left:3480;top:5944;width:480;height:73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Iq8MA&#10;AADcAAAADwAAAGRycy9kb3ducmV2LnhtbERPz2vCMBS+D/Y/hDfYZcy0DsqoRpmiMPGkjoG3R/Js&#10;6pqX0kTt/OvNQfD48f0eT3vXiDN1ofasIB9kIIi1NzVXCn52y/dPECEiG2w8k4J/CjCdPD+NsTT+&#10;whs6b2MlUgiHEhXYGNtSyqAtOQwD3xIn7uA7hzHBrpKmw0sKd40cZlkhHdacGiy2NLek/7Ynp2Cd&#10;XxebfIZHvdL75vj7Vtj9CpV6fem/RiAi9fEhvru/jYKPIq1NZ9IR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WIq8MAAADcAAAADwAAAAAAAAAAAAAAAACYAgAAZHJzL2Rv&#10;d25yZXYueG1sUEsFBgAAAAAEAAQA9QAAAIgDAAAAAA==&#10;" fillcolor="#c6d9f1 [671]"/>
              <v:shape id="AutoShape 369" o:spid="_x0000_s1130" type="#_x0000_t32" style="position:absolute;left:8880;top:8311;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J7zcYAAADcAAAADwAAAGRycy9kb3ducmV2LnhtbESPX0vDMBTF3wW/Q7jCXsSl27Bot2yM&#10;wUARmfsDvl6au6a0uQlN1lU/vREEHw/nnN/hLFaDbUVPXagdK5iMMxDEpdM1VwpOx+3DE4gQkTW2&#10;jknBFwVYLW9vFlhod+U99YdYiQThUKACE6MvpAylIYth7Dxx8s6usxiT7CqpO7wmuG3lNMtyabHm&#10;tGDQ08ZQ2RwuVkHTN7v9x2Pw95dvyt+8eX+dfWqlRnfDeg4i0hD/w3/tF61glj/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Se83GAAAA3AAAAA8AAAAAAAAA&#10;AAAAAAAAoQIAAGRycy9kb3ducmV2LnhtbFBLBQYAAAAABAAEAPkAAACUAwAAAAA=&#10;">
                <v:stroke dashstyle="dash"/>
              </v:shape>
              <v:shape id="AutoShape 370" o:spid="_x0000_s1131" type="#_x0000_t32" style="position:absolute;left:8880;top:4093;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ckcMAAADcAAAADwAAAGRycy9kb3ducmV2LnhtbERPW2vCMBR+F/Yfwhn4pukm6KjGUoUx&#10;ZTDQDfHx0JxeXHPSJdF2/355EPb48d1X2WBacSPnG8sKnqYJCOLC6oYrBV+fr5MXED4ga2wtk4Jf&#10;8pCtH0YrTLXt+UC3Y6hEDGGfooI6hC6V0hc1GfRT2xFHrrTOYIjQVVI77GO4aeVzksylwYZjQ40d&#10;bWsqvo9Xo+DNH35Ortz0+4+8eL9sZ7t+U56VGj8O+RJEoCH8i+/unVYwW8T5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3JHDAAAA3AAAAA8AAAAAAAAAAAAA&#10;AAAAoQIAAGRycy9kb3ducmV2LnhtbFBLBQYAAAAABAAEAPkAAACRAwAAAAA=&#10;">
                <v:stroke dashstyle="dash"/>
              </v:shape>
              <v:rect id="Rectangle 371" o:spid="_x0000_s1132" style="position:absolute;left:8657;top:6047;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368YA&#10;AADcAAAADwAAAGRycy9kb3ducmV2LnhtbESPQWsCMRSE7wX/Q3iCl6LZrWBlNYotLVR60org7ZE8&#10;N6ubl2UTde2vbwqFHoeZ+YaZLztXiyu1ofKsIB9lIIi1NxWXCnZf78MpiBCRDdaeScGdAiwXvYc5&#10;FsbfeEPXbSxFgnAoUIGNsSmkDNqSwzDyDXHyjr51GJNsS2lavCW4q+VTlk2kw4rTgsWGXi3p8/bi&#10;FHzm32+b/AVPeq0P9Wn/OLGHNSo16HerGYhIXfwP/7U/jILxcw6/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a368YAAADcAAAADwAAAAAAAAAAAAAAAACYAgAAZHJz&#10;L2Rvd25yZXYueG1sUEsFBgAAAAAEAAQA9QAAAIsDAAAAAA==&#10;" fillcolor="#c6d9f1 [671]"/>
              <v:shape id="AutoShape 372" o:spid="_x0000_s1133" type="#_x0000_t32" style="position:absolute;left:8880;top:6905;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9/YccAAADcAAAADwAAAGRycy9kb3ducmV2LnhtbESP3WoCMRSE7wt9h3AKvSk1q1Itq1GK&#10;UFCK+NOCt4fN6WbZzUnYxHXbp2+EgpfDzHzDzJe9bURHbagcKxgOMhDEhdMVlwq+Pt+fX0GEiKyx&#10;cUwKfijAcnF/N8dcuwsfqDvGUiQIhxwVmBh9LmUoDFkMA+eJk/ftWosxybaUusVLgttGjrJsIi1W&#10;nBYMeloZKurj2Sqou3p32L8E/3T+pcmHN9vN+KSVenzo32YgIvXxFv5vr7WC8XQE1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39hxwAAANwAAAAPAAAAAAAA&#10;AAAAAAAAAKECAABkcnMvZG93bnJldi54bWxQSwUGAAAAAAQABAD5AAAAlQMAAAAA&#10;">
                <v:stroke dashstyle="dash"/>
              </v:shape>
              <v:shape id="AutoShape 373" o:spid="_x0000_s1134" type="#_x0000_t32" style="position:absolute;left:3960;top:6099;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rX/GAAAA3AAAAA8AAAAAAAAA&#10;AAAAAAAAoQIAAGRycy9kb3ducmV2LnhtbFBLBQYAAAAABAAEAPkAAACUAwAAAAA=&#10;">
                <v:stroke endarrow="block"/>
              </v:shape>
              <v:shape id="AutoShape 374" o:spid="_x0000_s1135" type="#_x0000_t32" style="position:absolute;left:3960;top:6613;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SMQAAADcAAAADwAAAGRycy9kb3ducmV2LnhtbESPT2sCMRTE7wW/Q3iF3mq22j+yGkWF&#10;gngRtwU9Pjavu6Gbl2UTN+u3bwShx2FmfsMsVoNtRE+dN44VvIwzEMSl04YrBd9fn88zED4ga2wc&#10;k4IreVgtRw8LzLWLfKS+CJVIEPY5KqhDaHMpfVmTRT92LXHyflxnMSTZVVJ3GBPcNnKSZe/SouG0&#10;UGNL25rK3+JiFZh4MH2728bN/nT2OpK5vjmj1NPjsJ6DCDSE//C9vdMKph+v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35IxAAAANwAAAAPAAAAAAAAAAAA&#10;AAAAAKECAABkcnMvZG93bnJldi54bWxQSwUGAAAAAAQABAD5AAAAkgMAAAAA&#10;">
                <v:stroke endarrow="block"/>
              </v:shape>
              <v:shape id="AutoShape 375" o:spid="_x0000_s1136" type="#_x0000_t32" style="position:absolute;left:1646;top:6099;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aecQAAADcAAAADwAAAGRycy9kb3ducmV2LnhtbESPzW7CMBCE75X6DtZW6q1xKKUtAQcB&#10;KhJXKJfetvHmj3idxiakb4+RkDiOZuYbzXwxmEb01LnKsoJRFIMgzqyuuFBw+N68fIJwHlljY5kU&#10;/JODRfr4MMdE2zPvqN/7QgQIuwQVlN63iZQuK8mgi2xLHLzcdgZ9kF0hdYfnADeNfI3jd2mw4rBQ&#10;YkvrkrLj/mQUTOv2VOd4+CvyfvXz+7Zefel8UOr5aVjOQHga/D18a2+1gvHHBK5nwhG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o5p5xAAAANwAAAAPAAAAAAAAAAAA&#10;AAAAAKECAABkcnMvZG93bnJldi54bWxQSwUGAAAAAAQABAD5AAAAkgMAAAAA&#10;">
                <v:stroke startarrow="oval" endarrow="block"/>
              </v:shape>
            </v:group>
            <v:shape id="Text Box 376" o:spid="_x0000_s1137" type="#_x0000_t202" style="position:absolute;left:5313;top:12121;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style="mso-next-textbox:#Text Box 376">
                <w:txbxContent>
                  <w:p w:rsidR="003E5600" w:rsidRPr="001C55E3" w:rsidRDefault="003E5600" w:rsidP="003E5600">
                    <w:r>
                      <w:t>Response</w:t>
                    </w:r>
                  </w:p>
                </w:txbxContent>
              </v:textbox>
            </v:shape>
            <v:shape id="Text Box 377" o:spid="_x0000_s1138" type="#_x0000_t202" style="position:absolute;left:5313;top:1054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style="mso-next-textbox:#Text Box 377">
                <w:txbxContent>
                  <w:p w:rsidR="003E5600" w:rsidRPr="001C55E3" w:rsidRDefault="003E5600" w:rsidP="003E5600">
                    <w:r>
                      <w:t>Response</w:t>
                    </w:r>
                  </w:p>
                </w:txbxContent>
              </v:textbox>
            </v:shape>
            <w10:wrap type="topAndBottom"/>
          </v:group>
        </w:pict>
      </w:r>
    </w:p>
    <w:p w:rsidR="00EE1255" w:rsidRDefault="008330BC">
      <w:pPr>
        <w:rPr>
          <w:rFonts w:asciiTheme="majorBidi" w:hAnsiTheme="majorBidi" w:cstheme="majorBidi"/>
          <w:sz w:val="24"/>
          <w:szCs w:val="24"/>
        </w:rPr>
      </w:pPr>
      <w:r>
        <w:rPr>
          <w:rFonts w:asciiTheme="majorBidi" w:hAnsiTheme="majorBidi" w:cstheme="majorBidi"/>
          <w:noProof/>
          <w:sz w:val="24"/>
          <w:szCs w:val="24"/>
          <w:lang w:val="en-US"/>
        </w:rPr>
        <w:pict>
          <v:shape id="_x0000_s1187" type="#_x0000_t202" style="position:absolute;margin-left:139.4pt;margin-top:10.4pt;width:179.7pt;height:42.45pt;z-index:251693056;mso-width-percent:400;mso-height-percent:200;mso-width-percent:400;mso-height-percent:200;mso-width-relative:margin;mso-height-relative:margin">
            <v:textbox style="mso-next-textbox:#_x0000_s1187;mso-fit-shape-to-text:t">
              <w:txbxContent>
                <w:p w:rsidR="001B2052" w:rsidRDefault="001B2052" w:rsidP="001B2052">
                  <w:r>
                    <w:t>Above is a sequence diagram of what options are available to the user to do in the game. The user has the option of buying a monster. Offering a monster for breading, or offer a monster for sale. The user can also see their monsters. They can also purchase a monster for breading.</w:t>
                  </w:r>
                </w:p>
              </w:txbxContent>
            </v:textbox>
          </v:shape>
        </w:pict>
      </w:r>
    </w:p>
    <w:p w:rsidR="00B33E25" w:rsidRDefault="00B33E25" w:rsidP="009F430A">
      <w:pPr>
        <w:rPr>
          <w:rFonts w:asciiTheme="majorBidi" w:hAnsiTheme="majorBidi" w:cstheme="majorBidi"/>
          <w:sz w:val="24"/>
          <w:szCs w:val="24"/>
        </w:rPr>
        <w:sectPr w:rsidR="00B33E25" w:rsidSect="00870B6A">
          <w:headerReference w:type="default" r:id="rId7"/>
          <w:footerReference w:type="default" r:id="rId8"/>
          <w:pgSz w:w="11907" w:h="16840" w:code="9"/>
          <w:pgMar w:top="1440" w:right="1440" w:bottom="1440" w:left="1440" w:header="720" w:footer="720" w:gutter="0"/>
          <w:cols w:space="720"/>
          <w:titlePg/>
        </w:sectPr>
      </w:pPr>
    </w:p>
    <w:p w:rsidR="008B0164" w:rsidRDefault="00252B52" w:rsidP="008B0164">
      <w:pPr>
        <w:pStyle w:val="Heading1"/>
        <w:ind w:left="-142" w:right="-1066"/>
      </w:pPr>
      <w:bookmarkStart w:id="10" w:name="_Toc342686450"/>
      <w:r>
        <w:lastRenderedPageBreak/>
        <w:t>Class Diagram</w:t>
      </w:r>
      <w:bookmarkEnd w:id="10"/>
    </w:p>
    <w:p w:rsidR="00233415" w:rsidRPr="00233415" w:rsidRDefault="00233415" w:rsidP="00233415">
      <w:pPr>
        <w:pStyle w:val="BodyText"/>
      </w:pPr>
    </w:p>
    <w:p w:rsidR="00252B52" w:rsidRDefault="008B0164" w:rsidP="008B0164">
      <w:pPr>
        <w:pStyle w:val="Heading1"/>
        <w:numPr>
          <w:ilvl w:val="0"/>
          <w:numId w:val="0"/>
        </w:numPr>
        <w:ind w:left="-1134" w:right="-1066"/>
      </w:pPr>
      <w:r>
        <w:rPr>
          <w:rFonts w:asciiTheme="majorBidi" w:hAnsiTheme="majorBidi" w:cstheme="majorBidi"/>
          <w:noProof/>
          <w:sz w:val="24"/>
          <w:szCs w:val="24"/>
          <w:lang w:eastAsia="en-GB"/>
        </w:rPr>
        <w:drawing>
          <wp:inline distT="0" distB="0" distL="0" distR="0" wp14:anchorId="2674D9CA" wp14:editId="6BD3DFEA">
            <wp:extent cx="8221163" cy="5028565"/>
            <wp:effectExtent l="0" t="0" r="0" b="0"/>
            <wp:docPr id="2" name="Picture 2" descr="C:\Users\iWilko\Documents\GitHub\team-awesomer-monster-mash\N02\FilesGivenToMe\class_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ko\Documents\GitHub\team-awesomer-monster-mash\N02\FilesGivenToMe\class_diagram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t="5127" r="1274" b="5824"/>
                    <a:stretch/>
                  </pic:blipFill>
                  <pic:spPr bwMode="auto">
                    <a:xfrm>
                      <a:off x="0" y="0"/>
                      <a:ext cx="8230964" cy="5034560"/>
                    </a:xfrm>
                    <a:prstGeom prst="rect">
                      <a:avLst/>
                    </a:prstGeom>
                    <a:noFill/>
                    <a:ln>
                      <a:noFill/>
                    </a:ln>
                    <a:extLst>
                      <a:ext uri="{53640926-AAD7-44D8-BBD7-CCE9431645EC}">
                        <a14:shadowObscured xmlns:a14="http://schemas.microsoft.com/office/drawing/2010/main"/>
                      </a:ext>
                    </a:extLst>
                  </pic:spPr>
                </pic:pic>
              </a:graphicData>
            </a:graphic>
          </wp:inline>
        </w:drawing>
      </w:r>
    </w:p>
    <w:p w:rsidR="00B33E25" w:rsidRDefault="00B33E25" w:rsidP="009F430A">
      <w:pPr>
        <w:rPr>
          <w:rFonts w:asciiTheme="majorBidi" w:hAnsiTheme="majorBidi" w:cstheme="majorBidi"/>
          <w:sz w:val="24"/>
          <w:szCs w:val="24"/>
        </w:rPr>
        <w:sectPr w:rsidR="00B33E25" w:rsidSect="00870B6A">
          <w:pgSz w:w="16840" w:h="11907" w:orient="landscape" w:code="9"/>
          <w:pgMar w:top="567" w:right="1440" w:bottom="1440" w:left="1440" w:header="720" w:footer="720" w:gutter="0"/>
          <w:cols w:space="720"/>
          <w:titlePg/>
          <w:docGrid w:linePitch="272"/>
        </w:sectPr>
      </w:pPr>
    </w:p>
    <w:p w:rsidR="00252B52" w:rsidRDefault="00252B52" w:rsidP="009F430A">
      <w:pPr>
        <w:pStyle w:val="Heading1"/>
      </w:pPr>
      <w:bookmarkStart w:id="11" w:name="_Toc342686451"/>
      <w:r>
        <w:lastRenderedPageBreak/>
        <w:t>Dependency Description</w:t>
      </w:r>
      <w:bookmarkEnd w:id="11"/>
    </w:p>
    <w:p w:rsidR="001E08F2" w:rsidRPr="001E08F2" w:rsidRDefault="001E08F2" w:rsidP="001E08F2">
      <w:pPr>
        <w:pStyle w:val="Heading2"/>
      </w:pPr>
      <w:bookmarkStart w:id="12" w:name="_Toc342686452"/>
      <w:r>
        <w:t>Introduction</w:t>
      </w:r>
      <w:bookmarkEnd w:id="12"/>
    </w:p>
    <w:p w:rsidR="001E08F2" w:rsidRPr="001E08F2" w:rsidRDefault="001E08F2" w:rsidP="001E08F2">
      <w:r w:rsidRPr="001E08F2">
        <w:t>Each of the web pages depends on its servlet in order to function. Each</w:t>
      </w:r>
      <w:r w:rsidR="00ED7FB2">
        <w:t xml:space="preserve"> of the servlets then depends on </w:t>
      </w:r>
      <w:r w:rsidRPr="001E08F2">
        <w:t xml:space="preserve">the </w:t>
      </w:r>
      <w:r w:rsidR="005A1AB8">
        <w:t>DAO</w:t>
      </w:r>
      <w:r w:rsidRPr="001E08F2">
        <w:t xml:space="preserve"> session beans in order to access the database. These access classes then rely on the database</w:t>
      </w:r>
      <w:r w:rsidR="00ED7FB2">
        <w:t xml:space="preserve"> server for them to function.</w:t>
      </w:r>
    </w:p>
    <w:p w:rsidR="001E08F2" w:rsidRPr="001E08F2" w:rsidRDefault="001E08F2" w:rsidP="001E08F2">
      <w:pPr>
        <w:pStyle w:val="Heading2"/>
      </w:pPr>
      <w:bookmarkStart w:id="13" w:name="_Toc342686453"/>
      <w:r w:rsidRPr="001E08F2">
        <w:t>Class descriptions</w:t>
      </w:r>
      <w:bookmarkEnd w:id="13"/>
    </w:p>
    <w:p w:rsidR="001E08F2" w:rsidRPr="001E08F2" w:rsidRDefault="001E08F2" w:rsidP="001E08F2">
      <w:pPr>
        <w:pStyle w:val="Heading3"/>
      </w:pPr>
      <w:r>
        <w:t>Servlet Classes</w:t>
      </w:r>
    </w:p>
    <w:p w:rsidR="001E08F2" w:rsidRPr="001E08F2" w:rsidRDefault="001E08F2" w:rsidP="001E08F2">
      <w:r w:rsidRPr="001E08F2">
        <w:t>Each servlet class serves the function of a single webpage.</w:t>
      </w:r>
    </w:p>
    <w:p w:rsidR="001E08F2" w:rsidRPr="001E08F2" w:rsidRDefault="001E08F2" w:rsidP="001E08F2">
      <w:pPr>
        <w:pStyle w:val="Heading3"/>
      </w:pPr>
      <w:r>
        <w:t>Login Servlet</w:t>
      </w:r>
    </w:p>
    <w:p w:rsidR="001E08F2" w:rsidRPr="001E08F2" w:rsidRDefault="001E08F2" w:rsidP="001E08F2">
      <w:r w:rsidRPr="001E08F2">
        <w:t>This takes the log in credentials from the user with a post and tries to find them in the database using</w:t>
      </w:r>
      <w:r w:rsidR="00C81DF7">
        <w:t xml:space="preserve"> </w:t>
      </w:r>
      <w:r w:rsidRPr="001E08F2">
        <w:t>the check method. If the credentials are correct</w:t>
      </w:r>
      <w:r w:rsidR="00C81DF7">
        <w:t>,</w:t>
      </w:r>
      <w:r w:rsidRPr="001E08F2">
        <w:t xml:space="preserve"> the user will be forwarded to a home page, otherwise</w:t>
      </w:r>
      <w:r w:rsidR="00C81DF7">
        <w:t xml:space="preserve"> </w:t>
      </w:r>
      <w:r w:rsidRPr="001E08F2">
        <w:t>the page is reloaded with an error message.</w:t>
      </w:r>
    </w:p>
    <w:p w:rsidR="001E08F2" w:rsidRPr="001E08F2" w:rsidRDefault="001E08F2" w:rsidP="001E08F2">
      <w:pPr>
        <w:pStyle w:val="Heading3"/>
      </w:pPr>
      <w:r w:rsidRPr="001E08F2">
        <w:t>Register Servlet</w:t>
      </w:r>
    </w:p>
    <w:p w:rsidR="001E08F2" w:rsidRPr="001E08F2" w:rsidRDefault="001E08F2" w:rsidP="001E08F2">
      <w:r w:rsidRPr="001E08F2">
        <w:t>This takes the users input with a post, checks to database to insure the email address is unique. If the</w:t>
      </w:r>
      <w:r w:rsidR="00C81DF7">
        <w:t xml:space="preserve"> </w:t>
      </w:r>
      <w:r w:rsidRPr="001E08F2">
        <w:t>email address is unique then a new person is added to the database and the user is forwarded to the log</w:t>
      </w:r>
      <w:r w:rsidR="00C81DF7">
        <w:t xml:space="preserve"> </w:t>
      </w:r>
      <w:r w:rsidRPr="001E08F2">
        <w:t>in page. Otherwise the page is reloaded with an error message.</w:t>
      </w:r>
    </w:p>
    <w:p w:rsidR="001E08F2" w:rsidRPr="001E08F2" w:rsidRDefault="001E08F2" w:rsidP="001E08F2">
      <w:pPr>
        <w:pStyle w:val="Heading3"/>
      </w:pPr>
      <w:r w:rsidRPr="001E08F2">
        <w:t>Friends Servlet</w:t>
      </w:r>
    </w:p>
    <w:p w:rsidR="001E08F2" w:rsidRPr="001E08F2" w:rsidRDefault="001E08F2" w:rsidP="001E08F2">
      <w:r w:rsidRPr="001E08F2">
        <w:t>The friends servlet will allow the user to display a list of their friends, add new friends and confirm</w:t>
      </w:r>
      <w:r w:rsidR="00C81DF7">
        <w:t xml:space="preserve"> </w:t>
      </w:r>
      <w:r w:rsidRPr="001E08F2">
        <w:t xml:space="preserve">friend requests. All </w:t>
      </w:r>
      <w:r w:rsidR="00C81DF7">
        <w:t xml:space="preserve">of </w:t>
      </w:r>
      <w:r w:rsidRPr="001E08F2">
        <w:t>this will be done by accessing methods in the Person</w:t>
      </w:r>
      <w:r w:rsidR="005A1AB8">
        <w:t>DAO</w:t>
      </w:r>
      <w:r w:rsidRPr="001E08F2">
        <w:t xml:space="preserve"> session bean.</w:t>
      </w:r>
    </w:p>
    <w:p w:rsidR="001E08F2" w:rsidRPr="001E08F2" w:rsidRDefault="001E08F2" w:rsidP="00EB7B60">
      <w:pPr>
        <w:pStyle w:val="Heading3"/>
      </w:pPr>
      <w:r w:rsidRPr="001E08F2">
        <w:t>My Monsters Servlet</w:t>
      </w:r>
    </w:p>
    <w:p w:rsidR="001E08F2" w:rsidRPr="001E08F2" w:rsidRDefault="003D22BD" w:rsidP="001E08F2">
      <w:r>
        <w:t>This w</w:t>
      </w:r>
      <w:r w:rsidR="001E08F2" w:rsidRPr="001E08F2">
        <w:t>ill allow the user to get a list of his monsters and their stats. There is a method to breed monsters</w:t>
      </w:r>
      <w:r w:rsidR="001D5813">
        <w:t xml:space="preserve"> </w:t>
      </w:r>
      <w:r w:rsidR="001E08F2" w:rsidRPr="001E08F2">
        <w:t>which will take two monsters and produce a new monster based on their genetics.</w:t>
      </w:r>
    </w:p>
    <w:p w:rsidR="001E08F2" w:rsidRPr="001E08F2" w:rsidRDefault="001E08F2" w:rsidP="00EB7B60">
      <w:pPr>
        <w:pStyle w:val="Heading3"/>
      </w:pPr>
      <w:r w:rsidRPr="001E08F2">
        <w:t>Market Place Servlet</w:t>
      </w:r>
    </w:p>
    <w:p w:rsidR="001E08F2" w:rsidRPr="001E08F2" w:rsidRDefault="001E08F2" w:rsidP="001E08F2">
      <w:r w:rsidRPr="001E08F2">
        <w:t>This gives access to monsters that have been flagged for sale and allows the user to flag their on</w:t>
      </w:r>
      <w:r w:rsidR="001D5813">
        <w:t xml:space="preserve"> monsters. </w:t>
      </w:r>
      <w:r w:rsidRPr="001E08F2">
        <w:t>Sell Monster will flag a monster for sale, Buy Monster will transfer a monster from</w:t>
      </w:r>
      <w:r w:rsidR="001D5813">
        <w:t xml:space="preserve"> </w:t>
      </w:r>
      <w:r w:rsidRPr="001E08F2">
        <w:t>the user selling it to the user buying it, Buy Monster To Breed will give the user access to another user's</w:t>
      </w:r>
      <w:r w:rsidR="007105C9">
        <w:t xml:space="preserve"> </w:t>
      </w:r>
      <w:r w:rsidRPr="001E08F2">
        <w:t>monster's genetics.</w:t>
      </w:r>
    </w:p>
    <w:p w:rsidR="001E08F2" w:rsidRPr="001E08F2" w:rsidRDefault="001E08F2" w:rsidP="00EB7B60">
      <w:pPr>
        <w:pStyle w:val="Heading3"/>
      </w:pPr>
      <w:r w:rsidRPr="001E08F2">
        <w:t>Fight Servlet</w:t>
      </w:r>
    </w:p>
    <w:p w:rsidR="001E08F2" w:rsidRPr="001E08F2" w:rsidRDefault="001E08F2" w:rsidP="001E08F2">
      <w:r w:rsidRPr="001E08F2">
        <w:t>The methods in this class facilitate actual fights. Send Fight Request will add the users name to a list in</w:t>
      </w:r>
      <w:r w:rsidR="004E768A">
        <w:t xml:space="preserve"> </w:t>
      </w:r>
      <w:r w:rsidRPr="001E08F2">
        <w:t xml:space="preserve">his </w:t>
      </w:r>
      <w:r w:rsidR="00E92269" w:rsidRPr="001E08F2">
        <w:t>friend’s</w:t>
      </w:r>
      <w:r w:rsidRPr="001E08F2">
        <w:t xml:space="preserve"> record flagging that he/she wants to have a fight. Accept fight will take one of these requests</w:t>
      </w:r>
      <w:r w:rsidR="004E768A">
        <w:t xml:space="preserve"> </w:t>
      </w:r>
      <w:r w:rsidRPr="001E08F2">
        <w:t>and initiate the fight using the fight method which takes the two monsters fighting, decides the outcome</w:t>
      </w:r>
      <w:r w:rsidR="004E768A">
        <w:t xml:space="preserve"> </w:t>
      </w:r>
      <w:r w:rsidRPr="001E08F2">
        <w:t>and updates the users/monsters profiles to reflect the outcome. Get monster list will return the list of a</w:t>
      </w:r>
      <w:r w:rsidR="004E768A">
        <w:t xml:space="preserve"> u</w:t>
      </w:r>
      <w:r w:rsidRPr="001E08F2">
        <w:t>ser</w:t>
      </w:r>
      <w:r w:rsidR="004E768A">
        <w:t>’</w:t>
      </w:r>
      <w:r w:rsidRPr="001E08F2">
        <w:t>s monsters and in order to choose one to fight.</w:t>
      </w:r>
    </w:p>
    <w:p w:rsidR="001E08F2" w:rsidRPr="001E08F2" w:rsidRDefault="001E08F2" w:rsidP="00EB7B60">
      <w:pPr>
        <w:pStyle w:val="Heading3"/>
      </w:pPr>
      <w:r w:rsidRPr="001E08F2">
        <w:t>Session Beans</w:t>
      </w:r>
    </w:p>
    <w:p w:rsidR="001E08F2" w:rsidRPr="001E08F2" w:rsidRDefault="001E08F2" w:rsidP="001E08F2">
      <w:r w:rsidRPr="001E08F2">
        <w:t>Session Beans allow access to the database using entity managers. Each of the servlets has an injected</w:t>
      </w:r>
      <w:r w:rsidR="008C2103">
        <w:t xml:space="preserve"> </w:t>
      </w:r>
      <w:r w:rsidRPr="001E08F2">
        <w:t>insta</w:t>
      </w:r>
      <w:r w:rsidR="00546579">
        <w:t>nce of the PersonDao</w:t>
      </w:r>
      <w:bookmarkStart w:id="14" w:name="_GoBack"/>
      <w:bookmarkEnd w:id="14"/>
      <w:r w:rsidRPr="001E08F2">
        <w:t xml:space="preserve"> Bean and through this is able to access the users and since monsters will</w:t>
      </w:r>
      <w:r w:rsidR="008C2103">
        <w:t xml:space="preserve"> </w:t>
      </w:r>
      <w:r w:rsidRPr="001E08F2">
        <w:t>most likely be accessed in reference to a user, the Monsters Bean will be accessed through this class.</w:t>
      </w:r>
    </w:p>
    <w:p w:rsidR="001E08F2" w:rsidRPr="001E08F2" w:rsidRDefault="002B5E70" w:rsidP="00EB7B60">
      <w:pPr>
        <w:pStyle w:val="Heading3"/>
      </w:pPr>
      <w:r>
        <w:lastRenderedPageBreak/>
        <w:t>PersonD</w:t>
      </w:r>
      <w:r w:rsidR="001E08F2" w:rsidRPr="001E08F2">
        <w:t>A</w:t>
      </w:r>
      <w:r>
        <w:t>O</w:t>
      </w:r>
    </w:p>
    <w:p w:rsidR="001E08F2" w:rsidRPr="001E08F2" w:rsidRDefault="001E08F2" w:rsidP="001E08F2">
      <w:r w:rsidRPr="001E08F2">
        <w:t>Has an entity manager to access the database. Persist will add a new entity to the database, Check email</w:t>
      </w:r>
      <w:r w:rsidR="008C2103">
        <w:t xml:space="preserve"> </w:t>
      </w:r>
      <w:r w:rsidRPr="001E08F2">
        <w:t>will take an email address and return true if this email address is found in the database, get person by</w:t>
      </w:r>
      <w:r w:rsidR="008C2103">
        <w:t xml:space="preserve"> </w:t>
      </w:r>
      <w:r w:rsidRPr="001E08F2">
        <w:t>email, will take an email and return the person that has that email.</w:t>
      </w:r>
    </w:p>
    <w:p w:rsidR="001E08F2" w:rsidRPr="001E08F2" w:rsidRDefault="002B5E70" w:rsidP="00EB7B60">
      <w:pPr>
        <w:pStyle w:val="Heading3"/>
      </w:pPr>
      <w:r>
        <w:t>MonsterD</w:t>
      </w:r>
      <w:r w:rsidR="001E08F2" w:rsidRPr="001E08F2">
        <w:t>A</w:t>
      </w:r>
      <w:r>
        <w:t>O</w:t>
      </w:r>
    </w:p>
    <w:p w:rsidR="001E08F2" w:rsidRPr="001E08F2" w:rsidRDefault="001E08F2" w:rsidP="001E08F2">
      <w:r w:rsidRPr="001E08F2">
        <w:t>This will provide much the same functionality as the person one only with reference to the monster</w:t>
      </w:r>
      <w:r w:rsidR="008C2103">
        <w:t xml:space="preserve"> </w:t>
      </w:r>
      <w:r w:rsidRPr="001E08F2">
        <w:t>table.</w:t>
      </w:r>
    </w:p>
    <w:p w:rsidR="001E08F2" w:rsidRPr="001E08F2" w:rsidRDefault="001E08F2" w:rsidP="00EB7B60">
      <w:pPr>
        <w:pStyle w:val="Heading3"/>
      </w:pPr>
      <w:r w:rsidRPr="001E08F2">
        <w:t>Entity Classes.</w:t>
      </w:r>
    </w:p>
    <w:p w:rsidR="001E08F2" w:rsidRPr="001E08F2" w:rsidRDefault="001E08F2" w:rsidP="001E08F2">
      <w:r w:rsidRPr="001E08F2">
        <w:t>These are the form that entity is saved in the database, they contain all the attributes needed for each</w:t>
      </w:r>
      <w:r w:rsidR="008C2103">
        <w:t xml:space="preserve"> </w:t>
      </w:r>
      <w:r w:rsidRPr="001E08F2">
        <w:t>type and gets and sets for these attributes. They will be created in their respective session bean and</w:t>
      </w:r>
      <w:r w:rsidR="008C2103">
        <w:t xml:space="preserve"> </w:t>
      </w:r>
      <w:r w:rsidRPr="001E08F2">
        <w:t>added to the database files.</w:t>
      </w:r>
    </w:p>
    <w:p w:rsidR="00DC18A6" w:rsidRDefault="00DC18A6">
      <w:pPr>
        <w:rPr>
          <w:rFonts w:ascii="Helvetica" w:hAnsi="Helvetica"/>
          <w:b/>
          <w:caps/>
          <w:kern w:val="28"/>
          <w:sz w:val="28"/>
        </w:rPr>
      </w:pPr>
      <w:r>
        <w:br w:type="page"/>
      </w:r>
    </w:p>
    <w:p w:rsidR="00252B52" w:rsidRDefault="00252B52" w:rsidP="004C2179">
      <w:pPr>
        <w:pStyle w:val="Heading1"/>
      </w:pPr>
      <w:bookmarkStart w:id="15" w:name="_Toc342686454"/>
      <w:r>
        <w:lastRenderedPageBreak/>
        <w:t>Class Interface Description</w:t>
      </w:r>
      <w:bookmarkEnd w:id="15"/>
    </w:p>
    <w:p w:rsidR="00875220" w:rsidRDefault="00875220" w:rsidP="00875220">
      <w:pPr>
        <w:pStyle w:val="Heading2"/>
      </w:pPr>
      <w:bookmarkStart w:id="16" w:name="_Toc342686455"/>
      <w:r>
        <w:t>Class Interface for Login Servlet</w:t>
      </w:r>
      <w:bookmarkEnd w:id="16"/>
    </w:p>
    <w:p w:rsidR="00875220" w:rsidRDefault="00875220" w:rsidP="00875220">
      <w:pPr>
        <w:pStyle w:val="BodyText"/>
        <w:rPr>
          <w:rFonts w:ascii="Liberation Mono" w:hAnsi="Liberation Mono"/>
        </w:rPr>
      </w:pPr>
      <w:r>
        <w:rPr>
          <w:rFonts w:ascii="Liberation Mono" w:hAnsi="Liberation Mono"/>
        </w:rPr>
        <w:t>/* Outline for LoginServlet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logging in for users.</w:t>
      </w:r>
    </w:p>
    <w:p w:rsidR="00875220" w:rsidRDefault="00875220" w:rsidP="00875220">
      <w:pPr>
        <w:pStyle w:val="BodyText"/>
        <w:rPr>
          <w:rFonts w:ascii="Liberation Mono" w:hAnsi="Liberation Mono"/>
        </w:rPr>
      </w:pPr>
      <w:r>
        <w:rPr>
          <w:rFonts w:ascii="Liberation Mono" w:hAnsi="Liberation Mono"/>
        </w:rPr>
        <w:t xml:space="preserve">It provides the ability to check the provided password and username combinations against the database. Also allows </w:t>
      </w:r>
      <w:r w:rsidR="00E92269">
        <w:rPr>
          <w:rFonts w:ascii="Liberation Mono" w:hAnsi="Liberation Mono"/>
        </w:rPr>
        <w:t>performance</w:t>
      </w:r>
      <w:r>
        <w:rPr>
          <w:rFonts w:ascii="Liberation Mono" w:hAnsi="Liberation Mono"/>
        </w:rPr>
        <w:t xml:space="preserv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LoginServlet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check(String name, String password){</w:t>
      </w:r>
    </w:p>
    <w:p w:rsidR="00875220" w:rsidRDefault="00875220" w:rsidP="00875220">
      <w:pPr>
        <w:pStyle w:val="BodyText"/>
        <w:rPr>
          <w:rFonts w:ascii="Liberation Mono" w:hAnsi="Liberation Mono"/>
        </w:rPr>
      </w:pPr>
      <w:r>
        <w:rPr>
          <w:rFonts w:ascii="Liberation Mono" w:hAnsi="Liberation Mono"/>
        </w:rPr>
        <w:tab/>
        <w:t>/* Takes name and password from form as parameters */</w:t>
      </w:r>
    </w:p>
    <w:p w:rsidR="00875220" w:rsidRDefault="00875220" w:rsidP="00875220">
      <w:pPr>
        <w:pStyle w:val="BodyText"/>
        <w:rPr>
          <w:rFonts w:ascii="Liberation Mono" w:hAnsi="Liberation Mono"/>
        </w:rPr>
      </w:pPr>
      <w:r>
        <w:rPr>
          <w:rFonts w:ascii="Liberation Mono" w:hAnsi="Liberation Mono"/>
        </w:rPr>
        <w:tab/>
        <w:t>/* Compares against database */</w:t>
      </w:r>
    </w:p>
    <w:p w:rsidR="00875220" w:rsidRDefault="00875220" w:rsidP="00875220">
      <w:pPr>
        <w:pStyle w:val="BodyText"/>
        <w:rPr>
          <w:rFonts w:ascii="Liberation Mono" w:hAnsi="Liberation Mono"/>
        </w:rPr>
      </w:pPr>
      <w:r>
        <w:rPr>
          <w:rFonts w:ascii="Liberation Mono" w:hAnsi="Liberation Mono"/>
        </w:rPr>
        <w:tab/>
        <w:t xml:space="preserve">/* </w:t>
      </w:r>
    </w:p>
    <w:p w:rsidR="00875220" w:rsidRDefault="00875220" w:rsidP="00875220">
      <w:pPr>
        <w:pStyle w:val="BodyText"/>
        <w:rPr>
          <w:rFonts w:ascii="Liberation Mono" w:hAnsi="Liberation Mono"/>
        </w:rPr>
      </w:pPr>
      <w:r>
        <w:rPr>
          <w:rFonts w:ascii="Liberation Mono" w:hAnsi="Liberation Mono"/>
        </w:rPr>
        <w:tab/>
        <w:t>Returns true if match, false if either String doesn't match</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17" w:name="_Toc342686456"/>
      <w:r>
        <w:lastRenderedPageBreak/>
        <w:t>Class Interface for RegisterServlet</w:t>
      </w:r>
      <w:bookmarkEnd w:id="17"/>
    </w:p>
    <w:p w:rsidR="00875220" w:rsidRDefault="00875220" w:rsidP="00875220">
      <w:pPr>
        <w:pStyle w:val="BodyText"/>
        <w:rPr>
          <w:rFonts w:ascii="Liberation Mono" w:hAnsi="Liberation Mono"/>
        </w:rPr>
      </w:pPr>
      <w:r>
        <w:rPr>
          <w:rFonts w:ascii="Liberation Mono" w:hAnsi="Liberation Mono"/>
        </w:rPr>
        <w:t>/* Outline for RegisterServlet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registration of new users.</w:t>
      </w:r>
    </w:p>
    <w:p w:rsidR="00875220" w:rsidRDefault="00875220" w:rsidP="00875220">
      <w:pPr>
        <w:pStyle w:val="BodyText"/>
        <w:rPr>
          <w:rFonts w:ascii="Liberation Mono" w:hAnsi="Liberation Mono"/>
        </w:rPr>
      </w:pPr>
      <w:r>
        <w:rPr>
          <w:rFonts w:ascii="Liberation Mono" w:hAnsi="Liberation Mono"/>
        </w:rPr>
        <w:t xml:space="preserve">It provides the ability to check if the provided username exists in the database. Also allows </w:t>
      </w:r>
      <w:r w:rsidR="00E92269">
        <w:rPr>
          <w:rFonts w:ascii="Liberation Mono" w:hAnsi="Liberation Mono"/>
        </w:rPr>
        <w:t>performance</w:t>
      </w:r>
      <w:r>
        <w:rPr>
          <w:rFonts w:ascii="Liberation Mono" w:hAnsi="Liberation Mono"/>
        </w:rPr>
        <w:t xml:space="preserv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RegisterServlet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checkIfAlreadyExists(String email){</w:t>
      </w:r>
    </w:p>
    <w:p w:rsidR="00875220" w:rsidRDefault="00875220" w:rsidP="00875220">
      <w:pPr>
        <w:pStyle w:val="BodyText"/>
        <w:rPr>
          <w:rFonts w:ascii="Liberation Mono" w:hAnsi="Liberation Mono"/>
        </w:rPr>
      </w:pPr>
      <w:r>
        <w:rPr>
          <w:rFonts w:ascii="Liberation Mono" w:hAnsi="Liberation Mono"/>
        </w:rPr>
        <w:tab/>
        <w:t>/* Takes email provided by user as parameter */</w:t>
      </w:r>
    </w:p>
    <w:p w:rsidR="00875220" w:rsidRDefault="00875220" w:rsidP="00875220">
      <w:pPr>
        <w:pStyle w:val="BodyText"/>
        <w:rPr>
          <w:rFonts w:ascii="Liberation Mono" w:hAnsi="Liberation Mono"/>
        </w:rPr>
      </w:pPr>
      <w:r>
        <w:rPr>
          <w:rFonts w:ascii="Liberation Mono" w:hAnsi="Liberation Mono"/>
        </w:rPr>
        <w:tab/>
        <w:t>/* Compares against database */</w:t>
      </w:r>
    </w:p>
    <w:p w:rsidR="00875220" w:rsidRDefault="00875220" w:rsidP="00875220">
      <w:pPr>
        <w:pStyle w:val="BodyText"/>
        <w:rPr>
          <w:rFonts w:ascii="Liberation Mono" w:hAnsi="Liberation Mono"/>
        </w:rPr>
      </w:pPr>
      <w:r>
        <w:rPr>
          <w:rFonts w:ascii="Liberation Mono" w:hAnsi="Liberation Mono"/>
        </w:rPr>
        <w:tab/>
        <w:t xml:space="preserve">/* </w:t>
      </w:r>
    </w:p>
    <w:p w:rsidR="00875220" w:rsidRDefault="00875220" w:rsidP="00875220">
      <w:pPr>
        <w:pStyle w:val="BodyText"/>
        <w:rPr>
          <w:rFonts w:ascii="Liberation Mono" w:hAnsi="Liberation Mono"/>
        </w:rPr>
      </w:pPr>
      <w:r>
        <w:rPr>
          <w:rFonts w:ascii="Liberation Mono" w:hAnsi="Liberation Mono"/>
        </w:rPr>
        <w:tab/>
        <w:t xml:space="preserve">Returns true if match, false if String not found in </w:t>
      </w:r>
      <w:r w:rsidR="00E92269">
        <w:rPr>
          <w:rFonts w:ascii="Liberation Mono" w:hAnsi="Liberation Mono"/>
        </w:rPr>
        <w:t>database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18" w:name="_Toc342686457"/>
      <w:r>
        <w:lastRenderedPageBreak/>
        <w:t xml:space="preserve">Class </w:t>
      </w:r>
      <w:r w:rsidR="00E92269">
        <w:t>Interface</w:t>
      </w:r>
      <w:r>
        <w:t xml:space="preserve"> for FriendsServlet</w:t>
      </w:r>
      <w:bookmarkEnd w:id="18"/>
    </w:p>
    <w:p w:rsidR="00875220" w:rsidRDefault="00875220" w:rsidP="00875220">
      <w:pPr>
        <w:pStyle w:val="BodyText"/>
        <w:rPr>
          <w:rFonts w:ascii="Liberation Mono" w:hAnsi="Liberation Mono"/>
        </w:rPr>
      </w:pPr>
      <w:r>
        <w:rPr>
          <w:rFonts w:ascii="Liberation Mono" w:hAnsi="Liberation Mono"/>
        </w:rPr>
        <w:t>/* Outline for FriendsServlet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all the functionality to do with managing the player's friends list.</w:t>
      </w:r>
    </w:p>
    <w:p w:rsidR="00875220" w:rsidRDefault="00875220" w:rsidP="00875220">
      <w:pPr>
        <w:pStyle w:val="BodyText"/>
        <w:rPr>
          <w:rFonts w:ascii="Liberation Mono" w:hAnsi="Liberation Mono"/>
        </w:rPr>
      </w:pPr>
      <w:r>
        <w:rPr>
          <w:rFonts w:ascii="Liberation Mono" w:hAnsi="Liberation Mono"/>
        </w:rPr>
        <w:t>It provides the ability to send, accept and decline friend requests. Additionally, it allows the user to pull up their list of friends or the list of a friends monsters. Thirdly, allows the deletion of friends.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FriendsServlet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sendFriendRequest(int friendID){</w:t>
      </w:r>
    </w:p>
    <w:p w:rsidR="00875220" w:rsidRDefault="00875220" w:rsidP="00875220">
      <w:pPr>
        <w:pStyle w:val="BodyText"/>
        <w:rPr>
          <w:rFonts w:ascii="Liberation Mono" w:hAnsi="Liberation Mono"/>
        </w:rPr>
      </w:pPr>
      <w:r>
        <w:rPr>
          <w:rFonts w:ascii="Liberation Mono" w:hAnsi="Liberation Mono"/>
        </w:rPr>
        <w:tab/>
        <w:t>/* Takes friendID (int) as a parameter */</w:t>
      </w:r>
    </w:p>
    <w:p w:rsidR="00875220" w:rsidRDefault="00875220" w:rsidP="00875220">
      <w:pPr>
        <w:pStyle w:val="BodyText"/>
        <w:rPr>
          <w:rFonts w:ascii="Liberation Mono" w:hAnsi="Liberation Mono"/>
        </w:rPr>
      </w:pPr>
      <w:r>
        <w:rPr>
          <w:rFonts w:ascii="Liberation Mono" w:hAnsi="Liberation Mono"/>
        </w:rPr>
        <w:tab/>
        <w:t>/* Searches database for selected friend ID */</w:t>
      </w:r>
    </w:p>
    <w:p w:rsidR="00875220" w:rsidRDefault="00875220" w:rsidP="00875220">
      <w:pPr>
        <w:pStyle w:val="BodyText"/>
        <w:rPr>
          <w:rFonts w:ascii="Liberation Mono" w:hAnsi="Liberation Mono"/>
        </w:rPr>
      </w:pPr>
      <w:r>
        <w:rPr>
          <w:rFonts w:ascii="Liberation Mono" w:hAnsi="Liberation Mono"/>
        </w:rPr>
        <w:tab/>
        <w:t>/* Sends request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acceptFriendRequest(Friend friend){</w:t>
      </w:r>
    </w:p>
    <w:p w:rsidR="00875220" w:rsidRDefault="00875220" w:rsidP="00875220">
      <w:pPr>
        <w:pStyle w:val="BodyText"/>
        <w:rPr>
          <w:rFonts w:ascii="Liberation Mono" w:hAnsi="Liberation Mono"/>
        </w:rPr>
      </w:pPr>
      <w:r>
        <w:rPr>
          <w:rFonts w:ascii="Liberation Mono" w:hAnsi="Liberation Mono"/>
        </w:rPr>
        <w:tab/>
        <w:t>/* Takes specified person from list of requests */</w:t>
      </w:r>
    </w:p>
    <w:p w:rsidR="00875220" w:rsidRDefault="00875220" w:rsidP="00875220">
      <w:pPr>
        <w:pStyle w:val="BodyText"/>
        <w:rPr>
          <w:rFonts w:ascii="Liberation Mono" w:hAnsi="Liberation Mono"/>
        </w:rPr>
      </w:pPr>
      <w:r>
        <w:rPr>
          <w:rFonts w:ascii="Liberation Mono" w:hAnsi="Liberation Mono"/>
        </w:rPr>
        <w:tab/>
        <w:t>/* Adds to database of friends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declineFriendRequest(Friend friend){</w:t>
      </w:r>
    </w:p>
    <w:p w:rsidR="00875220" w:rsidRDefault="00875220" w:rsidP="00875220">
      <w:pPr>
        <w:pStyle w:val="BodyText"/>
        <w:rPr>
          <w:rFonts w:ascii="Liberation Mono" w:hAnsi="Liberation Mono"/>
        </w:rPr>
      </w:pPr>
      <w:r>
        <w:rPr>
          <w:rFonts w:ascii="Liberation Mono" w:hAnsi="Liberation Mono"/>
        </w:rPr>
        <w:tab/>
        <w:t>/* Takes specified person from list of requests */</w:t>
      </w:r>
    </w:p>
    <w:p w:rsidR="00875220" w:rsidRDefault="00875220" w:rsidP="00875220">
      <w:pPr>
        <w:pStyle w:val="BodyText"/>
        <w:rPr>
          <w:rFonts w:ascii="Liberation Mono" w:hAnsi="Liberation Mono"/>
        </w:rPr>
      </w:pPr>
      <w:r>
        <w:rPr>
          <w:rFonts w:ascii="Liberation Mono" w:hAnsi="Liberation Mono"/>
        </w:rPr>
        <w:tab/>
        <w:t>/* Removes from list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getFriendList(){</w:t>
      </w:r>
    </w:p>
    <w:p w:rsidR="00875220" w:rsidRDefault="00875220" w:rsidP="00875220">
      <w:pPr>
        <w:pStyle w:val="BodyText"/>
        <w:rPr>
          <w:rFonts w:ascii="Liberation Mono" w:hAnsi="Liberation Mono"/>
        </w:rPr>
      </w:pPr>
      <w:r>
        <w:rPr>
          <w:rFonts w:ascii="Liberation Mono" w:hAnsi="Liberation Mono"/>
        </w:rPr>
        <w:tab/>
        <w:t>/* Retrieves list of friends from database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pageBreakBefore/>
        <w:rPr>
          <w:rFonts w:ascii="Liberation Mono" w:hAnsi="Liberation Mono"/>
        </w:rPr>
      </w:pPr>
      <w:r>
        <w:rPr>
          <w:rFonts w:ascii="Liberation Mono" w:hAnsi="Liberation Mono"/>
        </w:rPr>
        <w:lastRenderedPageBreak/>
        <w:t>public List&lt;Monster&gt; getFriendMonsterList(Person friend){</w:t>
      </w:r>
    </w:p>
    <w:p w:rsidR="00875220" w:rsidRDefault="00875220" w:rsidP="00875220">
      <w:pPr>
        <w:pStyle w:val="BodyText"/>
        <w:rPr>
          <w:rFonts w:ascii="Liberation Mono" w:hAnsi="Liberation Mono"/>
        </w:rPr>
      </w:pPr>
      <w:r>
        <w:rPr>
          <w:rFonts w:ascii="Liberation Mono" w:hAnsi="Liberation Mono"/>
        </w:rPr>
        <w:tab/>
        <w:t>/* Searches database for friend specified in parameter */</w:t>
      </w:r>
    </w:p>
    <w:p w:rsidR="00875220" w:rsidRPr="004F3C2C" w:rsidRDefault="00875220" w:rsidP="00875220">
      <w:pPr>
        <w:pStyle w:val="BodyText"/>
        <w:rPr>
          <w:rFonts w:ascii="Liberation Mono" w:hAnsi="Liberation Mono"/>
        </w:rPr>
      </w:pPr>
      <w:r>
        <w:rPr>
          <w:rFonts w:ascii="Liberation Mono" w:hAnsi="Liberation Mono"/>
        </w:rPr>
        <w:tab/>
        <w:t xml:space="preserve">/* </w:t>
      </w:r>
      <w:r w:rsidRPr="004F3C2C">
        <w:rPr>
          <w:rFonts w:ascii="Liberation Mono" w:hAnsi="Liberation Mono"/>
        </w:rPr>
        <w:t>Pulls friend's list of monsters from database */</w:t>
      </w:r>
    </w:p>
    <w:p w:rsidR="00875220" w:rsidRPr="004F3C2C" w:rsidRDefault="00875220" w:rsidP="00875220">
      <w:pPr>
        <w:pStyle w:val="BodyText"/>
        <w:rPr>
          <w:rFonts w:ascii="Liberation Mono" w:hAnsi="Liberation Mono"/>
        </w:rPr>
      </w:pPr>
      <w:r w:rsidRPr="004F3C2C">
        <w:rPr>
          <w:rFonts w:ascii="Liberation Mono" w:hAnsi="Liberation Mono"/>
        </w:rPr>
        <w:tab/>
        <w:t>/* Returns List&lt;Monster&gt; of friend */</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public void deleteFriend(int friendID){</w:t>
      </w:r>
    </w:p>
    <w:p w:rsidR="00875220" w:rsidRPr="004F3C2C" w:rsidRDefault="00875220" w:rsidP="00875220">
      <w:pPr>
        <w:pStyle w:val="BodyText"/>
        <w:rPr>
          <w:rFonts w:ascii="Liberation Mono" w:hAnsi="Liberation Mono"/>
        </w:rPr>
      </w:pPr>
      <w:r w:rsidRPr="004F3C2C">
        <w:rPr>
          <w:rFonts w:ascii="Liberation Mono" w:hAnsi="Liberation Mono"/>
        </w:rPr>
        <w:tab/>
        <w:t>/* Takes friendID parameter and searches database */</w:t>
      </w:r>
    </w:p>
    <w:p w:rsidR="00875220" w:rsidRPr="004F3C2C" w:rsidRDefault="00875220" w:rsidP="00875220">
      <w:pPr>
        <w:pStyle w:val="BodyText"/>
        <w:rPr>
          <w:rFonts w:ascii="Liberation Mono" w:hAnsi="Liberation Mono"/>
        </w:rPr>
      </w:pPr>
      <w:r w:rsidRPr="004F3C2C">
        <w:rPr>
          <w:rFonts w:ascii="Liberation Mono" w:hAnsi="Liberation Mono"/>
        </w:rPr>
        <w:tab/>
        <w:t>/* Upon finding it, removes user from Friend list */</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public boolean checkIfExists(int friendID){</w:t>
      </w:r>
    </w:p>
    <w:p w:rsidR="00875220" w:rsidRPr="004F3C2C" w:rsidRDefault="00875220" w:rsidP="00875220">
      <w:pPr>
        <w:pStyle w:val="code"/>
        <w:rPr>
          <w:sz w:val="20"/>
          <w:szCs w:val="20"/>
        </w:rPr>
      </w:pPr>
      <w:r w:rsidRPr="004F3C2C">
        <w:rPr>
          <w:sz w:val="20"/>
          <w:szCs w:val="20"/>
        </w:rPr>
        <w:tab/>
        <w:t>/* Takes parameter friendID as query for database */</w:t>
      </w:r>
    </w:p>
    <w:p w:rsidR="00875220" w:rsidRPr="004F3C2C" w:rsidRDefault="00875220" w:rsidP="00875220">
      <w:pPr>
        <w:pStyle w:val="code"/>
        <w:rPr>
          <w:sz w:val="20"/>
          <w:szCs w:val="20"/>
        </w:rPr>
      </w:pPr>
      <w:r w:rsidRPr="004F3C2C">
        <w:rPr>
          <w:sz w:val="20"/>
          <w:szCs w:val="20"/>
        </w:rPr>
        <w:tab/>
        <w:t>/* Searches for friend in the db */</w:t>
      </w:r>
    </w:p>
    <w:p w:rsidR="00875220" w:rsidRPr="004F3C2C" w:rsidRDefault="00875220" w:rsidP="00875220">
      <w:pPr>
        <w:pStyle w:val="code"/>
        <w:rPr>
          <w:sz w:val="20"/>
          <w:szCs w:val="20"/>
        </w:rPr>
      </w:pPr>
      <w:r w:rsidRPr="004F3C2C">
        <w:rPr>
          <w:sz w:val="20"/>
          <w:szCs w:val="20"/>
        </w:rPr>
        <w:tab/>
        <w:t>/* If found, return true, else return false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BodyText"/>
        <w:rPr>
          <w:rFonts w:ascii="Liberation Mono" w:hAnsi="Liberation Mono"/>
        </w:rPr>
      </w:pPr>
      <w:r w:rsidRPr="004F3C2C">
        <w:rPr>
          <w:rFonts w:ascii="Liberation Mono" w:hAnsi="Liberation Mono"/>
        </w:rPr>
        <w:t>}</w:t>
      </w:r>
    </w:p>
    <w:p w:rsidR="00B279BE" w:rsidRPr="004F3C2C" w:rsidRDefault="00B279BE">
      <w:pPr>
        <w:rPr>
          <w:rFonts w:ascii="Helvetica" w:hAnsi="Helvetica"/>
          <w:b/>
        </w:rPr>
      </w:pPr>
      <w:r w:rsidRPr="004F3C2C">
        <w:br w:type="page"/>
      </w:r>
    </w:p>
    <w:p w:rsidR="00875220" w:rsidRDefault="00875220" w:rsidP="00875220">
      <w:pPr>
        <w:pStyle w:val="Heading2"/>
      </w:pPr>
      <w:bookmarkStart w:id="19" w:name="_Toc342686458"/>
      <w:r>
        <w:lastRenderedPageBreak/>
        <w:t>Class Interface for MyMonsterServlet</w:t>
      </w:r>
      <w:bookmarkEnd w:id="19"/>
    </w:p>
    <w:p w:rsidR="00875220" w:rsidRDefault="00875220" w:rsidP="00875220">
      <w:pPr>
        <w:pStyle w:val="BodyText"/>
        <w:rPr>
          <w:rFonts w:ascii="Liberation Mono" w:hAnsi="Liberation Mono"/>
        </w:rPr>
      </w:pPr>
      <w:r>
        <w:rPr>
          <w:rFonts w:ascii="Liberation Mono" w:hAnsi="Liberation Mono"/>
        </w:rPr>
        <w:t>/* Outline for MyMonsterServlet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some of the basic functions to do with the player's monsters.</w:t>
      </w:r>
    </w:p>
    <w:p w:rsidR="00875220" w:rsidRDefault="00875220" w:rsidP="00875220">
      <w:pPr>
        <w:pStyle w:val="BodyText"/>
        <w:rPr>
          <w:rFonts w:ascii="Liberation Mono" w:hAnsi="Liberation Mono"/>
        </w:rPr>
      </w:pPr>
      <w:r>
        <w:rPr>
          <w:rFonts w:ascii="Liberation Mono" w:hAnsi="Liberation Mono"/>
        </w:rPr>
        <w:t>It provides the ability to breed monsters, as well as check their status and stats.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MyMonsterServlet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breed(Monster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checkMonsterStatus(Monster monster){</w:t>
      </w:r>
    </w:p>
    <w:p w:rsidR="00875220" w:rsidRDefault="00875220" w:rsidP="00875220">
      <w:pPr>
        <w:pStyle w:val="BodyText"/>
        <w:rPr>
          <w:rFonts w:ascii="Liberation Mono" w:hAnsi="Liberation Mono"/>
        </w:rPr>
      </w:pPr>
      <w:r>
        <w:rPr>
          <w:rFonts w:ascii="Liberation Mono" w:hAnsi="Liberation Mono"/>
        </w:rPr>
        <w:tab/>
        <w:t>/* Takes parameter monster and accesses database */</w:t>
      </w:r>
    </w:p>
    <w:p w:rsidR="00875220" w:rsidRDefault="00875220" w:rsidP="00875220">
      <w:pPr>
        <w:pStyle w:val="BodyText"/>
        <w:rPr>
          <w:rFonts w:ascii="Liberation Mono" w:hAnsi="Liberation Mono"/>
        </w:rPr>
      </w:pPr>
      <w:r>
        <w:rPr>
          <w:rFonts w:ascii="Liberation Mono" w:hAnsi="Liberation Mono"/>
        </w:rPr>
        <w:tab/>
        <w:t>/* Returns monster and its stats (health, strength, etc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20" w:name="_Toc342686459"/>
      <w:r>
        <w:lastRenderedPageBreak/>
        <w:t>Class Interface for MarketPlaceServlet</w:t>
      </w:r>
      <w:bookmarkEnd w:id="20"/>
    </w:p>
    <w:p w:rsidR="00875220" w:rsidRDefault="00875220" w:rsidP="00875220">
      <w:pPr>
        <w:pStyle w:val="BodyText"/>
        <w:rPr>
          <w:rFonts w:ascii="Liberation Mono" w:hAnsi="Liberation Mono"/>
        </w:rPr>
      </w:pPr>
      <w:r>
        <w:rPr>
          <w:rFonts w:ascii="Liberation Mono" w:hAnsi="Liberation Mono"/>
        </w:rPr>
        <w:t>/* Outline for MarketPlaceServlet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various processes of the online marketplace for trading monsters, etc.</w:t>
      </w:r>
    </w:p>
    <w:p w:rsidR="00875220" w:rsidRDefault="00875220" w:rsidP="00875220">
      <w:pPr>
        <w:pStyle w:val="BodyText"/>
        <w:rPr>
          <w:rFonts w:ascii="Liberation Mono" w:hAnsi="Liberation Mono"/>
        </w:rPr>
      </w:pPr>
      <w:r>
        <w:rPr>
          <w:rFonts w:ascii="Liberation Mono" w:hAnsi="Liberation Mono"/>
        </w:rPr>
        <w:t>It provides the ability to buy, sell and list monsters.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Pr="004F3C2C" w:rsidRDefault="00875220" w:rsidP="00875220">
      <w:pPr>
        <w:pStyle w:val="BodyText"/>
        <w:rPr>
          <w:rFonts w:ascii="Liberation Mono" w:hAnsi="Liberation Mono"/>
        </w:rPr>
      </w:pPr>
      <w:r w:rsidRPr="004F3C2C">
        <w:rPr>
          <w:rFonts w:ascii="Liberation Mono" w:hAnsi="Liberation Mono"/>
        </w:rPr>
        <w:t>import [whatever]</w:t>
      </w:r>
    </w:p>
    <w:p w:rsidR="00875220" w:rsidRPr="004F3C2C" w:rsidRDefault="00875220" w:rsidP="00875220">
      <w:pPr>
        <w:pStyle w:val="BodyText"/>
        <w:rPr>
          <w:rFonts w:ascii="Liberation Mono" w:hAnsi="Liberation Mono"/>
        </w:rPr>
      </w:pPr>
      <w:r w:rsidRPr="004F3C2C">
        <w:rPr>
          <w:rFonts w:ascii="Liberation Mono" w:hAnsi="Liberation Mono"/>
        </w:rPr>
        <w:t>public class MarketPlaceServlet {</w:t>
      </w:r>
    </w:p>
    <w:p w:rsidR="00875220" w:rsidRPr="004F3C2C" w:rsidRDefault="00875220" w:rsidP="00875220">
      <w:pPr>
        <w:pStyle w:val="BodyText"/>
        <w:rPr>
          <w:rFonts w:ascii="Liberation Mono" w:hAnsi="Liberation Mono"/>
        </w:rPr>
      </w:pPr>
      <w:r w:rsidRPr="004F3C2C">
        <w:rPr>
          <w:rFonts w:ascii="Liberation Mono" w:hAnsi="Liberation Mono"/>
        </w:rPr>
        <w:tab/>
        <w:t>protected void doPost(){</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protected void doGet(){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sellMonster(Monster myMonster, int money){</w:t>
      </w:r>
    </w:p>
    <w:p w:rsidR="00875220" w:rsidRPr="004F3C2C" w:rsidRDefault="00875220" w:rsidP="00875220">
      <w:pPr>
        <w:pStyle w:val="code"/>
        <w:rPr>
          <w:sz w:val="20"/>
          <w:szCs w:val="20"/>
        </w:rPr>
      </w:pPr>
      <w:r w:rsidRPr="004F3C2C">
        <w:rPr>
          <w:sz w:val="20"/>
          <w:szCs w:val="20"/>
        </w:rPr>
        <w:tab/>
        <w:t>/* Takes monster and amount of money (price) from params */</w:t>
      </w:r>
    </w:p>
    <w:p w:rsidR="00875220" w:rsidRPr="004F3C2C" w:rsidRDefault="00875220" w:rsidP="00875220">
      <w:pPr>
        <w:pStyle w:val="code"/>
        <w:rPr>
          <w:sz w:val="20"/>
          <w:szCs w:val="20"/>
        </w:rPr>
      </w:pPr>
      <w:r w:rsidRPr="004F3C2C">
        <w:rPr>
          <w:sz w:val="20"/>
          <w:szCs w:val="20"/>
        </w:rPr>
        <w:tab/>
        <w:t>/* Removes monster from player list and adds it to friend's */</w:t>
      </w:r>
    </w:p>
    <w:p w:rsidR="00875220" w:rsidRPr="004F3C2C" w:rsidRDefault="00875220" w:rsidP="00875220">
      <w:pPr>
        <w:pStyle w:val="code"/>
        <w:rPr>
          <w:sz w:val="20"/>
          <w:szCs w:val="20"/>
        </w:rPr>
      </w:pPr>
      <w:r w:rsidRPr="004F3C2C">
        <w:rPr>
          <w:sz w:val="20"/>
          <w:szCs w:val="20"/>
        </w:rPr>
        <w:tab/>
        <w:t>/* Decreases friend's money and increases player money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buyMonster(Monster monster, int money){</w:t>
      </w:r>
    </w:p>
    <w:p w:rsidR="00875220" w:rsidRPr="004F3C2C" w:rsidRDefault="00875220" w:rsidP="00875220">
      <w:pPr>
        <w:pStyle w:val="code"/>
        <w:rPr>
          <w:sz w:val="20"/>
          <w:szCs w:val="20"/>
        </w:rPr>
      </w:pPr>
      <w:r w:rsidRPr="004F3C2C">
        <w:rPr>
          <w:sz w:val="20"/>
          <w:szCs w:val="20"/>
        </w:rPr>
        <w:tab/>
        <w:t>/* Takes monster and amount of money (price) from params */</w:t>
      </w:r>
    </w:p>
    <w:p w:rsidR="00875220" w:rsidRPr="004F3C2C" w:rsidRDefault="00875220" w:rsidP="00875220">
      <w:pPr>
        <w:pStyle w:val="code"/>
        <w:rPr>
          <w:sz w:val="20"/>
          <w:szCs w:val="20"/>
        </w:rPr>
      </w:pPr>
      <w:r w:rsidRPr="004F3C2C">
        <w:rPr>
          <w:sz w:val="20"/>
          <w:szCs w:val="20"/>
        </w:rPr>
        <w:tab/>
        <w:t>/* Adds monster to player list and removes it from friend's */</w:t>
      </w:r>
    </w:p>
    <w:p w:rsidR="00875220" w:rsidRPr="004F3C2C" w:rsidRDefault="00875220" w:rsidP="00875220">
      <w:pPr>
        <w:pStyle w:val="code"/>
        <w:rPr>
          <w:sz w:val="20"/>
          <w:szCs w:val="20"/>
        </w:rPr>
      </w:pPr>
      <w:r w:rsidRPr="004F3C2C">
        <w:rPr>
          <w:sz w:val="20"/>
          <w:szCs w:val="20"/>
        </w:rPr>
        <w:tab/>
        <w:t>/* Increases friend's money and decreases player money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buyMonsterToBreed(Monster monster, int money){</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List&lt;Monster&gt; getMonsterList(){</w:t>
      </w:r>
    </w:p>
    <w:p w:rsidR="00875220" w:rsidRPr="004F3C2C" w:rsidRDefault="00875220" w:rsidP="00875220">
      <w:pPr>
        <w:pStyle w:val="code"/>
        <w:rPr>
          <w:sz w:val="20"/>
          <w:szCs w:val="20"/>
        </w:rPr>
      </w:pPr>
      <w:r w:rsidRPr="004F3C2C">
        <w:rPr>
          <w:sz w:val="20"/>
          <w:szCs w:val="20"/>
        </w:rPr>
        <w:tab/>
        <w:t>/* Returns list of Monsters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w:t>
      </w:r>
    </w:p>
    <w:p w:rsidR="004F3C2C" w:rsidRDefault="004F3C2C">
      <w:pPr>
        <w:rPr>
          <w:rFonts w:ascii="Helvetica" w:hAnsi="Helvetica"/>
          <w:b/>
          <w:sz w:val="24"/>
        </w:rPr>
      </w:pPr>
      <w:r>
        <w:br w:type="page"/>
      </w:r>
    </w:p>
    <w:p w:rsidR="00875220" w:rsidRDefault="00875220" w:rsidP="00875220">
      <w:pPr>
        <w:pStyle w:val="Heading2"/>
      </w:pPr>
      <w:bookmarkStart w:id="21" w:name="_Toc342686460"/>
      <w:r>
        <w:lastRenderedPageBreak/>
        <w:t>Class Interface for MonsterFightServlet</w:t>
      </w:r>
      <w:bookmarkEnd w:id="21"/>
    </w:p>
    <w:p w:rsidR="00875220" w:rsidRDefault="00875220" w:rsidP="00875220">
      <w:pPr>
        <w:pStyle w:val="BodyText"/>
        <w:rPr>
          <w:rFonts w:ascii="Liberation Mono" w:hAnsi="Liberation Mono"/>
        </w:rPr>
      </w:pPr>
      <w:r>
        <w:rPr>
          <w:rFonts w:ascii="Liberation Mono" w:hAnsi="Liberation Mono"/>
        </w:rPr>
        <w:t>/* Outline for MonsterFightServlet Class */</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functionality of the monster fights.</w:t>
      </w:r>
    </w:p>
    <w:p w:rsidR="00875220" w:rsidRDefault="00875220" w:rsidP="00875220">
      <w:pPr>
        <w:pStyle w:val="BodyText"/>
        <w:rPr>
          <w:rFonts w:ascii="Liberation Mono" w:hAnsi="Liberation Mono"/>
        </w:rPr>
      </w:pPr>
      <w:r>
        <w:rPr>
          <w:rFonts w:ascii="Liberation Mono" w:hAnsi="Liberation Mono"/>
        </w:rPr>
        <w:t>It provides the ability to accept, decline and send fight requests to users on the player's friends' list. Additionally, manages the actual fights between users' monsters.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MonsterFightServlet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Pr="004F3C2C" w:rsidRDefault="00875220" w:rsidP="00875220">
      <w:pPr>
        <w:pStyle w:val="BodyText"/>
        <w:rPr>
          <w:rFonts w:ascii="Liberation Mono" w:hAnsi="Liberation Mono"/>
        </w:rPr>
      </w:pPr>
      <w:r>
        <w:rPr>
          <w:rFonts w:ascii="Liberation Mono" w:hAnsi="Liberation Mono"/>
        </w:rPr>
        <w:tab/>
      </w:r>
      <w:r w:rsidRPr="004F3C2C">
        <w:rPr>
          <w:rFonts w:ascii="Liberation Mono" w:hAnsi="Liberation Mono"/>
        </w:rPr>
        <w:t>protected void doGet(){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sendFightRequest(Person friend){</w:t>
      </w:r>
    </w:p>
    <w:p w:rsidR="00875220" w:rsidRPr="004F3C2C" w:rsidRDefault="00875220" w:rsidP="00875220">
      <w:pPr>
        <w:pStyle w:val="code"/>
        <w:rPr>
          <w:sz w:val="20"/>
          <w:szCs w:val="20"/>
        </w:rPr>
      </w:pPr>
      <w:r w:rsidRPr="004F3C2C">
        <w:rPr>
          <w:sz w:val="20"/>
          <w:szCs w:val="20"/>
        </w:rPr>
        <w:tab/>
        <w:t xml:space="preserve">/* </w:t>
      </w:r>
    </w:p>
    <w:p w:rsidR="00875220" w:rsidRPr="004F3C2C" w:rsidRDefault="00875220" w:rsidP="00875220">
      <w:pPr>
        <w:pStyle w:val="code"/>
        <w:rPr>
          <w:sz w:val="20"/>
          <w:szCs w:val="20"/>
        </w:rPr>
      </w:pPr>
      <w:r w:rsidRPr="004F3C2C">
        <w:rPr>
          <w:sz w:val="20"/>
          <w:szCs w:val="20"/>
        </w:rPr>
        <w:tab/>
        <w:t>Takes friend parameter and sends fight request to that person</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acceptFight(Person friend){</w:t>
      </w:r>
    </w:p>
    <w:p w:rsidR="00875220" w:rsidRPr="004F3C2C" w:rsidRDefault="00875220" w:rsidP="00875220">
      <w:pPr>
        <w:pStyle w:val="code"/>
        <w:rPr>
          <w:sz w:val="20"/>
          <w:szCs w:val="20"/>
        </w:rPr>
      </w:pPr>
      <w:r w:rsidRPr="004F3C2C">
        <w:rPr>
          <w:sz w:val="20"/>
          <w:szCs w:val="20"/>
        </w:rPr>
        <w:tab/>
        <w:t>/* accepts fight from friend parameter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declineFight(Person friend){</w:t>
      </w:r>
    </w:p>
    <w:p w:rsidR="00875220" w:rsidRPr="004F3C2C" w:rsidRDefault="00875220" w:rsidP="00875220">
      <w:pPr>
        <w:pStyle w:val="code"/>
        <w:rPr>
          <w:sz w:val="20"/>
          <w:szCs w:val="20"/>
        </w:rPr>
      </w:pPr>
      <w:r w:rsidRPr="004F3C2C">
        <w:rPr>
          <w:sz w:val="20"/>
          <w:szCs w:val="20"/>
        </w:rPr>
        <w:tab/>
        <w:t>/* declines fight from friend parameter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fight(int myMonsterID, int friendMonsterID){</w:t>
      </w:r>
    </w:p>
    <w:p w:rsidR="00875220" w:rsidRPr="004F3C2C" w:rsidRDefault="00875220" w:rsidP="00875220">
      <w:pPr>
        <w:pStyle w:val="code"/>
        <w:rPr>
          <w:sz w:val="20"/>
          <w:szCs w:val="20"/>
        </w:rPr>
      </w:pPr>
      <w:r w:rsidRPr="004F3C2C">
        <w:rPr>
          <w:sz w:val="20"/>
          <w:szCs w:val="20"/>
        </w:rPr>
        <w:tab/>
        <w:t xml:space="preserve">/* </w:t>
      </w:r>
    </w:p>
    <w:p w:rsidR="00875220" w:rsidRPr="004F3C2C" w:rsidRDefault="00875220" w:rsidP="00875220">
      <w:pPr>
        <w:pStyle w:val="code"/>
        <w:rPr>
          <w:sz w:val="20"/>
          <w:szCs w:val="20"/>
        </w:rPr>
      </w:pPr>
      <w:r w:rsidRPr="004F3C2C">
        <w:rPr>
          <w:sz w:val="20"/>
          <w:szCs w:val="20"/>
        </w:rPr>
        <w:tab/>
        <w:t xml:space="preserve">Begin fight between monsters, pulling stats from database by </w:t>
      </w:r>
      <w:r w:rsidRPr="004F3C2C">
        <w:rPr>
          <w:sz w:val="20"/>
          <w:szCs w:val="20"/>
        </w:rPr>
        <w:tab/>
        <w:t>using monsterID</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List&lt;Monster&gt; getMonsterList(Person friend){</w:t>
      </w:r>
    </w:p>
    <w:p w:rsidR="00875220" w:rsidRPr="004F3C2C" w:rsidRDefault="00875220" w:rsidP="00875220">
      <w:pPr>
        <w:pStyle w:val="code"/>
        <w:rPr>
          <w:sz w:val="20"/>
          <w:szCs w:val="20"/>
        </w:rPr>
      </w:pPr>
      <w:r w:rsidRPr="004F3C2C">
        <w:rPr>
          <w:sz w:val="20"/>
          <w:szCs w:val="20"/>
        </w:rPr>
        <w:tab/>
        <w:t>/* Retrieves list of monsters owned by friend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w:t>
      </w:r>
    </w:p>
    <w:p w:rsidR="004F3C2C" w:rsidRDefault="004F3C2C">
      <w:pPr>
        <w:rPr>
          <w:rFonts w:ascii="Helvetica" w:hAnsi="Helvetica"/>
          <w:b/>
          <w:sz w:val="24"/>
        </w:rPr>
      </w:pPr>
      <w:r>
        <w:br w:type="page"/>
      </w:r>
    </w:p>
    <w:p w:rsidR="00875220" w:rsidRDefault="00875220" w:rsidP="00875220">
      <w:pPr>
        <w:pStyle w:val="Heading2"/>
      </w:pPr>
      <w:bookmarkStart w:id="22" w:name="_Toc342686461"/>
      <w:r>
        <w:lastRenderedPageBreak/>
        <w:t>Class Interface for Person</w:t>
      </w:r>
      <w:r w:rsidR="005A1AB8">
        <w:t>DAO</w:t>
      </w:r>
      <w:bookmarkEnd w:id="22"/>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Person</w:t>
      </w:r>
      <w:r w:rsidR="005A1AB8">
        <w:rPr>
          <w:rFonts w:ascii="Liberation Mono" w:hAnsi="Liberation Mono"/>
        </w:rPr>
        <w:t>DAO</w:t>
      </w:r>
      <w:r>
        <w:rPr>
          <w:rFonts w:ascii="Liberation Mono" w:hAnsi="Liberation Mono"/>
        </w:rPr>
        <w:t xml:space="preserve"> {</w:t>
      </w:r>
    </w:p>
    <w:p w:rsidR="00875220" w:rsidRDefault="00875220" w:rsidP="00875220">
      <w:pPr>
        <w:pStyle w:val="BodyText"/>
        <w:rPr>
          <w:rFonts w:ascii="Liberation Mono" w:hAnsi="Liberation Mono"/>
        </w:rPr>
      </w:pPr>
      <w:r>
        <w:rPr>
          <w:rFonts w:ascii="Liberation Mono" w:hAnsi="Liberation Mono"/>
        </w:rPr>
        <w:tab/>
        <w:t>private EntityManagerFactory emf;</w:t>
      </w:r>
    </w:p>
    <w:p w:rsidR="00875220" w:rsidRDefault="00875220" w:rsidP="00875220">
      <w:pPr>
        <w:pStyle w:val="BodyText"/>
        <w:rPr>
          <w:rFonts w:ascii="Liberation Mono" w:hAnsi="Liberation Mono"/>
        </w:rPr>
      </w:pPr>
      <w:r>
        <w:rPr>
          <w:rFonts w:ascii="Liberation Mono" w:hAnsi="Liberation Mono"/>
        </w:rPr>
        <w:tab/>
        <w:t>private EntityManager em;</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rPr>
          <w:rFonts w:ascii="Liberation Mono" w:hAnsi="Liberation Mono"/>
        </w:rPr>
      </w:pPr>
      <w:r>
        <w:rPr>
          <w:rFonts w:ascii="Liberation Mono" w:hAnsi="Liberation Mono"/>
        </w:rPr>
        <w:tab/>
        <w:t>public void persist(Person person){</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checkEmail(String email){</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Person getPersonByEmail(String email){</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getAllPeople(){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23" w:name="_Toc342686462"/>
      <w:r>
        <w:lastRenderedPageBreak/>
        <w:t>Class Interface for Monster</w:t>
      </w:r>
      <w:r w:rsidR="005A1AB8">
        <w:t>DAO</w:t>
      </w:r>
      <w:bookmarkEnd w:id="23"/>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Monster</w:t>
      </w:r>
      <w:r w:rsidR="005A1AB8">
        <w:rPr>
          <w:rFonts w:ascii="Liberation Mono" w:hAnsi="Liberation Mono"/>
        </w:rPr>
        <w:t>DAO</w:t>
      </w:r>
      <w:r>
        <w:rPr>
          <w:rFonts w:ascii="Liberation Mono" w:hAnsi="Liberation Mono"/>
        </w:rPr>
        <w:t xml:space="preserve"> {</w:t>
      </w:r>
    </w:p>
    <w:p w:rsidR="00875220" w:rsidRDefault="00875220" w:rsidP="00875220">
      <w:pPr>
        <w:pStyle w:val="BodyText"/>
        <w:rPr>
          <w:rFonts w:ascii="Liberation Mono" w:hAnsi="Liberation Mono"/>
        </w:rPr>
      </w:pPr>
      <w:r>
        <w:rPr>
          <w:rFonts w:ascii="Liberation Mono" w:hAnsi="Liberation Mono"/>
        </w:rPr>
        <w:tab/>
        <w:t>private EntityManagerFactory emf;</w:t>
      </w:r>
    </w:p>
    <w:p w:rsidR="00875220" w:rsidRDefault="00875220" w:rsidP="00875220">
      <w:pPr>
        <w:pStyle w:val="BodyText"/>
        <w:rPr>
          <w:rFonts w:ascii="Liberation Mono" w:hAnsi="Liberation Mono"/>
        </w:rPr>
      </w:pPr>
      <w:r>
        <w:rPr>
          <w:rFonts w:ascii="Liberation Mono" w:hAnsi="Liberation Mono"/>
        </w:rPr>
        <w:tab/>
        <w:t>private EntityManager em;</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rPr>
          <w:rFonts w:ascii="Liberation Mono" w:hAnsi="Liberation Mono"/>
        </w:rPr>
      </w:pPr>
      <w:r>
        <w:rPr>
          <w:rFonts w:ascii="Liberation Mono" w:hAnsi="Liberation Mono"/>
        </w:rPr>
        <w:tab/>
        <w:t>public void persist(Monster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getAllMonsters(){</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remove(Monster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875220" w:rsidRDefault="00875220">
      <w:pPr>
        <w:rPr>
          <w:rFonts w:ascii="Helvetica" w:hAnsi="Helvetica"/>
          <w:b/>
          <w:caps/>
          <w:kern w:val="28"/>
          <w:sz w:val="28"/>
        </w:rPr>
      </w:pPr>
      <w:r>
        <w:br w:type="page"/>
      </w:r>
    </w:p>
    <w:p w:rsidR="003E5600" w:rsidRDefault="005D4CDB" w:rsidP="003309A1">
      <w:pPr>
        <w:pStyle w:val="UnnumHeading1"/>
      </w:pPr>
      <w:bookmarkStart w:id="24" w:name="_Toc342686463"/>
      <w:r>
        <w:lastRenderedPageBreak/>
        <w:t>RE</w:t>
      </w:r>
      <w:r w:rsidR="00A44A71">
        <w:t>FERENCES</w:t>
      </w:r>
      <w:bookmarkEnd w:id="24"/>
    </w:p>
    <w:p w:rsidR="003E5600" w:rsidRDefault="004F2D26" w:rsidP="006A16AC">
      <w:pPr>
        <w:pStyle w:val="bibentry"/>
      </w:pPr>
      <w:bookmarkStart w:id="25" w:name="seqa03"/>
      <w:r>
        <w:t>[1]</w:t>
      </w:r>
      <w:bookmarkEnd w:id="25"/>
      <w:r w:rsidR="001714DB">
        <w:tab/>
      </w:r>
      <w:r w:rsidRPr="004F2D26">
        <w:t xml:space="preserve">Software Engineering Group Projects: </w:t>
      </w:r>
      <w:r w:rsidR="00C85227">
        <w:t>Design Specification Standards</w:t>
      </w:r>
      <w:r>
        <w:t>.  C.</w:t>
      </w:r>
      <w:r w:rsidR="00C85227">
        <w:t xml:space="preserve"> J. Price, N. W. Hardy. SE.QA.05A. 1.6</w:t>
      </w:r>
      <w:r>
        <w:t xml:space="preserve"> Relea</w:t>
      </w:r>
      <w:r w:rsidR="00E1270B">
        <w:t>\</w:t>
      </w:r>
      <w:r>
        <w:t>se</w:t>
      </w:r>
    </w:p>
    <w:p w:rsidR="003E5600" w:rsidRDefault="00A44A71" w:rsidP="003309A1">
      <w:pPr>
        <w:pStyle w:val="UnnumHeading1"/>
      </w:pPr>
      <w:r>
        <w:br w:type="page"/>
      </w:r>
      <w:bookmarkStart w:id="26" w:name="_Toc342686464"/>
      <w:r>
        <w:lastRenderedPageBreak/>
        <w:t>DOCUMENT HISTORY</w:t>
      </w:r>
      <w:bookmarkEnd w:id="2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3E5600" w:rsidTr="008904EC">
        <w:trPr>
          <w:tblHeader/>
          <w:jc w:val="center"/>
        </w:trPr>
        <w:tc>
          <w:tcPr>
            <w:tcW w:w="864" w:type="dxa"/>
            <w:tcBorders>
              <w:bottom w:val="single" w:sz="12" w:space="0" w:color="000000"/>
            </w:tcBorders>
          </w:tcPr>
          <w:p w:rsidR="003E5600" w:rsidRDefault="00A44A71">
            <w:pPr>
              <w:rPr>
                <w:i/>
              </w:rPr>
            </w:pPr>
            <w:r>
              <w:rPr>
                <w:i/>
              </w:rPr>
              <w:t>Version</w:t>
            </w:r>
          </w:p>
        </w:tc>
        <w:tc>
          <w:tcPr>
            <w:tcW w:w="1008" w:type="dxa"/>
            <w:tcBorders>
              <w:bottom w:val="single" w:sz="12" w:space="0" w:color="000000"/>
            </w:tcBorders>
          </w:tcPr>
          <w:p w:rsidR="003E5600" w:rsidRDefault="00A44A71">
            <w:pPr>
              <w:rPr>
                <w:i/>
              </w:rPr>
            </w:pPr>
            <w:r>
              <w:rPr>
                <w:i/>
              </w:rPr>
              <w:t>CCF No.</w:t>
            </w:r>
          </w:p>
        </w:tc>
        <w:tc>
          <w:tcPr>
            <w:tcW w:w="1193" w:type="dxa"/>
            <w:tcBorders>
              <w:bottom w:val="single" w:sz="12" w:space="0" w:color="000000"/>
            </w:tcBorders>
          </w:tcPr>
          <w:p w:rsidR="003E5600" w:rsidRDefault="00A44A71">
            <w:pPr>
              <w:rPr>
                <w:i/>
              </w:rPr>
            </w:pPr>
            <w:r>
              <w:rPr>
                <w:i/>
              </w:rPr>
              <w:t>Date</w:t>
            </w:r>
          </w:p>
        </w:tc>
        <w:tc>
          <w:tcPr>
            <w:tcW w:w="3969" w:type="dxa"/>
            <w:tcBorders>
              <w:bottom w:val="single" w:sz="12" w:space="0" w:color="000000"/>
            </w:tcBorders>
          </w:tcPr>
          <w:p w:rsidR="003E5600" w:rsidRDefault="00A44A71">
            <w:pPr>
              <w:rPr>
                <w:i/>
              </w:rPr>
            </w:pPr>
            <w:r>
              <w:rPr>
                <w:i/>
              </w:rPr>
              <w:t>Changes made to document</w:t>
            </w:r>
          </w:p>
        </w:tc>
        <w:tc>
          <w:tcPr>
            <w:tcW w:w="1318" w:type="dxa"/>
            <w:tcBorders>
              <w:bottom w:val="single" w:sz="12" w:space="0" w:color="000000"/>
            </w:tcBorders>
          </w:tcPr>
          <w:p w:rsidR="003E5600" w:rsidRDefault="00A44A71">
            <w:pPr>
              <w:rPr>
                <w:i/>
              </w:rPr>
            </w:pPr>
            <w:r>
              <w:rPr>
                <w:i/>
              </w:rPr>
              <w:t>Changed by</w:t>
            </w:r>
          </w:p>
        </w:tc>
      </w:tr>
      <w:tr w:rsidR="003E5600" w:rsidTr="008904EC">
        <w:trPr>
          <w:jc w:val="center"/>
        </w:trPr>
        <w:tc>
          <w:tcPr>
            <w:tcW w:w="864" w:type="dxa"/>
            <w:tcBorders>
              <w:top w:val="nil"/>
            </w:tcBorders>
          </w:tcPr>
          <w:p w:rsidR="003E5600" w:rsidRDefault="00A44A71">
            <w:r>
              <w:t>1.0</w:t>
            </w:r>
          </w:p>
        </w:tc>
        <w:tc>
          <w:tcPr>
            <w:tcW w:w="1008" w:type="dxa"/>
            <w:tcBorders>
              <w:top w:val="nil"/>
            </w:tcBorders>
          </w:tcPr>
          <w:p w:rsidR="003E5600" w:rsidRDefault="00A44A71">
            <w:r>
              <w:t>N/A</w:t>
            </w:r>
          </w:p>
        </w:tc>
        <w:tc>
          <w:tcPr>
            <w:tcW w:w="1193" w:type="dxa"/>
            <w:tcBorders>
              <w:top w:val="nil"/>
            </w:tcBorders>
          </w:tcPr>
          <w:p w:rsidR="003E5600" w:rsidRDefault="00AF4B9F">
            <w:r>
              <w:t>06</w:t>
            </w:r>
            <w:r w:rsidR="009F430A">
              <w:t>/12/12</w:t>
            </w:r>
          </w:p>
        </w:tc>
        <w:tc>
          <w:tcPr>
            <w:tcW w:w="3969" w:type="dxa"/>
            <w:tcBorders>
              <w:top w:val="nil"/>
            </w:tcBorders>
          </w:tcPr>
          <w:p w:rsidR="003E5600" w:rsidRDefault="00A44A71">
            <w:r>
              <w:t>N/A - original version</w:t>
            </w:r>
          </w:p>
        </w:tc>
        <w:tc>
          <w:tcPr>
            <w:tcW w:w="1318" w:type="dxa"/>
            <w:tcBorders>
              <w:top w:val="nil"/>
            </w:tcBorders>
          </w:tcPr>
          <w:p w:rsidR="003E5600" w:rsidRDefault="009F430A">
            <w:r>
              <w:t>PW</w:t>
            </w:r>
          </w:p>
        </w:tc>
      </w:tr>
      <w:tr w:rsidR="003E5600" w:rsidTr="008904EC">
        <w:trPr>
          <w:jc w:val="center"/>
        </w:trPr>
        <w:tc>
          <w:tcPr>
            <w:tcW w:w="864" w:type="dxa"/>
          </w:tcPr>
          <w:p w:rsidR="003E5600" w:rsidRDefault="00AF4B9F">
            <w:r>
              <w:t>1.1</w:t>
            </w:r>
          </w:p>
        </w:tc>
        <w:tc>
          <w:tcPr>
            <w:tcW w:w="1008" w:type="dxa"/>
          </w:tcPr>
          <w:p w:rsidR="003E5600" w:rsidRDefault="00AF4B9F">
            <w:r>
              <w:t>N/A</w:t>
            </w:r>
          </w:p>
        </w:tc>
        <w:tc>
          <w:tcPr>
            <w:tcW w:w="1193" w:type="dxa"/>
          </w:tcPr>
          <w:p w:rsidR="003E5600" w:rsidRDefault="00AF4B9F">
            <w:r>
              <w:t>07/12/12</w:t>
            </w:r>
          </w:p>
        </w:tc>
        <w:tc>
          <w:tcPr>
            <w:tcW w:w="3969" w:type="dxa"/>
          </w:tcPr>
          <w:p w:rsidR="003E5600" w:rsidRDefault="00AF4B9F">
            <w:r>
              <w:t>Added architectural description, sequence diagram and class diagram</w:t>
            </w:r>
          </w:p>
        </w:tc>
        <w:tc>
          <w:tcPr>
            <w:tcW w:w="1318" w:type="dxa"/>
          </w:tcPr>
          <w:p w:rsidR="003E5600" w:rsidRDefault="00AF4B9F">
            <w:r>
              <w:t>PW</w:t>
            </w:r>
          </w:p>
        </w:tc>
      </w:tr>
      <w:tr w:rsidR="003E5600" w:rsidTr="008904EC">
        <w:trPr>
          <w:jc w:val="center"/>
        </w:trPr>
        <w:tc>
          <w:tcPr>
            <w:tcW w:w="864" w:type="dxa"/>
          </w:tcPr>
          <w:p w:rsidR="003E5600" w:rsidRDefault="00F1418B">
            <w:r>
              <w:t>1.2</w:t>
            </w:r>
          </w:p>
        </w:tc>
        <w:tc>
          <w:tcPr>
            <w:tcW w:w="1008" w:type="dxa"/>
          </w:tcPr>
          <w:p w:rsidR="003E5600" w:rsidRDefault="00F1418B">
            <w:r>
              <w:t>N/A</w:t>
            </w:r>
          </w:p>
        </w:tc>
        <w:tc>
          <w:tcPr>
            <w:tcW w:w="1193" w:type="dxa"/>
          </w:tcPr>
          <w:p w:rsidR="003E5600" w:rsidRDefault="00F1418B">
            <w:r>
              <w:t>07/12/12</w:t>
            </w:r>
          </w:p>
        </w:tc>
        <w:tc>
          <w:tcPr>
            <w:tcW w:w="3969" w:type="dxa"/>
          </w:tcPr>
          <w:p w:rsidR="003E5600" w:rsidRDefault="00F1418B">
            <w:r>
              <w:t>Added class interface and dependency descriptions</w:t>
            </w:r>
            <w:r w:rsidR="00F75BD2">
              <w:t>, fixed spelling/grammar, added reference.</w:t>
            </w:r>
          </w:p>
        </w:tc>
        <w:tc>
          <w:tcPr>
            <w:tcW w:w="1318" w:type="dxa"/>
          </w:tcPr>
          <w:p w:rsidR="003E5600" w:rsidRDefault="00F1418B">
            <w:r>
              <w:t>PW</w:t>
            </w:r>
          </w:p>
        </w:tc>
      </w:tr>
      <w:tr w:rsidR="003E5600" w:rsidTr="008904EC">
        <w:trPr>
          <w:jc w:val="center"/>
        </w:trPr>
        <w:tc>
          <w:tcPr>
            <w:tcW w:w="864" w:type="dxa"/>
          </w:tcPr>
          <w:p w:rsidR="003E5600" w:rsidRDefault="003C5EC6">
            <w:r>
              <w:t>1.3</w:t>
            </w:r>
          </w:p>
        </w:tc>
        <w:tc>
          <w:tcPr>
            <w:tcW w:w="1008" w:type="dxa"/>
          </w:tcPr>
          <w:p w:rsidR="003E5600" w:rsidRDefault="003C5EC6">
            <w:r>
              <w:t>N/A</w:t>
            </w:r>
          </w:p>
        </w:tc>
        <w:tc>
          <w:tcPr>
            <w:tcW w:w="1193" w:type="dxa"/>
          </w:tcPr>
          <w:p w:rsidR="003E5600" w:rsidRDefault="003C5EC6">
            <w:r>
              <w:t>15/02/2013</w:t>
            </w:r>
          </w:p>
        </w:tc>
        <w:tc>
          <w:tcPr>
            <w:tcW w:w="3969" w:type="dxa"/>
          </w:tcPr>
          <w:p w:rsidR="003E5600" w:rsidRDefault="003C5EC6">
            <w:r>
              <w:t>Put in updated class diagram, now final version</w:t>
            </w:r>
          </w:p>
        </w:tc>
        <w:tc>
          <w:tcPr>
            <w:tcW w:w="1318" w:type="dxa"/>
          </w:tcPr>
          <w:p w:rsidR="003E5600" w:rsidRDefault="003C5EC6">
            <w:r>
              <w:t>PW</w:t>
            </w:r>
          </w:p>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bl>
    <w:p w:rsidR="00D7147C" w:rsidRDefault="00D7147C" w:rsidP="00E563D9">
      <w:pPr>
        <w:pStyle w:val="BodyText"/>
      </w:pPr>
    </w:p>
    <w:sectPr w:rsidR="00D7147C" w:rsidSect="00870B6A">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0BC" w:rsidRDefault="008330BC">
      <w:r>
        <w:separator/>
      </w:r>
    </w:p>
  </w:endnote>
  <w:endnote w:type="continuationSeparator" w:id="0">
    <w:p w:rsidR="008330BC" w:rsidRDefault="0083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600" w:rsidRPr="00AE1293" w:rsidRDefault="003E5600">
    <w:pPr>
      <w:pStyle w:val="Footer"/>
      <w:tabs>
        <w:tab w:val="clear" w:pos="8306"/>
        <w:tab w:val="right" w:pos="8910"/>
      </w:tabs>
      <w:ind w:right="14"/>
      <w:rPr>
        <w:lang w:val="cy-GB"/>
      </w:rPr>
    </w:pPr>
    <w:r>
      <w:t>Aberystwyth University / Computer Science</w:t>
    </w:r>
    <w:r>
      <w:tab/>
    </w:r>
    <w:r>
      <w:tab/>
      <w:t xml:space="preserve">Page </w:t>
    </w:r>
    <w:r w:rsidR="00B4418C">
      <w:rPr>
        <w:rStyle w:val="PageNumber"/>
      </w:rPr>
      <w:fldChar w:fldCharType="begin"/>
    </w:r>
    <w:r>
      <w:rPr>
        <w:rStyle w:val="PageNumber"/>
      </w:rPr>
      <w:instrText xml:space="preserve"> PAGE </w:instrText>
    </w:r>
    <w:r w:rsidR="00B4418C">
      <w:rPr>
        <w:rStyle w:val="PageNumber"/>
      </w:rPr>
      <w:fldChar w:fldCharType="separate"/>
    </w:r>
    <w:r w:rsidR="00546579">
      <w:rPr>
        <w:rStyle w:val="PageNumber"/>
        <w:noProof/>
      </w:rPr>
      <w:t>20</w:t>
    </w:r>
    <w:r w:rsidR="00B4418C">
      <w:rPr>
        <w:rStyle w:val="PageNumber"/>
      </w:rPr>
      <w:fldChar w:fldCharType="end"/>
    </w:r>
    <w:r>
      <w:rPr>
        <w:rStyle w:val="PageNumber"/>
      </w:rPr>
      <w:t xml:space="preserve"> of </w:t>
    </w:r>
    <w:r w:rsidR="00B4418C">
      <w:rPr>
        <w:rStyle w:val="PageNumber"/>
      </w:rPr>
      <w:fldChar w:fldCharType="begin"/>
    </w:r>
    <w:r>
      <w:rPr>
        <w:rStyle w:val="PageNumber"/>
      </w:rPr>
      <w:instrText xml:space="preserve"> NUMPAGES </w:instrText>
    </w:r>
    <w:r w:rsidR="00B4418C">
      <w:rPr>
        <w:rStyle w:val="PageNumber"/>
      </w:rPr>
      <w:fldChar w:fldCharType="separate"/>
    </w:r>
    <w:r w:rsidR="00546579">
      <w:rPr>
        <w:rStyle w:val="PageNumber"/>
        <w:noProof/>
      </w:rPr>
      <w:t>22</w:t>
    </w:r>
    <w:r w:rsidR="00B4418C">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0BC" w:rsidRDefault="008330BC">
      <w:r>
        <w:separator/>
      </w:r>
    </w:p>
  </w:footnote>
  <w:footnote w:type="continuationSeparator" w:id="0">
    <w:p w:rsidR="008330BC" w:rsidRDefault="00833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600" w:rsidRDefault="008330BC">
    <w:pPr>
      <w:pStyle w:val="Header"/>
    </w:pPr>
    <w:sdt>
      <w:sdtPr>
        <w:alias w:val="Title"/>
        <w:id w:val="-1711178196"/>
        <w:dataBinding w:prefixMappings="xmlns:ns0='http://purl.org/dc/elements/1.1/' xmlns:ns1='http://schemas.openxmlformats.org/package/2006/metadata/core-properties' " w:xpath="/ns1:coreProperties[1]/ns0:title[1]" w:storeItemID="{6C3C8BC8-F283-45AE-878A-BAB7291924A1}"/>
        <w:text/>
      </w:sdtPr>
      <w:sdtEndPr/>
      <w:sdtContent>
        <w:r w:rsidR="003E5600">
          <w:t>Monster Mash – Team Awesome-er</w:t>
        </w:r>
      </w:sdtContent>
    </w:sdt>
    <w:r w:rsidR="003E5600">
      <w:t xml:space="preserve">: </w:t>
    </w:r>
    <w:sdt>
      <w:sdtPr>
        <w:alias w:val="Subject"/>
        <w:id w:val="-954321986"/>
        <w:dataBinding w:prefixMappings="xmlns:ns0='http://purl.org/dc/elements/1.1/' xmlns:ns1='http://schemas.openxmlformats.org/package/2006/metadata/core-properties' " w:xpath="/ns1:coreProperties[1]/ns0:subject[1]" w:storeItemID="{6C3C8BC8-F283-45AE-878A-BAB7291924A1}"/>
        <w:text/>
      </w:sdtPr>
      <w:sdtEndPr/>
      <w:sdtContent>
        <w:r w:rsidR="003E5600">
          <w:t>Design Specification</w:t>
        </w:r>
      </w:sdtContent>
    </w:sdt>
    <w:r w:rsidR="003E5600">
      <w:t>/</w:t>
    </w:r>
    <w:sdt>
      <w:sdtPr>
        <w:alias w:val="Keywords"/>
        <w:id w:val="1387525602"/>
        <w:dataBinding w:prefixMappings="xmlns:ns0='http://purl.org/dc/elements/1.1/' xmlns:ns1='http://schemas.openxmlformats.org/package/2006/metadata/core-properties' " w:xpath="/ns1:coreProperties[1]/ns1:keywords[1]" w:storeItemID="{6C3C8BC8-F283-45AE-878A-BAB7291924A1}"/>
        <w:text/>
      </w:sdtPr>
      <w:sdtEndPr/>
      <w:sdtContent>
        <w:r w:rsidR="00F36905">
          <w:t>1.3</w:t>
        </w:r>
      </w:sdtContent>
    </w:sdt>
    <w:r w:rsidR="003E5600">
      <w:t xml:space="preserve"> (</w:t>
    </w:r>
    <w:sdt>
      <w:sdtPr>
        <w:alias w:val="Status"/>
        <w:id w:val="1485977101"/>
        <w:dataBinding w:prefixMappings="xmlns:ns0='http://purl.org/dc/elements/1.1/' xmlns:ns1='http://schemas.openxmlformats.org/package/2006/metadata/core-properties' " w:xpath="/ns1:coreProperties[1]/ns1:contentStatus[1]" w:storeItemID="{6C3C8BC8-F283-45AE-878A-BAB7291924A1}"/>
        <w:text/>
      </w:sdtPr>
      <w:sdtEndPr/>
      <w:sdtContent>
        <w:r w:rsidR="00053F19">
          <w:t>Final</w:t>
        </w:r>
      </w:sdtContent>
    </w:sdt>
    <w:r w:rsidR="003E560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36E3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A3A1454"/>
    <w:multiLevelType w:val="hybridMultilevel"/>
    <w:tmpl w:val="9B8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86878"/>
    <w:multiLevelType w:val="hybridMultilevel"/>
    <w:tmpl w:val="40FEC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960205"/>
    <w:multiLevelType w:val="hybridMultilevel"/>
    <w:tmpl w:val="5A8AE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C25774D"/>
    <w:multiLevelType w:val="hybridMultilevel"/>
    <w:tmpl w:val="23C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9"/>
  </w:num>
  <w:num w:numId="19">
    <w:abstractNumId w:val="17"/>
  </w:num>
  <w:num w:numId="20">
    <w:abstractNumId w:val="23"/>
  </w:num>
  <w:num w:numId="21">
    <w:abstractNumId w:val="12"/>
  </w:num>
  <w:num w:numId="22">
    <w:abstractNumId w:val="18"/>
  </w:num>
  <w:num w:numId="23">
    <w:abstractNumId w:val="13"/>
  </w:num>
  <w:num w:numId="24">
    <w:abstractNumId w:val="10"/>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4BD9"/>
    <w:rsid w:val="00006129"/>
    <w:rsid w:val="0002215E"/>
    <w:rsid w:val="0003694C"/>
    <w:rsid w:val="000466C0"/>
    <w:rsid w:val="00053F19"/>
    <w:rsid w:val="000724F4"/>
    <w:rsid w:val="000757CD"/>
    <w:rsid w:val="00085CA8"/>
    <w:rsid w:val="000B0499"/>
    <w:rsid w:val="000D41FD"/>
    <w:rsid w:val="000D4E75"/>
    <w:rsid w:val="000F7738"/>
    <w:rsid w:val="001711E8"/>
    <w:rsid w:val="001714DB"/>
    <w:rsid w:val="00177A99"/>
    <w:rsid w:val="00193E3D"/>
    <w:rsid w:val="001A12AB"/>
    <w:rsid w:val="001A6862"/>
    <w:rsid w:val="001B2052"/>
    <w:rsid w:val="001B226E"/>
    <w:rsid w:val="001C59C0"/>
    <w:rsid w:val="001C6FEC"/>
    <w:rsid w:val="001D5813"/>
    <w:rsid w:val="001E08F2"/>
    <w:rsid w:val="001E1BD0"/>
    <w:rsid w:val="001E22BF"/>
    <w:rsid w:val="001E5E30"/>
    <w:rsid w:val="001F5425"/>
    <w:rsid w:val="002079C9"/>
    <w:rsid w:val="00233415"/>
    <w:rsid w:val="00252B52"/>
    <w:rsid w:val="00284511"/>
    <w:rsid w:val="002B4D61"/>
    <w:rsid w:val="002B5E70"/>
    <w:rsid w:val="002E07E5"/>
    <w:rsid w:val="00300369"/>
    <w:rsid w:val="003064A6"/>
    <w:rsid w:val="003309A1"/>
    <w:rsid w:val="00386278"/>
    <w:rsid w:val="003A4BD9"/>
    <w:rsid w:val="003A6C04"/>
    <w:rsid w:val="003B01CA"/>
    <w:rsid w:val="003C3039"/>
    <w:rsid w:val="003C5EC6"/>
    <w:rsid w:val="003D22BD"/>
    <w:rsid w:val="003D4E56"/>
    <w:rsid w:val="003E5600"/>
    <w:rsid w:val="00402F24"/>
    <w:rsid w:val="004375B0"/>
    <w:rsid w:val="0044435E"/>
    <w:rsid w:val="0047267A"/>
    <w:rsid w:val="00482659"/>
    <w:rsid w:val="004A5E82"/>
    <w:rsid w:val="004B2F56"/>
    <w:rsid w:val="004C2179"/>
    <w:rsid w:val="004E768A"/>
    <w:rsid w:val="004F159E"/>
    <w:rsid w:val="004F2D26"/>
    <w:rsid w:val="004F3C2C"/>
    <w:rsid w:val="00504AA6"/>
    <w:rsid w:val="00506697"/>
    <w:rsid w:val="005245AB"/>
    <w:rsid w:val="005301CD"/>
    <w:rsid w:val="00535CE4"/>
    <w:rsid w:val="00546579"/>
    <w:rsid w:val="00546FD3"/>
    <w:rsid w:val="005644EC"/>
    <w:rsid w:val="0056640A"/>
    <w:rsid w:val="00570A64"/>
    <w:rsid w:val="00573F2E"/>
    <w:rsid w:val="00574FD4"/>
    <w:rsid w:val="005A1AB8"/>
    <w:rsid w:val="005C5FF3"/>
    <w:rsid w:val="005C7D58"/>
    <w:rsid w:val="005D12B1"/>
    <w:rsid w:val="005D4CDB"/>
    <w:rsid w:val="005D7A09"/>
    <w:rsid w:val="005E7EA8"/>
    <w:rsid w:val="00617DE6"/>
    <w:rsid w:val="0064043B"/>
    <w:rsid w:val="00642813"/>
    <w:rsid w:val="006678E7"/>
    <w:rsid w:val="006A16AC"/>
    <w:rsid w:val="006C70A8"/>
    <w:rsid w:val="006C7B1D"/>
    <w:rsid w:val="006E2359"/>
    <w:rsid w:val="006E3231"/>
    <w:rsid w:val="006E6158"/>
    <w:rsid w:val="007105C9"/>
    <w:rsid w:val="00731C76"/>
    <w:rsid w:val="00732D82"/>
    <w:rsid w:val="007549CB"/>
    <w:rsid w:val="00757A14"/>
    <w:rsid w:val="007647D8"/>
    <w:rsid w:val="00775B2B"/>
    <w:rsid w:val="007851CE"/>
    <w:rsid w:val="007B3EE0"/>
    <w:rsid w:val="007F08B0"/>
    <w:rsid w:val="008330BC"/>
    <w:rsid w:val="00844069"/>
    <w:rsid w:val="00853D86"/>
    <w:rsid w:val="00854164"/>
    <w:rsid w:val="00870B6A"/>
    <w:rsid w:val="00875220"/>
    <w:rsid w:val="00877D99"/>
    <w:rsid w:val="00881348"/>
    <w:rsid w:val="008904EC"/>
    <w:rsid w:val="00890D1F"/>
    <w:rsid w:val="008B0164"/>
    <w:rsid w:val="008C2103"/>
    <w:rsid w:val="00926424"/>
    <w:rsid w:val="00957574"/>
    <w:rsid w:val="00974972"/>
    <w:rsid w:val="00994D52"/>
    <w:rsid w:val="009A7185"/>
    <w:rsid w:val="009D12AB"/>
    <w:rsid w:val="009D7304"/>
    <w:rsid w:val="009D73AF"/>
    <w:rsid w:val="009E246D"/>
    <w:rsid w:val="009E62F2"/>
    <w:rsid w:val="009F430A"/>
    <w:rsid w:val="00A04FED"/>
    <w:rsid w:val="00A1588B"/>
    <w:rsid w:val="00A228CD"/>
    <w:rsid w:val="00A24477"/>
    <w:rsid w:val="00A44A71"/>
    <w:rsid w:val="00A51893"/>
    <w:rsid w:val="00A55A33"/>
    <w:rsid w:val="00A7483E"/>
    <w:rsid w:val="00A93C72"/>
    <w:rsid w:val="00AA269F"/>
    <w:rsid w:val="00AA53A0"/>
    <w:rsid w:val="00AE1293"/>
    <w:rsid w:val="00AE1CE4"/>
    <w:rsid w:val="00AF4B9F"/>
    <w:rsid w:val="00B0738E"/>
    <w:rsid w:val="00B173DD"/>
    <w:rsid w:val="00B279BE"/>
    <w:rsid w:val="00B30EDD"/>
    <w:rsid w:val="00B33E25"/>
    <w:rsid w:val="00B4418C"/>
    <w:rsid w:val="00B471DD"/>
    <w:rsid w:val="00B4723D"/>
    <w:rsid w:val="00B614E0"/>
    <w:rsid w:val="00BA41FE"/>
    <w:rsid w:val="00BC21B3"/>
    <w:rsid w:val="00C34D6B"/>
    <w:rsid w:val="00C4265E"/>
    <w:rsid w:val="00C81DF7"/>
    <w:rsid w:val="00C85227"/>
    <w:rsid w:val="00C85348"/>
    <w:rsid w:val="00C8782F"/>
    <w:rsid w:val="00C97A10"/>
    <w:rsid w:val="00CA50B8"/>
    <w:rsid w:val="00CC07C5"/>
    <w:rsid w:val="00CF0CCD"/>
    <w:rsid w:val="00D20F4B"/>
    <w:rsid w:val="00D32042"/>
    <w:rsid w:val="00D47894"/>
    <w:rsid w:val="00D7147C"/>
    <w:rsid w:val="00D725AB"/>
    <w:rsid w:val="00D76EBB"/>
    <w:rsid w:val="00DA5F07"/>
    <w:rsid w:val="00DB6AFD"/>
    <w:rsid w:val="00DC18A6"/>
    <w:rsid w:val="00E1270B"/>
    <w:rsid w:val="00E4579A"/>
    <w:rsid w:val="00E563D9"/>
    <w:rsid w:val="00E64F47"/>
    <w:rsid w:val="00E742E7"/>
    <w:rsid w:val="00E84DD8"/>
    <w:rsid w:val="00E92269"/>
    <w:rsid w:val="00EA7017"/>
    <w:rsid w:val="00EB7B60"/>
    <w:rsid w:val="00ED7FB2"/>
    <w:rsid w:val="00EE1255"/>
    <w:rsid w:val="00EF4E8A"/>
    <w:rsid w:val="00EF6B12"/>
    <w:rsid w:val="00F1418B"/>
    <w:rsid w:val="00F36905"/>
    <w:rsid w:val="00F4480B"/>
    <w:rsid w:val="00F64A04"/>
    <w:rsid w:val="00F75BD2"/>
    <w:rsid w:val="00FA0F72"/>
    <w:rsid w:val="00FA3DC2"/>
    <w:rsid w:val="00FB18D8"/>
    <w:rsid w:val="00FB771C"/>
    <w:rsid w:val="00FF2CA3"/>
    <w:rsid w:val="00FF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67"/>
        <o:r id="V:Rule2" type="connector" idref="#AutoShape 375"/>
        <o:r id="V:Rule3" type="connector" idref="#AutoShape 251"/>
        <o:r id="V:Rule4" type="connector" idref="#AutoShape 352"/>
        <o:r id="V:Rule5" type="connector" idref="#AutoShape 274"/>
        <o:r id="V:Rule6" type="connector" idref="#AutoShape 329"/>
        <o:r id="V:Rule7" type="connector" idref="#_x0000_s1166"/>
        <o:r id="V:Rule8" type="connector" idref="#_x0000_s1165"/>
        <o:r id="V:Rule9" type="connector" idref="#_x0000_s1181"/>
        <o:r id="V:Rule10" type="connector" idref="#AutoShape 344"/>
        <o:r id="V:Rule11" type="connector" idref="#AutoShape 311"/>
        <o:r id="V:Rule12" type="connector" idref="#_x0000_s1180"/>
        <o:r id="V:Rule13" type="connector" idref="#AutoShape 367"/>
        <o:r id="V:Rule14" type="connector" idref="#AutoShape 257"/>
        <o:r id="V:Rule15" type="connector" idref="#AutoShape 270"/>
        <o:r id="V:Rule16" type="connector" idref="#AutoShape 317"/>
        <o:r id="V:Rule17" type="connector" idref="#AutoShape 349"/>
        <o:r id="V:Rule18" type="connector" idref="#_x0000_s1177"/>
        <o:r id="V:Rule19" type="connector" idref="#AutoShape 370"/>
        <o:r id="V:Rule20" type="connector" idref="#_x0000_s1179"/>
        <o:r id="V:Rule21" type="connector" idref="#AutoShape 253"/>
        <o:r id="V:Rule22" type="connector" idref="#AutoShape 300"/>
        <o:r id="V:Rule23" type="connector" idref="#AutoShape 269"/>
        <o:r id="V:Rule24" type="connector" idref="#AutoShape 346"/>
        <o:r id="V:Rule25" type="connector" idref="#AutoShape 256"/>
        <o:r id="V:Rule26" type="connector" idref="#AutoShape 318"/>
        <o:r id="V:Rule27" type="connector" idref="#AutoShape 326"/>
        <o:r id="V:Rule28" type="connector" idref="#AutoShape 331"/>
        <o:r id="V:Rule29" type="connector" idref="#AutoShape 369"/>
        <o:r id="V:Rule30" type="connector" idref="#AutoShape 259"/>
        <o:r id="V:Rule31" type="connector" idref="#AutoShape 267"/>
        <o:r id="V:Rule32" type="connector" idref="#AutoShape 272"/>
        <o:r id="V:Rule33" type="connector" idref="#AutoShape 333"/>
        <o:r id="V:Rule34" type="connector" idref="#AutoShape 302"/>
        <o:r id="V:Rule35" type="connector" idref="#AutoShape 273"/>
        <o:r id="V:Rule36" type="connector" idref="#_x0000_s1176"/>
        <o:r id="V:Rule37" type="connector" idref="#AutoShape 314"/>
        <o:r id="V:Rule38" type="connector" idref="#AutoShape 258"/>
        <o:r id="V:Rule39" type="connector" idref="#AutoShape 313"/>
        <o:r id="V:Rule40" type="connector" idref="#AutoShape 373"/>
        <o:r id="V:Rule41" type="connector" idref="#AutoShape 254"/>
        <o:r id="V:Rule42" type="connector" idref="#AutoShape 275"/>
        <o:r id="V:Rule43" type="connector" idref="#AutoShape 351"/>
        <o:r id="V:Rule44" type="connector" idref="#AutoShape 350"/>
        <o:r id="V:Rule45" type="connector" idref="#_x0000_s1168"/>
        <o:r id="V:Rule46" type="connector" idref="#AutoShape 347"/>
        <o:r id="V:Rule47" type="connector" idref="#AutoShape 328"/>
        <o:r id="V:Rule48" type="connector" idref="#AutoShape 316"/>
        <o:r id="V:Rule49" type="connector" idref="#AutoShape 372"/>
        <o:r id="V:Rule50" type="connector" idref="#AutoShape 374"/>
        <o:r id="V:Rule51" type="connector" idref="#_x0000_s1178"/>
        <o:r id="V:Rule52" type="connector" idref="#AutoShape 334"/>
        <o:r id="V:Rule53" type="connector" idref="#AutoShape 315"/>
        <o:r id="V:Rule54" type="connector" idref="#_x0000_s1182"/>
        <o:r id="V:Rule55" type="connector" idref="#AutoShape 332"/>
      </o:rules>
    </o:shapelayout>
  </w:shapeDefaults>
  <w:doNotEmbedSmartTags/>
  <w:decimalSymbol w:val="."/>
  <w:listSeparator w:val=","/>
  <w15:docId w15:val="{0833E6BD-7B8C-4387-A692-19518339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3"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875220"/>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uiPriority w:val="3"/>
    <w:qFormat/>
    <w:rsid w:val="001E08F2"/>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code">
    <w:name w:val="code"/>
    <w:basedOn w:val="BodyText"/>
    <w:rsid w:val="00875220"/>
    <w:pPr>
      <w:widowControl w:val="0"/>
      <w:suppressAutoHyphens/>
    </w:pPr>
    <w:rPr>
      <w:rFonts w:ascii="Liberation Mono" w:eastAsia="SimSun" w:hAnsi="Liberation Mono" w:cs="Mangal"/>
      <w:kern w:val="1"/>
      <w:sz w:val="24"/>
      <w:szCs w:val="24"/>
      <w:lang w:eastAsia="zh-CN" w:bidi="hi-IN"/>
    </w:rPr>
  </w:style>
  <w:style w:type="character" w:styleId="Hyperlink">
    <w:name w:val="Hyperlink"/>
    <w:basedOn w:val="DefaultParagraphFont"/>
    <w:uiPriority w:val="99"/>
    <w:unhideWhenUsed/>
    <w:rsid w:val="002B5E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o\Dropbox\CompSci\Group%20Project\Deliverables\Design%20Spec\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79A4FAE3EA4A22A03C26DB215DAAEC"/>
        <w:category>
          <w:name w:val="General"/>
          <w:gallery w:val="placeholder"/>
        </w:category>
        <w:types>
          <w:type w:val="bbPlcHdr"/>
        </w:types>
        <w:behaviors>
          <w:behavior w:val="content"/>
        </w:behaviors>
        <w:guid w:val="{3F7DE852-CBA8-48EB-B69D-A4D6EDE66936}"/>
      </w:docPartPr>
      <w:docPartBody>
        <w:p w:rsidR="00021F53" w:rsidRDefault="00BF047B">
          <w:pPr>
            <w:pStyle w:val="6E79A4FAE3EA4A22A03C26DB215DAAEC"/>
          </w:pPr>
          <w:r w:rsidRPr="000B259F">
            <w:rPr>
              <w:rStyle w:val="PlaceholderText"/>
            </w:rPr>
            <w:t>[Title]</w:t>
          </w:r>
        </w:p>
      </w:docPartBody>
    </w:docPart>
    <w:docPart>
      <w:docPartPr>
        <w:name w:val="57C9CDC5FFF04B7F91F6EE44C82F4CEB"/>
        <w:category>
          <w:name w:val="General"/>
          <w:gallery w:val="placeholder"/>
        </w:category>
        <w:types>
          <w:type w:val="bbPlcHdr"/>
        </w:types>
        <w:behaviors>
          <w:behavior w:val="content"/>
        </w:behaviors>
        <w:guid w:val="{99860A21-20B1-4B8E-A55D-2F121ED3410C}"/>
      </w:docPartPr>
      <w:docPartBody>
        <w:p w:rsidR="00021F53" w:rsidRDefault="00BF047B">
          <w:pPr>
            <w:pStyle w:val="57C9CDC5FFF04B7F91F6EE44C82F4CEB"/>
          </w:pPr>
          <w:r w:rsidRPr="000B259F">
            <w:rPr>
              <w:rStyle w:val="PlaceholderText"/>
            </w:rPr>
            <w:t>[Subject]</w:t>
          </w:r>
        </w:p>
      </w:docPartBody>
    </w:docPart>
    <w:docPart>
      <w:docPartPr>
        <w:name w:val="9ED794E0959D4019A81806E14E3E9815"/>
        <w:category>
          <w:name w:val="General"/>
          <w:gallery w:val="placeholder"/>
        </w:category>
        <w:types>
          <w:type w:val="bbPlcHdr"/>
        </w:types>
        <w:behaviors>
          <w:behavior w:val="content"/>
        </w:behaviors>
        <w:guid w:val="{5740D3A7-1265-4703-9DEF-263430368E5A}"/>
      </w:docPartPr>
      <w:docPartBody>
        <w:p w:rsidR="00021F53" w:rsidRDefault="00BF047B">
          <w:pPr>
            <w:pStyle w:val="9ED794E0959D4019A81806E14E3E9815"/>
          </w:pPr>
          <w:r w:rsidRPr="000B259F">
            <w:rPr>
              <w:rStyle w:val="PlaceholderText"/>
            </w:rPr>
            <w:t>[Author]</w:t>
          </w:r>
        </w:p>
      </w:docPartBody>
    </w:docPart>
    <w:docPart>
      <w:docPartPr>
        <w:name w:val="DA794FF5BA2D405AA3C07FABBFA01A3F"/>
        <w:category>
          <w:name w:val="General"/>
          <w:gallery w:val="placeholder"/>
        </w:category>
        <w:types>
          <w:type w:val="bbPlcHdr"/>
        </w:types>
        <w:behaviors>
          <w:behavior w:val="content"/>
        </w:behaviors>
        <w:guid w:val="{439E35DF-5242-4268-B249-D261A896D26B}"/>
      </w:docPartPr>
      <w:docPartBody>
        <w:p w:rsidR="00021F53" w:rsidRDefault="00BF047B">
          <w:pPr>
            <w:pStyle w:val="DA794FF5BA2D405AA3C07FABBFA01A3F"/>
          </w:pPr>
          <w:r w:rsidRPr="000B259F">
            <w:rPr>
              <w:rStyle w:val="PlaceholderText"/>
            </w:rPr>
            <w:t>[Category]</w:t>
          </w:r>
        </w:p>
      </w:docPartBody>
    </w:docPart>
    <w:docPart>
      <w:docPartPr>
        <w:name w:val="8221EE18FC514A028095BCDBF55F1884"/>
        <w:category>
          <w:name w:val="General"/>
          <w:gallery w:val="placeholder"/>
        </w:category>
        <w:types>
          <w:type w:val="bbPlcHdr"/>
        </w:types>
        <w:behaviors>
          <w:behavior w:val="content"/>
        </w:behaviors>
        <w:guid w:val="{E74FDBDB-06E7-4DF6-9BD8-AAD13994EF8D}"/>
      </w:docPartPr>
      <w:docPartBody>
        <w:p w:rsidR="00021F53" w:rsidRDefault="00BF047B">
          <w:pPr>
            <w:pStyle w:val="8221EE18FC514A028095BCDBF55F1884"/>
          </w:pPr>
          <w:r w:rsidRPr="000B259F">
            <w:rPr>
              <w:rStyle w:val="PlaceholderText"/>
            </w:rPr>
            <w:t>[Keywords]</w:t>
          </w:r>
        </w:p>
      </w:docPartBody>
    </w:docPart>
    <w:docPart>
      <w:docPartPr>
        <w:name w:val="1F6751AA91674006A48BF3EC4DB3DD41"/>
        <w:category>
          <w:name w:val="General"/>
          <w:gallery w:val="placeholder"/>
        </w:category>
        <w:types>
          <w:type w:val="bbPlcHdr"/>
        </w:types>
        <w:behaviors>
          <w:behavior w:val="content"/>
        </w:behaviors>
        <w:guid w:val="{18820B01-CD04-4818-9A5A-B8BDDB603888}"/>
      </w:docPartPr>
      <w:docPartBody>
        <w:p w:rsidR="00021F53" w:rsidRDefault="00BF047B">
          <w:pPr>
            <w:pStyle w:val="1F6751AA91674006A48BF3EC4DB3DD4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F047B"/>
    <w:rsid w:val="00021F53"/>
    <w:rsid w:val="00054700"/>
    <w:rsid w:val="001A66AB"/>
    <w:rsid w:val="00257502"/>
    <w:rsid w:val="005032D8"/>
    <w:rsid w:val="0060667B"/>
    <w:rsid w:val="00B77405"/>
    <w:rsid w:val="00BF047B"/>
    <w:rsid w:val="00D63DBE"/>
    <w:rsid w:val="00E8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405"/>
    <w:rPr>
      <w:color w:val="808080"/>
    </w:rPr>
  </w:style>
  <w:style w:type="paragraph" w:customStyle="1" w:styleId="6E79A4FAE3EA4A22A03C26DB215DAAEC">
    <w:name w:val="6E79A4FAE3EA4A22A03C26DB215DAAEC"/>
    <w:rsid w:val="00B77405"/>
  </w:style>
  <w:style w:type="paragraph" w:customStyle="1" w:styleId="57C9CDC5FFF04B7F91F6EE44C82F4CEB">
    <w:name w:val="57C9CDC5FFF04B7F91F6EE44C82F4CEB"/>
    <w:rsid w:val="00B77405"/>
  </w:style>
  <w:style w:type="paragraph" w:customStyle="1" w:styleId="9ED794E0959D4019A81806E14E3E9815">
    <w:name w:val="9ED794E0959D4019A81806E14E3E9815"/>
    <w:rsid w:val="00B77405"/>
  </w:style>
  <w:style w:type="paragraph" w:customStyle="1" w:styleId="DA794FF5BA2D405AA3C07FABBFA01A3F">
    <w:name w:val="DA794FF5BA2D405AA3C07FABBFA01A3F"/>
    <w:rsid w:val="00B77405"/>
  </w:style>
  <w:style w:type="paragraph" w:customStyle="1" w:styleId="8221EE18FC514A028095BCDBF55F1884">
    <w:name w:val="8221EE18FC514A028095BCDBF55F1884"/>
    <w:rsid w:val="00B77405"/>
  </w:style>
  <w:style w:type="paragraph" w:customStyle="1" w:styleId="1F6751AA91674006A48BF3EC4DB3DD41">
    <w:name w:val="1F6751AA91674006A48BF3EC4DB3DD41"/>
    <w:rsid w:val="00B77405"/>
  </w:style>
  <w:style w:type="paragraph" w:customStyle="1" w:styleId="737063EF3D4849E78E449EA1639A6124">
    <w:name w:val="737063EF3D4849E78E449EA1639A6124"/>
    <w:rsid w:val="0025750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project.dotx</Template>
  <TotalTime>1614</TotalTime>
  <Pages>22</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Design Specification</dc:subject>
  <dc:creator>Joshua Bird, Phil Wilkinson, Tom Hull, Dave Haenze, Chris Morgan, Kamarus Alimin, Szymon Stec, Lewis Waldron</dc:creator>
  <cp:keywords>1.3</cp:keywords>
  <cp:lastModifiedBy>Phil Wilkinson</cp:lastModifiedBy>
  <cp:revision>14</cp:revision>
  <dcterms:created xsi:type="dcterms:W3CDTF">2013-01-30T20:38:00Z</dcterms:created>
  <dcterms:modified xsi:type="dcterms:W3CDTF">2013-02-15T14:27:00Z</dcterms:modified>
  <cp:category>SE_02_DS_04</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