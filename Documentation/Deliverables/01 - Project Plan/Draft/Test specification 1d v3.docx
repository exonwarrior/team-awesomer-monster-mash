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lang w:val="de-DE"/>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3E35F6" w:rsidRDefault="00BA272F" w:rsidP="0047267A">
          <w:pPr>
            <w:pStyle w:val="Title"/>
            <w:rPr>
              <w:lang w:val="de-DE"/>
            </w:rPr>
          </w:pPr>
          <w:r w:rsidRPr="003E35F6">
            <w:rPr>
              <w:rStyle w:val="BodyTextChar"/>
              <w:lang w:val="de-DE"/>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415ADE"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415ADE" w:rsidP="002669CF">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02_PP_01</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415ADE"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415ADE" w:rsidP="007845C3">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45C3">
                  <w:t>Draft</w:t>
                </w:r>
              </w:sdtContent>
            </w:sdt>
          </w:p>
        </w:tc>
      </w:tr>
    </w:tbl>
    <w:p w:rsidR="00573F2E" w:rsidRPr="00B11CAE" w:rsidRDefault="000B5BFB"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ON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mc:Fallback>
        </mc:AlternateContent>
      </w:r>
      <w:r w:rsidR="00573F2E" w:rsidRPr="00B11CAE">
        <w:br w:type="page"/>
      </w:r>
    </w:p>
    <w:p w:rsidR="0079738D" w:rsidRPr="00B11CAE" w:rsidRDefault="00A44A71" w:rsidP="00F64A04">
      <w:pPr>
        <w:pStyle w:val="UnnumHeading1"/>
      </w:pPr>
      <w:bookmarkStart w:id="0" w:name="_Toc347133803"/>
      <w:r w:rsidRPr="00B11CAE">
        <w:lastRenderedPageBreak/>
        <w:t>CONTENTS</w:t>
      </w:r>
      <w:bookmarkEnd w:id="0"/>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1" w:name="_Toc347133804"/>
      <w:r w:rsidRPr="00B11CAE">
        <w:lastRenderedPageBreak/>
        <w:t>Introduction</w:t>
      </w:r>
      <w:bookmarkEnd w:id="1"/>
    </w:p>
    <w:p w:rsidR="003309A1" w:rsidRPr="00B11CAE" w:rsidRDefault="00A44A71" w:rsidP="000E0E86">
      <w:pPr>
        <w:pStyle w:val="Heading2"/>
      </w:pPr>
      <w:bookmarkStart w:id="2" w:name="_Toc347133805"/>
      <w:r w:rsidRPr="00B11CAE">
        <w:t>Purpose of this Document</w:t>
      </w:r>
      <w:bookmarkEnd w:id="2"/>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3" w:name="_Toc347133806"/>
      <w:r w:rsidRPr="00B11CAE">
        <w:t>Scope</w:t>
      </w:r>
      <w:bookmarkEnd w:id="3"/>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4" w:name="_Toc347133807"/>
      <w:r w:rsidRPr="00B11CAE">
        <w:t>Objectives</w:t>
      </w:r>
      <w:bookmarkEnd w:id="4"/>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5" w:name="_Toc347133808"/>
      <w:r w:rsidRPr="00B11CAE">
        <w:lastRenderedPageBreak/>
        <w:t>Project Plan</w:t>
      </w:r>
      <w:bookmarkEnd w:id="5"/>
    </w:p>
    <w:p w:rsidR="00DF27F1" w:rsidRPr="00B11CAE" w:rsidRDefault="005F1770" w:rsidP="000E0E86">
      <w:pPr>
        <w:pStyle w:val="Heading2"/>
      </w:pPr>
      <w:bookmarkStart w:id="6" w:name="_Toc347133809"/>
      <w:r w:rsidRPr="00B11CAE">
        <w:t>Overv</w:t>
      </w:r>
      <w:r w:rsidR="00DF27F1" w:rsidRPr="00B11CAE">
        <w:t>iew</w:t>
      </w:r>
      <w:bookmarkEnd w:id="6"/>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7" w:name="_Toc347133810"/>
      <w:r w:rsidRPr="00B11CAE">
        <w:rPr>
          <w:rFonts w:eastAsiaTheme="minorHAnsi"/>
        </w:rPr>
        <w:lastRenderedPageBreak/>
        <w:t>Use Case</w:t>
      </w:r>
      <w:r w:rsidR="003239CF" w:rsidRPr="00B11CAE">
        <w:rPr>
          <w:rFonts w:eastAsiaTheme="minorHAnsi"/>
        </w:rPr>
        <w:t xml:space="preserve"> Diagram</w:t>
      </w:r>
      <w:bookmarkEnd w:id="7"/>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2336" behindDoc="0" locked="0" layoutInCell="1" allowOverlap="1">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left:0;text-align:left;margin-left:119.5pt;margin-top:25.85pt;width:211.5pt;height:2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DlLg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oYVTvrU0H9hMw6GFscRxI3HbgflPTY3iX13w/MCUrU&#10;B4PqrGdzZI+EZMwXb3I03LWnuvYwwxGqpIGScbsL4wwdrJNthy+N/WDgFhVtZOI6Sj9mdUofWzhJ&#10;cBq3OCPXdor69VPY/gQ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uW1Dl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427.45pt;margin-top:18.9pt;width:64.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DJYpJ0sAgAAWgQAAA4AAAAAAAAAAAAAAAAALgIAAGRy&#10;cy9lMm9Eb2MueG1sUEsBAi0AFAAGAAgAAAAhANFs/snfAAAACQ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29"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DigBCALQIAAFoEAAAOAAAAAAAAAAAAAAAAAC4CAABk&#10;cnMvZTJvRG9jLnhtbFBLAQItABQABgAIAAAAIQBfUNGh3wAAAAgBAAAPAAAAAAAAAAAAAAAAAIc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7392" behindDoc="0" locked="0" layoutInCell="1" allowOverlap="1">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4.3pt;margin-top:11.1pt;width:138.15pt;height:13.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3600" behindDoc="0" locked="0" layoutInCell="1" allowOverlap="1">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0" o:spid="_x0000_s1026" style="position:absolute;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3360" behindDoc="0" locked="0" layoutInCell="1" allowOverlap="1">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8" o:spid="_x0000_s1026" type="#_x0000_t32" style="position:absolute;margin-left:295.5pt;margin-top:29.4pt;width:120.2pt;height:13.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41.3pt;margin-top:9.05pt;width:137.75pt;height:1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8416" behindDoc="0" locked="0" layoutInCell="1" allowOverlap="1">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311.15pt;margin-top:24.85pt;width:104.55pt;height: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6368" behindDoc="0" locked="0" layoutInCell="1" allowOverlap="1">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34.3pt;margin-top:2.3pt;width:118.45pt;height:3.1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6.45pt;margin-top:14.2pt;width:121.3pt;height:23.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9440" behindDoc="0" locked="0" layoutInCell="1" allowOverlap="1">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303.65pt;margin-top:14.95pt;width:120.95pt;height:2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25.7pt;margin-top:4.95pt;width:130.8pt;height:3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10464" behindDoc="0" locked="0" layoutInCell="1" allowOverlap="1">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281.1pt;margin-top:5.8pt;width:134.6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435610</wp:posOffset>
                </wp:positionH>
                <wp:positionV relativeFrom="paragraph">
                  <wp:posOffset>73660</wp:posOffset>
                </wp:positionV>
                <wp:extent cx="1754505" cy="443865"/>
                <wp:effectExtent l="6985" t="5080" r="10160"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34.3pt;margin-top:5.8pt;width:138.15pt;height:34.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"/>
            </w:pict>
          </mc:Fallback>
        </mc:AlternateConten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3E35F6" w:rsidP="004C64F9">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w:t>
      </w:r>
      <w:r w:rsidR="008D4B09">
        <w:rPr>
          <w:rFonts w:eastAsiaTheme="minorHAnsi"/>
          <w:sz w:val="22"/>
          <w:szCs w:val="22"/>
        </w:rPr>
        <w:t xml:space="preserve">can sell their monsters to other users. The can also breed monsters with friends monsters, and produce offspring. The users monster can fight other users monsters by challenging each other, this is done by a send request system, were the other user has to accept the challenge. </w:t>
      </w:r>
      <w:r w:rsidR="004C64F9">
        <w:rPr>
          <w:rFonts w:eastAsiaTheme="minorHAnsi"/>
          <w:sz w:val="22"/>
          <w:szCs w:val="22"/>
        </w:rPr>
        <w:t>Another feature you can view friends wealth, and users can delete friends.</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0" type="#_x0000_t202" style="position:absolute;margin-left:423.6pt;margin-top:3.15pt;width:80.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0GLQIAAFs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1dDQY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6672" behindDoc="0" locked="0" layoutInCell="1" allowOverlap="1">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8720" behindDoc="0" locked="0" layoutInCell="1" allowOverlap="1">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margin-left:-27.1pt;margin-top:3.15pt;width:64.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2" type="#_x0000_t202" style="position:absolute;margin-left:131.5pt;margin-top:3.7pt;width:211.5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Wz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z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NFYWz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0" o:spid="_x0000_s1026" type="#_x0000_t32" style="position:absolute;margin-left:307.25pt;margin-top:9.25pt;width:120.2pt;height:27.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7696" behindDoc="0" locked="0" layoutInCell="1" allowOverlap="1">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51.9pt;margin-top:13.95pt;width:108.7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51.9pt;margin-top:1.05pt;width:108.75pt;height:1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3E35F6" w:rsidRDefault="003E35F6" w:rsidP="00116101">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3" type="#_x0000_t202" style="position:absolute;margin-left:131.5pt;margin-top:21.25pt;width:211.5pt;height:2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EPLw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27.1pt;margin-top:17.05pt;width:64.8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B4OoI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5888" behindDoc="0" locked="0" layoutInCell="1" allowOverlap="1">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7152" behindDoc="0" locked="0" layoutInCell="1" allowOverlap="1">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5" type="#_x0000_t202" style="position:absolute;margin-left:439.45pt;margin-top:17.05pt;width:64.8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O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6128" behindDoc="0" locked="0" layoutInCell="1" allowOverlap="1">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02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46.85pt;margin-top:23.85pt;width:146.2pt;height:10.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330.65pt;margin-top:24.3pt;width:96.9pt;height:115.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46.85pt;margin-top:23.6pt;width:138.7pt;height:.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46.9pt;margin-top:19.95pt;width:150.7pt;height:8.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307.25pt;margin-top:27pt;width:132.45pt;height:96.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46.85pt;margin-top:16.1pt;width:132.65pt;height:4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8" o:spid="_x0000_s1026" type="#_x0000_t32" style="position:absolute;margin-left:46.9pt;margin-top:3.55pt;width:146.2pt;height:25.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5104" behindDoc="0" locked="0" layoutInCell="1" allowOverlap="1">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46.85pt;margin-top:14.9pt;width:132.7pt;height:78.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315.65pt;margin-top:6.2pt;width:123.25pt;height:9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4C64F9">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the sever can also decide fight outcome between two monsters.</w:t>
      </w:r>
      <w:r w:rsidR="003239CF" w:rsidRPr="00B11CAE">
        <w:br w:type="page"/>
      </w:r>
    </w:p>
    <w:p w:rsidR="00207EA1" w:rsidRPr="00B11CAE" w:rsidRDefault="00CE49FE" w:rsidP="000E0E86">
      <w:pPr>
        <w:pStyle w:val="Heading2"/>
        <w:rPr>
          <w:kern w:val="28"/>
        </w:rPr>
      </w:pPr>
      <w:bookmarkStart w:id="8" w:name="_Toc347133811"/>
      <w:r w:rsidRPr="00B11CAE">
        <w:lastRenderedPageBreak/>
        <w:t>User interface design</w:t>
      </w:r>
      <w:bookmarkEnd w:id="8"/>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4"/>
          <w:footerReference w:type="default" r:id="rId15"/>
          <w:pgSz w:w="11907" w:h="16840" w:code="9"/>
          <w:pgMar w:top="1440" w:right="1440" w:bottom="1440" w:left="1440" w:header="720" w:footer="720" w:gutter="0"/>
          <w:cols w:space="720"/>
          <w:titlePg/>
        </w:sectPr>
      </w:pPr>
    </w:p>
    <w:p w:rsidR="00FC296D" w:rsidRPr="00B11CAE" w:rsidRDefault="00DD45BB" w:rsidP="000E0E86">
      <w:pPr>
        <w:pStyle w:val="Heading2"/>
      </w:pPr>
      <w:bookmarkStart w:id="9" w:name="_Toc347133812"/>
      <w:r w:rsidRPr="00B11CAE">
        <w:lastRenderedPageBreak/>
        <w:t xml:space="preserve">Gantt </w:t>
      </w:r>
      <w:r w:rsidR="00DF0F7B" w:rsidRPr="00B11CAE">
        <w:t>chart</w:t>
      </w:r>
      <w:bookmarkEnd w:id="9"/>
    </w:p>
    <w:p w:rsidR="006A2390" w:rsidRPr="00B11CAE" w:rsidRDefault="006A2390" w:rsidP="003468DD">
      <w:pPr>
        <w:ind w:left="-993" w:right="-641"/>
        <w:rPr>
          <w:noProof/>
          <w:lang w:eastAsia="zh-CN" w:bidi="ta-IN"/>
        </w:rPr>
      </w:pPr>
    </w:p>
    <w:p w:rsidR="00DB3258" w:rsidRDefault="00DB3258" w:rsidP="003468DD">
      <w:pPr>
        <w:ind w:left="-993" w:right="-641"/>
        <w:rPr>
          <w:noProof/>
          <w:lang w:eastAsia="en-GB"/>
        </w:rPr>
      </w:pPr>
    </w:p>
    <w:p w:rsidR="003468DD" w:rsidRPr="00B11CAE" w:rsidRDefault="00DB3258" w:rsidP="003468DD">
      <w:pPr>
        <w:ind w:left="-993" w:right="-641"/>
      </w:pPr>
      <w:r>
        <w:rPr>
          <w:noProof/>
          <w:lang w:eastAsia="en-GB"/>
        </w:rPr>
        <w:drawing>
          <wp:inline distT="0" distB="0" distL="0" distR="0">
            <wp:extent cx="10157812" cy="2035534"/>
            <wp:effectExtent l="0" t="0" r="0" b="3175"/>
            <wp:docPr id="17" name="Picture 17" descr="C:\Users\iWilko\Documents\GitHub\team-awesomer-monster-mash\Documentation\Deliverables\01 - Project Plan\Components\gantt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Documentation\Deliverables\01 - Project Plan\Components\gantt chart v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56" r="19296"/>
                    <a:stretch/>
                  </pic:blipFill>
                  <pic:spPr bwMode="auto">
                    <a:xfrm>
                      <a:off x="0" y="0"/>
                      <a:ext cx="10162738" cy="2036521"/>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0" w:name="_Toc347133813"/>
      <w:r w:rsidRPr="00B11CAE">
        <w:rPr>
          <w:rFonts w:eastAsia="Calibri"/>
        </w:rPr>
        <w:lastRenderedPageBreak/>
        <w:t>Risk Assessment</w:t>
      </w:r>
      <w:bookmarkEnd w:id="10"/>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more than one user edits a file on GitHub 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Making use of GitHub's ticketing feature to be 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1" w:name="_Toc347133814"/>
      <w:r w:rsidRPr="00B11CAE">
        <w:lastRenderedPageBreak/>
        <w:t>RE</w:t>
      </w:r>
      <w:r w:rsidR="00A44A71" w:rsidRPr="00B11CAE">
        <w:t>FERENCES</w:t>
      </w:r>
      <w:bookmarkEnd w:id="11"/>
    </w:p>
    <w:p w:rsidR="0079738D" w:rsidRPr="00B11CAE" w:rsidRDefault="004F2D26" w:rsidP="006A16AC">
      <w:pPr>
        <w:pStyle w:val="bibentry"/>
      </w:pPr>
      <w:bookmarkStart w:id="12" w:name="seqa03"/>
      <w:r w:rsidRPr="00B11CAE">
        <w:t>[1]</w:t>
      </w:r>
      <w:bookmarkEnd w:id="12"/>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3" w:name="_Toc347133815"/>
      <w:r w:rsidRPr="00B11CAE">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B3258">
            <w:r>
              <w:t>1.3</w:t>
            </w:r>
          </w:p>
        </w:tc>
        <w:tc>
          <w:tcPr>
            <w:tcW w:w="1008" w:type="dxa"/>
          </w:tcPr>
          <w:p w:rsidR="0079738D" w:rsidRPr="00B11CAE" w:rsidRDefault="00DB3258">
            <w:r>
              <w:t>N/A</w:t>
            </w:r>
          </w:p>
        </w:tc>
        <w:tc>
          <w:tcPr>
            <w:tcW w:w="1193" w:type="dxa"/>
          </w:tcPr>
          <w:p w:rsidR="0079738D" w:rsidRPr="00B11CAE" w:rsidRDefault="00DB3258" w:rsidP="00DB3258">
            <w:r>
              <w:t>28-01-2013</w:t>
            </w:r>
          </w:p>
        </w:tc>
        <w:tc>
          <w:tcPr>
            <w:tcW w:w="3969" w:type="dxa"/>
          </w:tcPr>
          <w:p w:rsidR="0079738D" w:rsidRPr="00B11CAE" w:rsidRDefault="00DB3258" w:rsidP="00DB3258">
            <w:r>
              <w:t>Updated use-case</w:t>
            </w:r>
          </w:p>
        </w:tc>
        <w:tc>
          <w:tcPr>
            <w:tcW w:w="1318" w:type="dxa"/>
          </w:tcPr>
          <w:p w:rsidR="0079738D" w:rsidRPr="00B11CAE" w:rsidRDefault="00DB3258">
            <w:r>
              <w:t>CM</w:t>
            </w:r>
          </w:p>
        </w:tc>
      </w:tr>
      <w:tr w:rsidR="0079738D" w:rsidRPr="00B11CAE" w:rsidTr="008904EC">
        <w:trPr>
          <w:jc w:val="center"/>
        </w:trPr>
        <w:tc>
          <w:tcPr>
            <w:tcW w:w="864" w:type="dxa"/>
          </w:tcPr>
          <w:p w:rsidR="0079738D" w:rsidRPr="00B11CAE" w:rsidRDefault="00DB3258">
            <w:r>
              <w:t>1.4</w:t>
            </w:r>
          </w:p>
        </w:tc>
        <w:tc>
          <w:tcPr>
            <w:tcW w:w="1008" w:type="dxa"/>
          </w:tcPr>
          <w:p w:rsidR="0079738D" w:rsidRPr="00B11CAE" w:rsidRDefault="00DB3258">
            <w:r>
              <w:t>N/A</w:t>
            </w:r>
          </w:p>
        </w:tc>
        <w:tc>
          <w:tcPr>
            <w:tcW w:w="1193" w:type="dxa"/>
          </w:tcPr>
          <w:p w:rsidR="0079738D" w:rsidRPr="00B11CAE" w:rsidRDefault="00DB3258">
            <w:r>
              <w:t>28-01-2013</w:t>
            </w:r>
          </w:p>
        </w:tc>
        <w:tc>
          <w:tcPr>
            <w:tcW w:w="3969" w:type="dxa"/>
          </w:tcPr>
          <w:p w:rsidR="0079738D" w:rsidRPr="00B11CAE" w:rsidRDefault="00DB3258">
            <w:r>
              <w:t>Updated gantt chart</w:t>
            </w:r>
          </w:p>
        </w:tc>
        <w:tc>
          <w:tcPr>
            <w:tcW w:w="1318" w:type="dxa"/>
          </w:tcPr>
          <w:p w:rsidR="0079738D" w:rsidRPr="00B11CAE" w:rsidRDefault="00DB3258">
            <w:r>
              <w:t>PW</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ADE" w:rsidRDefault="00415ADE">
      <w:r>
        <w:separator/>
      </w:r>
    </w:p>
  </w:endnote>
  <w:endnote w:type="continuationSeparator" w:id="0">
    <w:p w:rsidR="00415ADE" w:rsidRDefault="0041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7845C3">
      <w:rPr>
        <w:rStyle w:val="PageNumber"/>
        <w:noProof/>
      </w:rPr>
      <w:t>16</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7845C3">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ADE" w:rsidRDefault="00415ADE">
      <w:r>
        <w:separator/>
      </w:r>
    </w:p>
  </w:footnote>
  <w:footnote w:type="continuationSeparator" w:id="0">
    <w:p w:rsidR="00415ADE" w:rsidRDefault="00415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Default="00415AD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845C3">
          <w:t>Draft</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3551"/>
    <w:rsid w:val="00005858"/>
    <w:rsid w:val="00006129"/>
    <w:rsid w:val="00014178"/>
    <w:rsid w:val="000145F3"/>
    <w:rsid w:val="0002215E"/>
    <w:rsid w:val="0003694C"/>
    <w:rsid w:val="000418DB"/>
    <w:rsid w:val="00064470"/>
    <w:rsid w:val="000B0499"/>
    <w:rsid w:val="000B5BFB"/>
    <w:rsid w:val="000D2790"/>
    <w:rsid w:val="000D28BC"/>
    <w:rsid w:val="000D4E75"/>
    <w:rsid w:val="000E01BD"/>
    <w:rsid w:val="000E0E86"/>
    <w:rsid w:val="000F0F8A"/>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309A1"/>
    <w:rsid w:val="0033306C"/>
    <w:rsid w:val="00344B6F"/>
    <w:rsid w:val="003468DD"/>
    <w:rsid w:val="00362B12"/>
    <w:rsid w:val="00386278"/>
    <w:rsid w:val="003B2843"/>
    <w:rsid w:val="003C3039"/>
    <w:rsid w:val="003C4962"/>
    <w:rsid w:val="003D5B78"/>
    <w:rsid w:val="003E35F6"/>
    <w:rsid w:val="00415ADE"/>
    <w:rsid w:val="00420B4F"/>
    <w:rsid w:val="00430A62"/>
    <w:rsid w:val="004375B0"/>
    <w:rsid w:val="004511A1"/>
    <w:rsid w:val="004668F8"/>
    <w:rsid w:val="00466A19"/>
    <w:rsid w:val="0047267A"/>
    <w:rsid w:val="004B2F56"/>
    <w:rsid w:val="004C2570"/>
    <w:rsid w:val="004C5EA6"/>
    <w:rsid w:val="004C64F9"/>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4602"/>
    <w:rsid w:val="006678E7"/>
    <w:rsid w:val="00675FC9"/>
    <w:rsid w:val="006A16AC"/>
    <w:rsid w:val="006A2390"/>
    <w:rsid w:val="006A79A2"/>
    <w:rsid w:val="006C70A8"/>
    <w:rsid w:val="006D3413"/>
    <w:rsid w:val="006E2359"/>
    <w:rsid w:val="006E6158"/>
    <w:rsid w:val="006F2FD0"/>
    <w:rsid w:val="00741B89"/>
    <w:rsid w:val="00757A14"/>
    <w:rsid w:val="007845C3"/>
    <w:rsid w:val="007861A0"/>
    <w:rsid w:val="0079738D"/>
    <w:rsid w:val="007A4E16"/>
    <w:rsid w:val="007E7944"/>
    <w:rsid w:val="00803B63"/>
    <w:rsid w:val="00853D86"/>
    <w:rsid w:val="00854164"/>
    <w:rsid w:val="008904EC"/>
    <w:rsid w:val="008B4732"/>
    <w:rsid w:val="008D4B09"/>
    <w:rsid w:val="008E458F"/>
    <w:rsid w:val="008F209C"/>
    <w:rsid w:val="00900EE0"/>
    <w:rsid w:val="00931CAD"/>
    <w:rsid w:val="009746F8"/>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B3258"/>
    <w:rsid w:val="00DD45BB"/>
    <w:rsid w:val="00DF0F7B"/>
    <w:rsid w:val="00DF27F1"/>
    <w:rsid w:val="00DF6673"/>
    <w:rsid w:val="00E022D9"/>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1F03"/>
    <w:rsid w:val="001657D9"/>
    <w:rsid w:val="001A22EE"/>
    <w:rsid w:val="002929B3"/>
    <w:rsid w:val="005C2A8A"/>
    <w:rsid w:val="005F1F03"/>
    <w:rsid w:val="008A3690"/>
    <w:rsid w:val="00BD78CC"/>
    <w:rsid w:val="00E63341"/>
    <w:rsid w:val="00EF6952"/>
    <w:rsid w:val="00FC03F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39</TotalTime>
  <Pages>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1.4</cp:keywords>
  <cp:lastModifiedBy>iWilko</cp:lastModifiedBy>
  <cp:revision>6</cp:revision>
  <cp:lastPrinted>2013-01-28T10:49:00Z</cp:lastPrinted>
  <dcterms:created xsi:type="dcterms:W3CDTF">2013-01-28T11:52:00Z</dcterms:created>
  <dcterms:modified xsi:type="dcterms:W3CDTF">2013-01-28T13:14:00Z</dcterms:modified>
  <cp:category>SE_02_PP_01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