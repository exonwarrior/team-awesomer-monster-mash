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Style w:val="BodyTextChar"/>
          <w:lang w:val="de-DE"/>
        </w:rPr>
        <w:alias w:val="Title"/>
        <w:id w:val="473469232"/>
        <w:placeholder>
          <w:docPart w:val="4D7CDE301A5E4B9B95D6F72749B539A4"/>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79738D" w:rsidRPr="003E35F6" w:rsidRDefault="00BA272F" w:rsidP="0047267A">
          <w:pPr>
            <w:pStyle w:val="Title"/>
            <w:rPr>
              <w:lang w:val="de-DE"/>
            </w:rPr>
          </w:pPr>
          <w:r w:rsidRPr="003E35F6">
            <w:rPr>
              <w:rStyle w:val="BodyTextChar"/>
              <w:lang w:val="de-DE"/>
            </w:rPr>
            <w:t>Monster Mash – Team Awesome-er</w:t>
          </w:r>
        </w:p>
      </w:sdtContent>
    </w:sdt>
    <w:sdt>
      <w:sdtPr>
        <w:alias w:val="Subject"/>
        <w:id w:val="473469265"/>
        <w:placeholder>
          <w:docPart w:val="CB13A00E25F04F7D99AD9365D0D338AB"/>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B11CAE" w:rsidRDefault="00BA272F" w:rsidP="0047267A">
          <w:pPr>
            <w:pStyle w:val="Subtitle"/>
          </w:pPr>
          <w:r w:rsidRPr="00B11CAE">
            <w:t>Project Plan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B11CAE" w:rsidTr="009D12AB">
        <w:tc>
          <w:tcPr>
            <w:tcW w:w="1276" w:type="dxa"/>
          </w:tcPr>
          <w:p w:rsidR="0003694C" w:rsidRPr="00B11CAE" w:rsidRDefault="0003694C" w:rsidP="00B30EDD">
            <w:r w:rsidRPr="00B11CAE">
              <w:t>Author:</w:t>
            </w:r>
          </w:p>
        </w:tc>
        <w:tc>
          <w:tcPr>
            <w:tcW w:w="4355" w:type="dxa"/>
          </w:tcPr>
          <w:p w:rsidR="0003694C" w:rsidRPr="00B11CAE" w:rsidRDefault="00634602" w:rsidP="00DF27F1">
            <w:sdt>
              <w:sdtPr>
                <w:rPr>
                  <w:color w:val="000000"/>
                  <w:lang w:eastAsia="en-GB"/>
                </w:rPr>
                <w:alias w:val="Author"/>
                <w:id w:val="473469229"/>
                <w:placeholder>
                  <w:docPart w:val="46FC0D921ADC4944A3DB6AE7EC1865FD"/>
                </w:placeholder>
                <w:dataBinding w:prefixMappings="xmlns:ns0='http://purl.org/dc/elements/1.1/' xmlns:ns1='http://schemas.openxmlformats.org/package/2006/metadata/core-properties' " w:xpath="/ns1:coreProperties[1]/ns0:creator[1]" w:storeItemID="{6C3C8BC8-F283-45AE-878A-BAB7291924A1}"/>
                <w:text/>
              </w:sdtPr>
              <w:sdtEndPr/>
              <w:sdtContent>
                <w:r w:rsidR="009779CF" w:rsidRPr="009779CF">
                  <w:rPr>
                    <w:color w:val="000000"/>
                    <w:lang w:eastAsia="en-GB"/>
                  </w:rPr>
                  <w:t>Joshua Bird, Phil Wilkinson, Thomas Hull, David Haenze, Christian Morgan, Kamarus Alimin, Szymon Stec, Lewis Waldron</w:t>
                </w:r>
              </w:sdtContent>
            </w:sdt>
          </w:p>
        </w:tc>
      </w:tr>
      <w:tr w:rsidR="0003694C" w:rsidRPr="00B11CAE" w:rsidTr="009D12AB">
        <w:tc>
          <w:tcPr>
            <w:tcW w:w="1276" w:type="dxa"/>
          </w:tcPr>
          <w:p w:rsidR="0003694C" w:rsidRPr="00B11CAE" w:rsidRDefault="0003694C" w:rsidP="0079738D">
            <w:r w:rsidRPr="00B11CAE">
              <w:t>Config Ref:</w:t>
            </w:r>
          </w:p>
        </w:tc>
        <w:tc>
          <w:tcPr>
            <w:tcW w:w="4355" w:type="dxa"/>
          </w:tcPr>
          <w:p w:rsidR="0003694C" w:rsidRPr="00B11CAE" w:rsidRDefault="00634602" w:rsidP="002669CF">
            <w:sdt>
              <w:sdtPr>
                <w:alias w:val="Category"/>
                <w:id w:val="473469292"/>
                <w:placeholder>
                  <w:docPart w:val="A19445E0EEAC484AAA4E7328A701818D"/>
                </w:placeholder>
                <w:dataBinding w:prefixMappings="xmlns:ns0='http://purl.org/dc/elements/1.1/' xmlns:ns1='http://schemas.openxmlformats.org/package/2006/metadata/core-properties' " w:xpath="/ns1:coreProperties[1]/ns1:category[1]" w:storeItemID="{6C3C8BC8-F283-45AE-878A-BAB7291924A1}"/>
                <w:text/>
              </w:sdtPr>
              <w:sdtEndPr/>
              <w:sdtContent>
                <w:r w:rsidR="0079738D" w:rsidRPr="00B11CAE">
                  <w:t>SE_</w:t>
                </w:r>
                <w:r w:rsidR="002669CF">
                  <w:t>02_PP_01</w:t>
                </w:r>
              </w:sdtContent>
            </w:sdt>
            <w:r w:rsidR="00570A64" w:rsidRPr="00B11CAE">
              <w:t xml:space="preserve"> </w:t>
            </w:r>
          </w:p>
        </w:tc>
      </w:tr>
      <w:tr w:rsidR="0003694C" w:rsidRPr="00B11CAE" w:rsidTr="009D12AB">
        <w:tc>
          <w:tcPr>
            <w:tcW w:w="1276" w:type="dxa"/>
          </w:tcPr>
          <w:p w:rsidR="0003694C" w:rsidRPr="00B11CAE" w:rsidRDefault="0003694C" w:rsidP="0079738D">
            <w:r w:rsidRPr="00B11CAE">
              <w:t>Date:</w:t>
            </w:r>
          </w:p>
        </w:tc>
        <w:tc>
          <w:tcPr>
            <w:tcW w:w="4355" w:type="dxa"/>
          </w:tcPr>
          <w:p w:rsidR="0003694C" w:rsidRPr="00B11CAE" w:rsidRDefault="00DF27F1" w:rsidP="0079738D">
            <w:r w:rsidRPr="00B11CAE">
              <w:t>02-11-2012</w:t>
            </w:r>
          </w:p>
        </w:tc>
      </w:tr>
      <w:tr w:rsidR="0003694C" w:rsidRPr="00B11CAE" w:rsidTr="009D12AB">
        <w:tc>
          <w:tcPr>
            <w:tcW w:w="1276" w:type="dxa"/>
          </w:tcPr>
          <w:p w:rsidR="0003694C" w:rsidRPr="00B11CAE" w:rsidRDefault="0003694C" w:rsidP="0079738D">
            <w:r w:rsidRPr="00B11CAE">
              <w:t>Version:</w:t>
            </w:r>
          </w:p>
        </w:tc>
        <w:tc>
          <w:tcPr>
            <w:tcW w:w="4355" w:type="dxa"/>
          </w:tcPr>
          <w:p w:rsidR="0003694C" w:rsidRPr="00B11CAE" w:rsidRDefault="00634602" w:rsidP="00504AA6">
            <w:sdt>
              <w:sdtPr>
                <w:alias w:val="Keywords"/>
                <w:id w:val="473469293"/>
                <w:placeholder>
                  <w:docPart w:val="21963F330C3544FFA21235CD87454821"/>
                </w:placeholder>
                <w:dataBinding w:prefixMappings="xmlns:ns0='http://purl.org/dc/elements/1.1/' xmlns:ns1='http://schemas.openxmlformats.org/package/2006/metadata/core-properties' " w:xpath="/ns1:coreProperties[1]/ns1:keywords[1]" w:storeItemID="{6C3C8BC8-F283-45AE-878A-BAB7291924A1}"/>
                <w:text/>
              </w:sdtPr>
              <w:sdtEndPr/>
              <w:sdtContent>
                <w:r w:rsidR="00570A64" w:rsidRPr="00B11CAE">
                  <w:t>1.2</w:t>
                </w:r>
              </w:sdtContent>
            </w:sdt>
            <w:r w:rsidR="004511A1" w:rsidRPr="00B11CAE">
              <w:fldChar w:fldCharType="begin"/>
            </w:r>
            <w:r w:rsidR="009A7185" w:rsidRPr="00B11CAE">
              <w:instrText xml:space="preserve"> DOCVARIABLE  Version  \* MERGEFORMAT </w:instrText>
            </w:r>
            <w:r w:rsidR="004511A1" w:rsidRPr="00B11CAE">
              <w:fldChar w:fldCharType="end"/>
            </w:r>
          </w:p>
        </w:tc>
      </w:tr>
      <w:tr w:rsidR="0003694C" w:rsidRPr="00B11CAE" w:rsidTr="009D12AB">
        <w:tc>
          <w:tcPr>
            <w:tcW w:w="1276" w:type="dxa"/>
          </w:tcPr>
          <w:p w:rsidR="0003694C" w:rsidRPr="00B11CAE" w:rsidRDefault="0003694C" w:rsidP="0079738D">
            <w:r w:rsidRPr="00B11CAE">
              <w:t>Status:</w:t>
            </w:r>
          </w:p>
        </w:tc>
        <w:tc>
          <w:tcPr>
            <w:tcW w:w="4355" w:type="dxa"/>
          </w:tcPr>
          <w:p w:rsidR="0003694C" w:rsidRPr="00B11CAE" w:rsidRDefault="00634602" w:rsidP="00DF27F1">
            <w:sdt>
              <w:sdtPr>
                <w:alias w:val="Status"/>
                <w:id w:val="473469228"/>
                <w:placeholder>
                  <w:docPart w:val="3DCCD1C1F3324398BD474CFC7D379BA3"/>
                </w:placeholder>
                <w:dataBinding w:prefixMappings="xmlns:ns0='http://purl.org/dc/elements/1.1/' xmlns:ns1='http://schemas.openxmlformats.org/package/2006/metadata/core-properties' " w:xpath="/ns1:coreProperties[1]/ns1:contentStatus[1]" w:storeItemID="{6C3C8BC8-F283-45AE-878A-BAB7291924A1}"/>
                <w:text/>
              </w:sdtPr>
              <w:sdtEndPr/>
              <w:sdtContent>
                <w:r w:rsidR="00DF27F1" w:rsidRPr="00B11CAE">
                  <w:t>Final</w:t>
                </w:r>
              </w:sdtContent>
            </w:sdt>
          </w:p>
        </w:tc>
      </w:tr>
    </w:tbl>
    <w:p w:rsidR="00573F2E" w:rsidRPr="00B11CAE" w:rsidRDefault="000B5BFB"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0" r="0" b="0"/>
                <wp:wrapNone/>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0EE0" w:rsidRPr="00177A99" w:rsidRDefault="00900EE0" w:rsidP="00177A99">
                            <w:r w:rsidRPr="00177A99">
                              <w:t>Department of Computer Science</w:t>
                            </w:r>
                          </w:p>
                          <w:p w:rsidR="00900EE0" w:rsidRPr="00177A99" w:rsidRDefault="00900EE0" w:rsidP="00177A99">
                            <w:r w:rsidRPr="00177A99">
                              <w:t>Aberystwyth University</w:t>
                            </w:r>
                          </w:p>
                          <w:p w:rsidR="00900EE0" w:rsidRPr="00177A99" w:rsidRDefault="00900EE0" w:rsidP="00177A99">
                            <w:r w:rsidRPr="00177A99">
                              <w:t>Aberystwyth</w:t>
                            </w:r>
                          </w:p>
                          <w:p w:rsidR="00900EE0" w:rsidRPr="00177A99" w:rsidRDefault="00900EE0" w:rsidP="00177A99">
                            <w:r w:rsidRPr="00177A99">
                              <w:t>Ceredigion</w:t>
                            </w:r>
                          </w:p>
                          <w:p w:rsidR="00900EE0" w:rsidRPr="00177A99" w:rsidRDefault="00900EE0" w:rsidP="00177A99">
                            <w:r w:rsidRPr="00177A99">
                              <w:t>SY23 3DB</w:t>
                            </w:r>
                          </w:p>
                          <w:p w:rsidR="00900EE0" w:rsidRDefault="00900EE0">
                            <w:r w:rsidRPr="00177A99">
                              <w:t>Copyrig</w:t>
                            </w:r>
                            <w:r w:rsidR="009779CF">
                              <w:t>ht © Aberystwyth University 2012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2ONgwIAABE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" stroked="f">
                <v:textbox>
                  <w:txbxContent>
                    <w:p w:rsidR="00900EE0" w:rsidRPr="00177A99" w:rsidRDefault="00900EE0" w:rsidP="00177A99">
                      <w:r w:rsidRPr="00177A99">
                        <w:t>Department of Computer Science</w:t>
                      </w:r>
                    </w:p>
                    <w:p w:rsidR="00900EE0" w:rsidRPr="00177A99" w:rsidRDefault="00900EE0" w:rsidP="00177A99">
                      <w:r w:rsidRPr="00177A99">
                        <w:t>Aberystwyth University</w:t>
                      </w:r>
                    </w:p>
                    <w:p w:rsidR="00900EE0" w:rsidRPr="00177A99" w:rsidRDefault="00900EE0" w:rsidP="00177A99">
                      <w:r w:rsidRPr="00177A99">
                        <w:t>Aberystwyth</w:t>
                      </w:r>
                    </w:p>
                    <w:p w:rsidR="00900EE0" w:rsidRPr="00177A99" w:rsidRDefault="00900EE0" w:rsidP="00177A99">
                      <w:r w:rsidRPr="00177A99">
                        <w:t>Ceredigion</w:t>
                      </w:r>
                    </w:p>
                    <w:p w:rsidR="00900EE0" w:rsidRPr="00177A99" w:rsidRDefault="00900EE0" w:rsidP="00177A99">
                      <w:r w:rsidRPr="00177A99">
                        <w:t>SY23 3DB</w:t>
                      </w:r>
                    </w:p>
                    <w:p w:rsidR="00900EE0" w:rsidRDefault="00900EE0">
                      <w:r w:rsidRPr="00177A99">
                        <w:t>Copyrig</w:t>
                      </w:r>
                      <w:r w:rsidR="009779CF">
                        <w:t>ht © Aberystwyth University 2012</w:t>
                      </w:r>
                    </w:p>
                  </w:txbxContent>
                </v:textbox>
                <w10:wrap anchorx="margin" anchory="margin"/>
              </v:shape>
            </w:pict>
          </mc:Fallback>
        </mc:AlternateContent>
      </w:r>
      <w:r w:rsidR="00573F2E" w:rsidRPr="00B11CAE">
        <w:br w:type="page"/>
      </w:r>
    </w:p>
    <w:p w:rsidR="0079738D" w:rsidRPr="00B11CAE" w:rsidRDefault="00A44A71" w:rsidP="00F64A04">
      <w:pPr>
        <w:pStyle w:val="UnnumHeading1"/>
      </w:pPr>
      <w:bookmarkStart w:id="1" w:name="_Toc347133803"/>
      <w:r w:rsidRPr="00B11CAE">
        <w:lastRenderedPageBreak/>
        <w:t>CONTENTS</w:t>
      </w:r>
      <w:bookmarkEnd w:id="1"/>
    </w:p>
    <w:p w:rsidR="000418DB" w:rsidRDefault="004511A1">
      <w:pPr>
        <w:pStyle w:val="TOC1"/>
        <w:rPr>
          <w:rFonts w:asciiTheme="minorHAnsi" w:eastAsiaTheme="minorEastAsia" w:hAnsiTheme="minorHAnsi" w:cstheme="minorBidi"/>
          <w:caps w:val="0"/>
          <w:noProof/>
          <w:sz w:val="22"/>
          <w:szCs w:val="22"/>
          <w:lang w:eastAsia="en-GB"/>
        </w:rPr>
      </w:pPr>
      <w:r w:rsidRPr="00B11CAE">
        <w:fldChar w:fldCharType="begin"/>
      </w:r>
      <w:r w:rsidR="00A44A71" w:rsidRPr="00B11CAE">
        <w:instrText xml:space="preserve"> TOC \o "1-2" </w:instrText>
      </w:r>
      <w:r w:rsidRPr="00B11CAE">
        <w:fldChar w:fldCharType="separate"/>
      </w:r>
      <w:r w:rsidR="000418DB">
        <w:rPr>
          <w:noProof/>
        </w:rPr>
        <w:t>CONTENTS</w:t>
      </w:r>
      <w:r w:rsidR="000418DB">
        <w:rPr>
          <w:noProof/>
        </w:rPr>
        <w:tab/>
      </w:r>
      <w:r w:rsidR="000418DB">
        <w:rPr>
          <w:noProof/>
        </w:rPr>
        <w:fldChar w:fldCharType="begin"/>
      </w:r>
      <w:r w:rsidR="000418DB">
        <w:rPr>
          <w:noProof/>
        </w:rPr>
        <w:instrText xml:space="preserve"> PAGEREF _Toc347133803 \h </w:instrText>
      </w:r>
      <w:r w:rsidR="000418DB">
        <w:rPr>
          <w:noProof/>
        </w:rPr>
      </w:r>
      <w:r w:rsidR="000418DB">
        <w:rPr>
          <w:noProof/>
        </w:rPr>
        <w:fldChar w:fldCharType="separate"/>
      </w:r>
      <w:r w:rsidR="000418DB">
        <w:rPr>
          <w:noProof/>
        </w:rPr>
        <w:t>2</w:t>
      </w:r>
      <w:r w:rsidR="000418DB">
        <w:rPr>
          <w:noProof/>
        </w:rPr>
        <w:fldChar w:fldCharType="end"/>
      </w:r>
    </w:p>
    <w:p w:rsidR="000418DB" w:rsidRDefault="000418DB">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_Toc347133804 \h </w:instrText>
      </w:r>
      <w:r>
        <w:rPr>
          <w:noProof/>
        </w:rPr>
      </w:r>
      <w:r>
        <w:rPr>
          <w:noProof/>
        </w:rPr>
        <w:fldChar w:fldCharType="separate"/>
      </w:r>
      <w:r>
        <w:rPr>
          <w:noProof/>
        </w:rPr>
        <w:t>3</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cs="Helvetica"/>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_Toc347133805 \h </w:instrText>
      </w:r>
      <w:r>
        <w:rPr>
          <w:noProof/>
        </w:rPr>
      </w:r>
      <w:r>
        <w:rPr>
          <w:noProof/>
        </w:rPr>
        <w:fldChar w:fldCharType="separate"/>
      </w:r>
      <w:r>
        <w:rPr>
          <w:noProof/>
        </w:rPr>
        <w:t>3</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cs="Helvetica"/>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_Toc347133806 \h </w:instrText>
      </w:r>
      <w:r>
        <w:rPr>
          <w:noProof/>
        </w:rPr>
      </w:r>
      <w:r>
        <w:rPr>
          <w:noProof/>
        </w:rPr>
        <w:fldChar w:fldCharType="separate"/>
      </w:r>
      <w:r>
        <w:rPr>
          <w:noProof/>
        </w:rPr>
        <w:t>3</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cs="Helvetica"/>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_Toc347133807 \h </w:instrText>
      </w:r>
      <w:r>
        <w:rPr>
          <w:noProof/>
        </w:rPr>
      </w:r>
      <w:r>
        <w:rPr>
          <w:noProof/>
        </w:rPr>
        <w:fldChar w:fldCharType="separate"/>
      </w:r>
      <w:r>
        <w:rPr>
          <w:noProof/>
        </w:rPr>
        <w:t>3</w:t>
      </w:r>
      <w:r>
        <w:rPr>
          <w:noProof/>
        </w:rPr>
        <w:fldChar w:fldCharType="end"/>
      </w:r>
    </w:p>
    <w:p w:rsidR="000418DB" w:rsidRDefault="000418DB">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Project Plan</w:t>
      </w:r>
      <w:r>
        <w:rPr>
          <w:noProof/>
        </w:rPr>
        <w:tab/>
      </w:r>
      <w:r>
        <w:rPr>
          <w:noProof/>
        </w:rPr>
        <w:fldChar w:fldCharType="begin"/>
      </w:r>
      <w:r>
        <w:rPr>
          <w:noProof/>
        </w:rPr>
        <w:instrText xml:space="preserve"> PAGEREF _Toc347133808 \h </w:instrText>
      </w:r>
      <w:r>
        <w:rPr>
          <w:noProof/>
        </w:rPr>
      </w:r>
      <w:r>
        <w:rPr>
          <w:noProof/>
        </w:rPr>
        <w:fldChar w:fldCharType="separate"/>
      </w:r>
      <w:r>
        <w:rPr>
          <w:noProof/>
        </w:rPr>
        <w:t>4</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cs="Helvetica"/>
          <w:noProof/>
        </w:rPr>
        <w:t>2.1</w:t>
      </w:r>
      <w:r>
        <w:rPr>
          <w:rFonts w:asciiTheme="minorHAnsi" w:eastAsiaTheme="minorEastAsia" w:hAnsiTheme="minorHAnsi" w:cstheme="minorBidi"/>
          <w:noProof/>
          <w:sz w:val="22"/>
          <w:szCs w:val="22"/>
          <w:lang w:eastAsia="en-GB"/>
        </w:rPr>
        <w:tab/>
      </w:r>
      <w:r>
        <w:rPr>
          <w:noProof/>
        </w:rPr>
        <w:t>Overview</w:t>
      </w:r>
      <w:r>
        <w:rPr>
          <w:noProof/>
        </w:rPr>
        <w:tab/>
      </w:r>
      <w:r>
        <w:rPr>
          <w:noProof/>
        </w:rPr>
        <w:fldChar w:fldCharType="begin"/>
      </w:r>
      <w:r>
        <w:rPr>
          <w:noProof/>
        </w:rPr>
        <w:instrText xml:space="preserve"> PAGEREF _Toc347133809 \h </w:instrText>
      </w:r>
      <w:r>
        <w:rPr>
          <w:noProof/>
        </w:rPr>
      </w:r>
      <w:r>
        <w:rPr>
          <w:noProof/>
        </w:rPr>
        <w:fldChar w:fldCharType="separate"/>
      </w:r>
      <w:r>
        <w:rPr>
          <w:noProof/>
        </w:rPr>
        <w:t>4</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eastAsiaTheme="minorHAnsi" w:cs="Helvetica"/>
          <w:noProof/>
        </w:rPr>
        <w:t>2.2</w:t>
      </w:r>
      <w:r>
        <w:rPr>
          <w:rFonts w:asciiTheme="minorHAnsi" w:eastAsiaTheme="minorEastAsia" w:hAnsiTheme="minorHAnsi" w:cstheme="minorBidi"/>
          <w:noProof/>
          <w:sz w:val="22"/>
          <w:szCs w:val="22"/>
          <w:lang w:eastAsia="en-GB"/>
        </w:rPr>
        <w:tab/>
      </w:r>
      <w:r w:rsidRPr="0001722C">
        <w:rPr>
          <w:rFonts w:eastAsiaTheme="minorHAnsi"/>
          <w:noProof/>
        </w:rPr>
        <w:t>Use Case Diagram</w:t>
      </w:r>
      <w:r>
        <w:rPr>
          <w:noProof/>
        </w:rPr>
        <w:tab/>
      </w:r>
      <w:r>
        <w:rPr>
          <w:noProof/>
        </w:rPr>
        <w:fldChar w:fldCharType="begin"/>
      </w:r>
      <w:r>
        <w:rPr>
          <w:noProof/>
        </w:rPr>
        <w:instrText xml:space="preserve"> PAGEREF _Toc347133810 \h </w:instrText>
      </w:r>
      <w:r>
        <w:rPr>
          <w:noProof/>
        </w:rPr>
      </w:r>
      <w:r>
        <w:rPr>
          <w:noProof/>
        </w:rPr>
        <w:fldChar w:fldCharType="separate"/>
      </w:r>
      <w:r>
        <w:rPr>
          <w:noProof/>
        </w:rPr>
        <w:t>5</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cs="Helvetica"/>
          <w:noProof/>
          <w:kern w:val="28"/>
        </w:rPr>
        <w:t>2.3</w:t>
      </w:r>
      <w:r>
        <w:rPr>
          <w:rFonts w:asciiTheme="minorHAnsi" w:eastAsiaTheme="minorEastAsia" w:hAnsiTheme="minorHAnsi" w:cstheme="minorBidi"/>
          <w:noProof/>
          <w:sz w:val="22"/>
          <w:szCs w:val="22"/>
          <w:lang w:eastAsia="en-GB"/>
        </w:rPr>
        <w:tab/>
      </w:r>
      <w:r>
        <w:rPr>
          <w:noProof/>
        </w:rPr>
        <w:t>User interface design</w:t>
      </w:r>
      <w:r>
        <w:rPr>
          <w:noProof/>
        </w:rPr>
        <w:tab/>
      </w:r>
      <w:r>
        <w:rPr>
          <w:noProof/>
        </w:rPr>
        <w:fldChar w:fldCharType="begin"/>
      </w:r>
      <w:r>
        <w:rPr>
          <w:noProof/>
        </w:rPr>
        <w:instrText xml:space="preserve"> PAGEREF _Toc347133811 \h </w:instrText>
      </w:r>
      <w:r>
        <w:rPr>
          <w:noProof/>
        </w:rPr>
      </w:r>
      <w:r>
        <w:rPr>
          <w:noProof/>
        </w:rPr>
        <w:fldChar w:fldCharType="separate"/>
      </w:r>
      <w:r>
        <w:rPr>
          <w:noProof/>
        </w:rPr>
        <w:t>8</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cs="Helvetica"/>
          <w:noProof/>
        </w:rPr>
        <w:t>2.4</w:t>
      </w:r>
      <w:r>
        <w:rPr>
          <w:rFonts w:asciiTheme="minorHAnsi" w:eastAsiaTheme="minorEastAsia" w:hAnsiTheme="minorHAnsi" w:cstheme="minorBidi"/>
          <w:noProof/>
          <w:sz w:val="22"/>
          <w:szCs w:val="22"/>
          <w:lang w:eastAsia="en-GB"/>
        </w:rPr>
        <w:tab/>
      </w:r>
      <w:r>
        <w:rPr>
          <w:noProof/>
        </w:rPr>
        <w:t>Gantt chart</w:t>
      </w:r>
      <w:r>
        <w:rPr>
          <w:noProof/>
        </w:rPr>
        <w:tab/>
      </w:r>
      <w:r>
        <w:rPr>
          <w:noProof/>
        </w:rPr>
        <w:fldChar w:fldCharType="begin"/>
      </w:r>
      <w:r>
        <w:rPr>
          <w:noProof/>
        </w:rPr>
        <w:instrText xml:space="preserve"> PAGEREF _Toc347133812 \h </w:instrText>
      </w:r>
      <w:r>
        <w:rPr>
          <w:noProof/>
        </w:rPr>
      </w:r>
      <w:r>
        <w:rPr>
          <w:noProof/>
        </w:rPr>
        <w:fldChar w:fldCharType="separate"/>
      </w:r>
      <w:r>
        <w:rPr>
          <w:noProof/>
        </w:rPr>
        <w:t>12</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eastAsia="Calibri" w:cs="Helvetica"/>
          <w:noProof/>
        </w:rPr>
        <w:t>2.5</w:t>
      </w:r>
      <w:r>
        <w:rPr>
          <w:rFonts w:asciiTheme="minorHAnsi" w:eastAsiaTheme="minorEastAsia" w:hAnsiTheme="minorHAnsi" w:cstheme="minorBidi"/>
          <w:noProof/>
          <w:sz w:val="22"/>
          <w:szCs w:val="22"/>
          <w:lang w:eastAsia="en-GB"/>
        </w:rPr>
        <w:tab/>
      </w:r>
      <w:r w:rsidRPr="0001722C">
        <w:rPr>
          <w:rFonts w:eastAsia="Calibri"/>
          <w:noProof/>
        </w:rPr>
        <w:t>Risk Assessment</w:t>
      </w:r>
      <w:r>
        <w:rPr>
          <w:noProof/>
        </w:rPr>
        <w:tab/>
      </w:r>
      <w:r>
        <w:rPr>
          <w:noProof/>
        </w:rPr>
        <w:fldChar w:fldCharType="begin"/>
      </w:r>
      <w:r>
        <w:rPr>
          <w:noProof/>
        </w:rPr>
        <w:instrText xml:space="preserve"> PAGEREF _Toc347133813 \h </w:instrText>
      </w:r>
      <w:r>
        <w:rPr>
          <w:noProof/>
        </w:rPr>
      </w:r>
      <w:r>
        <w:rPr>
          <w:noProof/>
        </w:rPr>
        <w:fldChar w:fldCharType="separate"/>
      </w:r>
      <w:r>
        <w:rPr>
          <w:noProof/>
        </w:rPr>
        <w:t>13</w:t>
      </w:r>
      <w:r>
        <w:rPr>
          <w:noProof/>
        </w:rPr>
        <w:fldChar w:fldCharType="end"/>
      </w:r>
    </w:p>
    <w:p w:rsidR="000418DB" w:rsidRDefault="000418DB">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_Toc347133814 \h </w:instrText>
      </w:r>
      <w:r>
        <w:rPr>
          <w:noProof/>
        </w:rPr>
      </w:r>
      <w:r>
        <w:rPr>
          <w:noProof/>
        </w:rPr>
        <w:fldChar w:fldCharType="separate"/>
      </w:r>
      <w:r>
        <w:rPr>
          <w:noProof/>
        </w:rPr>
        <w:t>15</w:t>
      </w:r>
      <w:r>
        <w:rPr>
          <w:noProof/>
        </w:rPr>
        <w:fldChar w:fldCharType="end"/>
      </w:r>
    </w:p>
    <w:p w:rsidR="000418DB" w:rsidRDefault="000418DB">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_Toc347133815 \h </w:instrText>
      </w:r>
      <w:r>
        <w:rPr>
          <w:noProof/>
        </w:rPr>
      </w:r>
      <w:r>
        <w:rPr>
          <w:noProof/>
        </w:rPr>
        <w:fldChar w:fldCharType="separate"/>
      </w:r>
      <w:r>
        <w:rPr>
          <w:noProof/>
        </w:rPr>
        <w:t>16</w:t>
      </w:r>
      <w:r>
        <w:rPr>
          <w:noProof/>
        </w:rPr>
        <w:fldChar w:fldCharType="end"/>
      </w:r>
    </w:p>
    <w:p w:rsidR="000D4E75" w:rsidRPr="00B11CAE" w:rsidRDefault="004511A1" w:rsidP="000D4E75">
      <w:pPr>
        <w:pStyle w:val="Heading1"/>
        <w:numPr>
          <w:ilvl w:val="0"/>
          <w:numId w:val="0"/>
        </w:numPr>
      </w:pPr>
      <w:r w:rsidRPr="00B11CAE">
        <w:fldChar w:fldCharType="end"/>
      </w:r>
      <w:r w:rsidR="00A44A71" w:rsidRPr="00B11CAE">
        <w:br w:type="page"/>
      </w:r>
    </w:p>
    <w:p w:rsidR="003309A1" w:rsidRPr="00B11CAE" w:rsidRDefault="003309A1" w:rsidP="006E2359">
      <w:pPr>
        <w:pStyle w:val="Heading1"/>
      </w:pPr>
      <w:bookmarkStart w:id="2" w:name="_Toc347133804"/>
      <w:r w:rsidRPr="00B11CAE">
        <w:lastRenderedPageBreak/>
        <w:t>Introduction</w:t>
      </w:r>
      <w:bookmarkEnd w:id="2"/>
    </w:p>
    <w:p w:rsidR="003309A1" w:rsidRPr="00B11CAE" w:rsidRDefault="00A44A71" w:rsidP="000E0E86">
      <w:pPr>
        <w:pStyle w:val="Heading2"/>
      </w:pPr>
      <w:bookmarkStart w:id="3" w:name="_Toc347133805"/>
      <w:r w:rsidRPr="00B11CAE">
        <w:t>Purpose of this Document</w:t>
      </w:r>
      <w:bookmarkEnd w:id="3"/>
    </w:p>
    <w:p w:rsidR="00FF50CE" w:rsidRPr="00B11CAE" w:rsidRDefault="001C3C72" w:rsidP="00E022D9">
      <w:pPr>
        <w:pStyle w:val="BodyText"/>
        <w:ind w:firstLine="720"/>
      </w:pPr>
      <w:r w:rsidRPr="00B11CAE">
        <w:t xml:space="preserve">The purpose of this document is to describe the project plan for the Monster Mash </w:t>
      </w:r>
      <w:r w:rsidR="00CA74DA" w:rsidRPr="00B11CAE">
        <w:t>CS22120 Group P</w:t>
      </w:r>
      <w:r w:rsidRPr="00B11CAE">
        <w:t>roject 2012/13</w:t>
      </w:r>
      <w:r w:rsidR="00CA74DA" w:rsidRPr="00B11CAE">
        <w:t>.</w:t>
      </w:r>
    </w:p>
    <w:p w:rsidR="0079738D" w:rsidRPr="00B11CAE" w:rsidRDefault="00A44A71" w:rsidP="000E0E86">
      <w:pPr>
        <w:pStyle w:val="Heading2"/>
      </w:pPr>
      <w:bookmarkStart w:id="4" w:name="_Toc347133806"/>
      <w:r w:rsidRPr="00B11CAE">
        <w:t>Scope</w:t>
      </w:r>
      <w:bookmarkEnd w:id="4"/>
    </w:p>
    <w:p w:rsidR="0079738D" w:rsidRPr="00B11CAE" w:rsidRDefault="00CA74DA" w:rsidP="00F5076B">
      <w:pPr>
        <w:pStyle w:val="BodyText"/>
        <w:ind w:firstLine="720"/>
      </w:pPr>
      <w:r w:rsidRPr="00B11CAE">
        <w:t>This project plan aims to set</w:t>
      </w:r>
      <w:r w:rsidR="00420B4F" w:rsidRPr="00B11CAE">
        <w:t xml:space="preserve"> general design</w:t>
      </w:r>
      <w:r w:rsidRPr="00B11CAE">
        <w:t xml:space="preserve"> </w:t>
      </w:r>
      <w:r w:rsidR="00420B4F" w:rsidRPr="00B11CAE">
        <w:t xml:space="preserve">goals, high-level software decisions and goals </w:t>
      </w:r>
      <w:r w:rsidRPr="00B11CAE">
        <w:t>to work towards</w:t>
      </w:r>
      <w:r w:rsidR="00420B4F" w:rsidRPr="00B11CAE">
        <w:t>, given</w:t>
      </w:r>
      <w:r w:rsidRPr="00B11CAE">
        <w:t xml:space="preserve"> the client’s requirements</w:t>
      </w:r>
      <w:r w:rsidR="00420B4F" w:rsidRPr="00B11CAE">
        <w:t>.</w:t>
      </w:r>
      <w:r w:rsidR="00160159" w:rsidRPr="00B11CAE">
        <w:t xml:space="preserve">  All project members are required to read this document to gain an understanding of the project parameters</w:t>
      </w:r>
      <w:r w:rsidR="008F209C" w:rsidRPr="00B11CAE">
        <w:t xml:space="preserve"> and goal solutions.</w:t>
      </w:r>
    </w:p>
    <w:p w:rsidR="0079738D" w:rsidRPr="00B11CAE" w:rsidRDefault="00A44A71" w:rsidP="000E0E86">
      <w:pPr>
        <w:pStyle w:val="Heading2"/>
      </w:pPr>
      <w:bookmarkStart w:id="5" w:name="_Toc347133807"/>
      <w:r w:rsidRPr="00B11CAE">
        <w:t>Objectives</w:t>
      </w:r>
      <w:bookmarkEnd w:id="5"/>
    </w:p>
    <w:p w:rsidR="003309A1" w:rsidRPr="00B11CAE" w:rsidRDefault="00160159" w:rsidP="00E022D9">
      <w:pPr>
        <w:pStyle w:val="BodyText"/>
        <w:spacing w:after="0"/>
        <w:ind w:firstLine="360"/>
      </w:pPr>
      <w:r w:rsidRPr="00B11CAE">
        <w:t xml:space="preserve">The </w:t>
      </w:r>
      <w:r w:rsidR="009C0B71" w:rsidRPr="00B11CAE">
        <w:t>objectives of this document are:</w:t>
      </w:r>
    </w:p>
    <w:p w:rsidR="009C0B71" w:rsidRPr="00B11CAE" w:rsidRDefault="00DF27F1" w:rsidP="009C0B71">
      <w:pPr>
        <w:pStyle w:val="BodyText"/>
        <w:numPr>
          <w:ilvl w:val="0"/>
          <w:numId w:val="20"/>
        </w:numPr>
        <w:spacing w:after="0"/>
      </w:pPr>
      <w:r w:rsidRPr="00B11CAE">
        <w:t>To</w:t>
      </w:r>
      <w:r w:rsidR="009C0B71" w:rsidRPr="00B11CAE">
        <w:t xml:space="preserve"> indicate the general overview upon which the development of the project is based upon.  This should include the choice of platform that the project will be developed on, technologies under-pinning this and the project’s target users;</w:t>
      </w:r>
    </w:p>
    <w:p w:rsidR="009C0B71" w:rsidRPr="00B11CAE" w:rsidRDefault="009C0B71" w:rsidP="009C0B71">
      <w:pPr>
        <w:pStyle w:val="BodyText"/>
        <w:numPr>
          <w:ilvl w:val="0"/>
          <w:numId w:val="20"/>
        </w:numPr>
        <w:spacing w:after="0"/>
      </w:pPr>
      <w:r w:rsidRPr="00B11CAE">
        <w:t>to explain how users can interact with the system via a use-case diagram;</w:t>
      </w:r>
    </w:p>
    <w:p w:rsidR="009C0B71" w:rsidRPr="00B11CAE" w:rsidRDefault="009C0B71" w:rsidP="009C0B71">
      <w:pPr>
        <w:pStyle w:val="BodyText"/>
        <w:numPr>
          <w:ilvl w:val="0"/>
          <w:numId w:val="20"/>
        </w:numPr>
        <w:spacing w:after="0"/>
      </w:pPr>
      <w:r w:rsidRPr="00B11CAE">
        <w:t xml:space="preserve">to give </w:t>
      </w:r>
      <w:r w:rsidR="00210AA8" w:rsidRPr="00B11CAE">
        <w:t xml:space="preserve">a </w:t>
      </w:r>
      <w:r w:rsidRPr="00B11CAE">
        <w:t>proposed GUI design of the completed project</w:t>
      </w:r>
      <w:r w:rsidR="00210AA8" w:rsidRPr="00B11CAE">
        <w:t xml:space="preserve"> through interface sketches and drawings;</w:t>
      </w:r>
    </w:p>
    <w:p w:rsidR="00210AA8" w:rsidRPr="00B11CAE" w:rsidRDefault="00210AA8" w:rsidP="009C0B71">
      <w:pPr>
        <w:pStyle w:val="BodyText"/>
        <w:numPr>
          <w:ilvl w:val="0"/>
          <w:numId w:val="20"/>
        </w:numPr>
        <w:spacing w:after="0"/>
      </w:pPr>
      <w:r w:rsidRPr="00B11CAE">
        <w:t>to give a general time-line spanning the course of the project and proposed start/end dates for different aspects, via a Gantt chart;</w:t>
      </w:r>
    </w:p>
    <w:p w:rsidR="000D2790" w:rsidRPr="00B11CAE" w:rsidRDefault="00210AA8" w:rsidP="009C0B71">
      <w:pPr>
        <w:pStyle w:val="BodyText"/>
        <w:numPr>
          <w:ilvl w:val="0"/>
          <w:numId w:val="20"/>
        </w:numPr>
        <w:spacing w:after="0"/>
      </w:pPr>
      <w:r w:rsidRPr="00B11CAE">
        <w:t>to analyse potential risks that may appear during the development of the project and propose solutions that may help mitigate such risks</w:t>
      </w:r>
      <w:r w:rsidR="006D3413" w:rsidRPr="00B11CAE">
        <w:t>, by drawing up a risk table.</w:t>
      </w:r>
    </w:p>
    <w:p w:rsidR="00210AA8" w:rsidRPr="00B11CAE" w:rsidRDefault="000D2790" w:rsidP="000D2790">
      <w:r w:rsidRPr="00B11CAE">
        <w:br w:type="page"/>
      </w:r>
    </w:p>
    <w:p w:rsidR="0079738D" w:rsidRPr="00B11CAE" w:rsidRDefault="008B4732" w:rsidP="000D2790">
      <w:pPr>
        <w:pStyle w:val="Heading1"/>
      </w:pPr>
      <w:bookmarkStart w:id="6" w:name="_Toc347133808"/>
      <w:r w:rsidRPr="00B11CAE">
        <w:t>Project Plan</w:t>
      </w:r>
      <w:bookmarkEnd w:id="6"/>
    </w:p>
    <w:p w:rsidR="00DF27F1" w:rsidRPr="00B11CAE" w:rsidRDefault="005F1770" w:rsidP="000E0E86">
      <w:pPr>
        <w:pStyle w:val="Heading2"/>
      </w:pPr>
      <w:bookmarkStart w:id="7" w:name="_Toc347133809"/>
      <w:r w:rsidRPr="00B11CAE">
        <w:t>Overv</w:t>
      </w:r>
      <w:r w:rsidR="00DF27F1" w:rsidRPr="00B11CAE">
        <w:t>iew</w:t>
      </w:r>
      <w:bookmarkEnd w:id="7"/>
    </w:p>
    <w:p w:rsidR="00DF27F1" w:rsidRPr="00B11CAE" w:rsidRDefault="00DF27F1" w:rsidP="005F1770">
      <w:pPr>
        <w:pStyle w:val="BodyText"/>
      </w:pPr>
      <w:r w:rsidRPr="00B11CAE">
        <w:tab/>
        <w:t xml:space="preserve">We have been asked to design a “Monster Mash” game in which users can fight, trade and breed their monsters over a network with other users. The users will need to create an account first before they can start playing, and in order for them to return and carry on playing will need to enter their username and password to authenticate themselves as the users. There will also be an element of monetising for the user's to be awarded after winning a fight, and in turn the user can pay for breading partners or new monsters. The monsters can also die in fights and of natural causes. In the game the user will have the ability to search for friends on the game and add them to a friends list, to enable the user to pick fights, or pay for breeding of one of their monsters. The user will only be able to interact with friends on their friends list, their friends will be identified by their email address and be added by a request confirm mechanism.  </w:t>
      </w:r>
    </w:p>
    <w:p w:rsidR="00DF27F1" w:rsidRPr="00B11CAE" w:rsidRDefault="00DF27F1" w:rsidP="005F1770">
      <w:pPr>
        <w:pStyle w:val="BodyText"/>
      </w:pPr>
      <w:r w:rsidRPr="00B11CAE">
        <w:tab/>
        <w:t xml:space="preserve">The game is supposed to be designed as an educational tool to popularise and inform people of evolution and genetics. As this game is supposed to be able be played across a network, we as a team decided on using GlassFish servlets in the developing the game, on Java JDK 1.7. This will provide storage and a communication interface. Additionally, we used GlassFish because the others were very limited in what you could do; e.g. the Google App engine, there were far less packages to use, therefore it prevented us from doing certain things. </w:t>
      </w:r>
    </w:p>
    <w:p w:rsidR="00DF27F1" w:rsidRPr="00B11CAE" w:rsidRDefault="00DF27F1" w:rsidP="005F1770">
      <w:pPr>
        <w:pStyle w:val="BodyText"/>
      </w:pPr>
      <w:r w:rsidRPr="00B11CAE">
        <w:tab/>
        <w:t xml:space="preserve">We also have to be able to connect to other users and be able to interact with them and their game. We will standardise the protocols to allow other games on different clients to interact and communicate efficiently. The server will be using the Java Database to store all of the user’s information, as user’s name, their monster’s characteristics and attributes, and who they are friends with in the game. The Java Database will be able to manage all the registered users, allowing new users to be added, and details amended. </w:t>
      </w:r>
    </w:p>
    <w:p w:rsidR="00DF27F1" w:rsidRPr="00B11CAE" w:rsidRDefault="00DF27F1" w:rsidP="005F1770">
      <w:pPr>
        <w:pStyle w:val="BodyText"/>
      </w:pPr>
      <w:r w:rsidRPr="00B11CAE">
        <w:tab/>
        <w:t xml:space="preserve">We decided on using the Java Database because it is integrated within Java and XML, unlike MySQL which we thought might be more difficult to implement. As this is a web-based user interface requirement we will be using XHTML along with various Java scripts to aid it. The demo-graph we are aiming for with our users will be young people from the age of 14-23 who play web-based games who are interested in monsters or evolutions. </w:t>
      </w:r>
    </w:p>
    <w:p w:rsidR="00DF27F1" w:rsidRPr="00B11CAE" w:rsidRDefault="00DF27F1" w:rsidP="005F1770">
      <w:pPr>
        <w:pStyle w:val="BodyText"/>
      </w:pPr>
    </w:p>
    <w:p w:rsidR="00DF27F1" w:rsidRPr="00B11CAE" w:rsidRDefault="00DF27F1" w:rsidP="005F1770">
      <w:pPr>
        <w:pStyle w:val="BodyText"/>
      </w:pPr>
      <w:r w:rsidRPr="00B11CAE">
        <w:tab/>
        <w:t>We shall be using a high-level architecture, in which the web page will send and request information via HTTP from the GlassFish servlet. From here the servlet will then communicate with the Java class packages. These packages will then save and load from the Java database which will be using a XML Template, and shall store itself as a XML files. From our discussions we have decided to use GitHub as a source code repository, in order to make sure that we have a clear view on who has updated parts of the project. GitHub supports ticketing which will be useful. With this feature the group leader is able to give out assignments, flag important tasks that need to be completed and can set deadlines.  GitHub also comes with managing features, which can limit some team members to only be able to read certain files, and allow others to write to these files - this can be useful in limiting accidents. GitHub also comes with the ability to create Wiki's for the project.</w:t>
      </w:r>
    </w:p>
    <w:p w:rsidR="00DF27F1" w:rsidRPr="00B11CAE" w:rsidRDefault="00DF27F1" w:rsidP="00DF27F1"/>
    <w:p w:rsidR="00116101" w:rsidRPr="00B11CAE" w:rsidRDefault="002E07E5" w:rsidP="00AE1CE4">
      <w:pPr>
        <w:pStyle w:val="Caption"/>
        <w:rPr>
          <w:noProof/>
          <w:lang w:eastAsia="en-GB"/>
        </w:rPr>
      </w:pPr>
      <w:r w:rsidRPr="00B11CAE">
        <w:rPr>
          <w:noProof/>
          <w:lang w:eastAsia="en-GB"/>
        </w:rPr>
        <w:t xml:space="preserve"> </w:t>
      </w:r>
    </w:p>
    <w:p w:rsidR="00116101" w:rsidRPr="00B11CAE" w:rsidRDefault="00116101">
      <w:pPr>
        <w:rPr>
          <w:b/>
          <w:bCs/>
          <w:noProof/>
          <w:sz w:val="18"/>
          <w:szCs w:val="18"/>
          <w:lang w:eastAsia="en-GB"/>
        </w:rPr>
      </w:pPr>
      <w:r w:rsidRPr="00B11CAE">
        <w:rPr>
          <w:noProof/>
          <w:lang w:eastAsia="en-GB"/>
        </w:rPr>
        <w:br w:type="page"/>
      </w:r>
    </w:p>
    <w:p w:rsidR="00116101" w:rsidRPr="00B11CAE" w:rsidRDefault="00116101" w:rsidP="000E0E86">
      <w:pPr>
        <w:pStyle w:val="Heading2"/>
        <w:rPr>
          <w:rFonts w:eastAsiaTheme="minorHAnsi"/>
        </w:rPr>
      </w:pPr>
      <w:bookmarkStart w:id="8" w:name="_Toc347133810"/>
      <w:r w:rsidRPr="00B11CAE">
        <w:rPr>
          <w:rFonts w:eastAsiaTheme="minorHAnsi"/>
        </w:rPr>
        <w:t>Use Case</w:t>
      </w:r>
      <w:r w:rsidR="003239CF" w:rsidRPr="00B11CAE">
        <w:rPr>
          <w:rFonts w:eastAsiaTheme="minorHAnsi"/>
        </w:rPr>
        <w:t xml:space="preserve"> Diagram</w:t>
      </w:r>
      <w:bookmarkEnd w:id="8"/>
    </w:p>
    <w:p w:rsidR="003239CF" w:rsidRPr="00B11CAE" w:rsidRDefault="003239CF" w:rsidP="003239CF">
      <w:pPr>
        <w:pStyle w:val="BodyText"/>
        <w:rPr>
          <w:rFonts w:eastAsiaTheme="minorHAnsi"/>
        </w:rPr>
      </w:pPr>
    </w:p>
    <w:p w:rsidR="00116101" w:rsidRPr="00B11CAE" w:rsidRDefault="003239CF" w:rsidP="003239CF">
      <w:pPr>
        <w:pStyle w:val="Heading3"/>
        <w:rPr>
          <w:rFonts w:ascii="Helvetica" w:eastAsiaTheme="minorHAnsi" w:hAnsi="Helvetica" w:cs="Helvetica"/>
        </w:rPr>
      </w:pPr>
      <w:r w:rsidRPr="00B11CAE">
        <w:rPr>
          <w:rFonts w:ascii="Helvetica" w:eastAsiaTheme="minorHAnsi" w:hAnsi="Helvetica" w:cs="Helvetica"/>
        </w:rPr>
        <w:t>Use case friend diagram</w:t>
      </w:r>
    </w:p>
    <w:p w:rsidR="00116101" w:rsidRPr="00B11CAE" w:rsidRDefault="000B5BFB"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662336" behindDoc="0" locked="0" layoutInCell="1" allowOverlap="1">
                <wp:simplePos x="0" y="0"/>
                <wp:positionH relativeFrom="column">
                  <wp:posOffset>1517650</wp:posOffset>
                </wp:positionH>
                <wp:positionV relativeFrom="paragraph">
                  <wp:posOffset>328295</wp:posOffset>
                </wp:positionV>
                <wp:extent cx="2686050" cy="3698240"/>
                <wp:effectExtent l="0" t="0" r="19050" b="16510"/>
                <wp:wrapNone/>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3698240"/>
                        </a:xfrm>
                        <a:prstGeom prst="rect">
                          <a:avLst/>
                        </a:prstGeom>
                        <a:solidFill>
                          <a:srgbClr val="FFFFFF"/>
                        </a:solidFill>
                        <a:ln w="9525">
                          <a:solidFill>
                            <a:srgbClr val="000000"/>
                          </a:solidFill>
                          <a:miter lim="800000"/>
                          <a:headEnd/>
                          <a:tailEnd/>
                        </a:ln>
                      </wps:spPr>
                      <wps:txbx>
                        <w:txbxContent>
                          <w:p w:rsidR="00900EE0" w:rsidRDefault="00900EE0" w:rsidP="00116101">
                            <w:pPr>
                              <w:jc w:val="center"/>
                              <w:rPr>
                                <w:rFonts w:ascii="Comic Sans MS" w:hAnsi="Comic Sans MS"/>
                                <w:sz w:val="28"/>
                                <w:szCs w:val="28"/>
                              </w:rPr>
                            </w:pP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-Sell Monster</w:t>
                            </w:r>
                          </w:p>
                          <w:p w:rsidR="00931CAD" w:rsidRDefault="00931CAD" w:rsidP="00116101">
                            <w:pPr>
                              <w:jc w:val="center"/>
                              <w:rPr>
                                <w:rFonts w:cstheme="minorHAnsi"/>
                                <w:sz w:val="28"/>
                                <w:szCs w:val="28"/>
                              </w:rPr>
                            </w:pPr>
                          </w:p>
                          <w:p w:rsidR="00900EE0" w:rsidRDefault="003E35F6" w:rsidP="00116101">
                            <w:pPr>
                              <w:jc w:val="center"/>
                              <w:rPr>
                                <w:rFonts w:cstheme="minorHAnsi"/>
                                <w:sz w:val="28"/>
                                <w:szCs w:val="28"/>
                              </w:rPr>
                            </w:pPr>
                            <w:r>
                              <w:rPr>
                                <w:rFonts w:cstheme="minorHAnsi"/>
                                <w:sz w:val="28"/>
                                <w:szCs w:val="28"/>
                              </w:rPr>
                              <w:t>-Breeding</w:t>
                            </w:r>
                            <w:r w:rsidR="00900EE0">
                              <w:rPr>
                                <w:rFonts w:cstheme="minorHAnsi"/>
                                <w:sz w:val="28"/>
                                <w:szCs w:val="28"/>
                              </w:rPr>
                              <w:t xml:space="preserve"> Monster</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-Buy Monster</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-Challenge Monster</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-Accept Monster Challenge</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-View Friend Wealth</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-Delete Friend</w:t>
                            </w:r>
                          </w:p>
                          <w:p w:rsidR="00900EE0" w:rsidRDefault="00900EE0" w:rsidP="00116101">
                            <w:pPr>
                              <w:jc w:val="center"/>
                              <w:rPr>
                                <w:rFonts w:cstheme="minorHAnsi"/>
                                <w:sz w:val="28"/>
                                <w:szCs w:val="28"/>
                              </w:rPr>
                            </w:pPr>
                          </w:p>
                          <w:p w:rsidR="00900EE0" w:rsidRPr="00FA7642" w:rsidRDefault="00900EE0" w:rsidP="00116101">
                            <w:pPr>
                              <w:jc w:val="center"/>
                              <w:rPr>
                                <w:rFonts w:ascii="Comic Sans MS" w:hAnsi="Comic Sans M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9" o:spid="_x0000_s1027" type="#_x0000_t202" style="position:absolute;left:0;text-align:left;margin-left:119.5pt;margin-top:25.85pt;width:211.5pt;height:29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">
                <v:textbox>
                  <w:txbxContent>
                    <w:p w:rsidR="00900EE0" w:rsidRDefault="00900EE0" w:rsidP="00116101">
                      <w:pPr>
                        <w:jc w:val="center"/>
                        <w:rPr>
                          <w:rFonts w:ascii="Comic Sans MS" w:hAnsi="Comic Sans MS"/>
                          <w:sz w:val="28"/>
                          <w:szCs w:val="28"/>
                        </w:rPr>
                      </w:pP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-Sell Monster</w:t>
                      </w:r>
                    </w:p>
                    <w:p w:rsidR="00931CAD" w:rsidRDefault="00931CAD" w:rsidP="00116101">
                      <w:pPr>
                        <w:jc w:val="center"/>
                        <w:rPr>
                          <w:rFonts w:cstheme="minorHAnsi"/>
                          <w:sz w:val="28"/>
                          <w:szCs w:val="28"/>
                        </w:rPr>
                      </w:pPr>
                    </w:p>
                    <w:p w:rsidR="00900EE0" w:rsidRDefault="003E35F6" w:rsidP="00116101">
                      <w:pPr>
                        <w:jc w:val="center"/>
                        <w:rPr>
                          <w:rFonts w:cstheme="minorHAnsi"/>
                          <w:sz w:val="28"/>
                          <w:szCs w:val="28"/>
                        </w:rPr>
                      </w:pPr>
                      <w:r>
                        <w:rPr>
                          <w:rFonts w:cstheme="minorHAnsi"/>
                          <w:sz w:val="28"/>
                          <w:szCs w:val="28"/>
                        </w:rPr>
                        <w:t>-Breeding</w:t>
                      </w:r>
                      <w:r w:rsidR="00900EE0">
                        <w:rPr>
                          <w:rFonts w:cstheme="minorHAnsi"/>
                          <w:sz w:val="28"/>
                          <w:szCs w:val="28"/>
                        </w:rPr>
                        <w:t xml:space="preserve"> Monster</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-Buy Monster</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-Challenge Monster</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-Accept Monster Challenge</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-View Friend Wealth</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-Delete Friend</w:t>
                      </w:r>
                    </w:p>
                    <w:p w:rsidR="00900EE0" w:rsidRDefault="00900EE0" w:rsidP="00116101">
                      <w:pPr>
                        <w:jc w:val="center"/>
                        <w:rPr>
                          <w:rFonts w:cstheme="minorHAnsi"/>
                          <w:sz w:val="28"/>
                          <w:szCs w:val="28"/>
                        </w:rPr>
                      </w:pPr>
                    </w:p>
                    <w:p w:rsidR="00900EE0" w:rsidRPr="00FA7642" w:rsidRDefault="00900EE0" w:rsidP="00116101">
                      <w:pPr>
                        <w:jc w:val="center"/>
                        <w:rPr>
                          <w:rFonts w:ascii="Comic Sans MS" w:hAnsi="Comic Sans MS"/>
                          <w:sz w:val="28"/>
                          <w:szCs w:val="28"/>
                        </w:rPr>
                      </w:pPr>
                    </w:p>
                  </w:txbxContent>
                </v:textbox>
              </v:shape>
            </w:pict>
          </mc:Fallback>
        </mc:AlternateContent>
      </w:r>
    </w:p>
    <w:p w:rsidR="00116101" w:rsidRPr="00B11CAE" w:rsidRDefault="000B5BFB"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674624" behindDoc="0" locked="0" layoutInCell="1" allowOverlap="1">
                <wp:simplePos x="0" y="0"/>
                <wp:positionH relativeFrom="column">
                  <wp:posOffset>5428615</wp:posOffset>
                </wp:positionH>
                <wp:positionV relativeFrom="paragraph">
                  <wp:posOffset>240030</wp:posOffset>
                </wp:positionV>
                <wp:extent cx="822960" cy="312420"/>
                <wp:effectExtent l="0" t="0" r="15240" b="11430"/>
                <wp:wrapNone/>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312420"/>
                        </a:xfrm>
                        <a:prstGeom prst="rect">
                          <a:avLst/>
                        </a:prstGeom>
                        <a:solidFill>
                          <a:srgbClr val="FFFFFF"/>
                        </a:solidFill>
                        <a:ln w="9525">
                          <a:solidFill>
                            <a:srgbClr val="000000"/>
                          </a:solidFill>
                          <a:miter lim="800000"/>
                          <a:headEnd/>
                          <a:tailEnd/>
                        </a:ln>
                      </wps:spPr>
                      <wps:txbx>
                        <w:txbxContent>
                          <w:p w:rsidR="00900EE0" w:rsidRPr="00722605" w:rsidRDefault="00900EE0" w:rsidP="00116101">
                            <w:pPr>
                              <w:jc w:val="center"/>
                              <w:rPr>
                                <w:rFonts w:cstheme="minorHAnsi"/>
                                <w:sz w:val="28"/>
                                <w:szCs w:val="28"/>
                              </w:rPr>
                            </w:pPr>
                            <w:r>
                              <w:rPr>
                                <w:rFonts w:cstheme="minorHAnsi"/>
                                <w:sz w:val="28"/>
                                <w:szCs w:val="28"/>
                              </w:rPr>
                              <w:t>Friend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8" o:spid="_x0000_s1028" type="#_x0000_t202" style="position:absolute;left:0;text-align:left;margin-left:427.45pt;margin-top:18.9pt;width:64.8pt;height:24.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">
                <v:textbox>
                  <w:txbxContent>
                    <w:p w:rsidR="00900EE0" w:rsidRPr="00722605" w:rsidRDefault="00900EE0" w:rsidP="00116101">
                      <w:pPr>
                        <w:jc w:val="center"/>
                        <w:rPr>
                          <w:rFonts w:cstheme="minorHAnsi"/>
                          <w:sz w:val="28"/>
                          <w:szCs w:val="28"/>
                        </w:rPr>
                      </w:pPr>
                      <w:r>
                        <w:rPr>
                          <w:rFonts w:cstheme="minorHAnsi"/>
                          <w:sz w:val="28"/>
                          <w:szCs w:val="28"/>
                        </w:rPr>
                        <w:t>Friend</w:t>
                      </w:r>
                    </w:p>
                  </w:txbxContent>
                </v:textbox>
              </v:shape>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666432" behindDoc="0" locked="0" layoutInCell="1" allowOverlap="1">
                <wp:simplePos x="0" y="0"/>
                <wp:positionH relativeFrom="column">
                  <wp:posOffset>-496570</wp:posOffset>
                </wp:positionH>
                <wp:positionV relativeFrom="paragraph">
                  <wp:posOffset>240030</wp:posOffset>
                </wp:positionV>
                <wp:extent cx="822960" cy="312420"/>
                <wp:effectExtent l="0" t="0" r="15240" b="11430"/>
                <wp:wrapNone/>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312420"/>
                        </a:xfrm>
                        <a:prstGeom prst="rect">
                          <a:avLst/>
                        </a:prstGeom>
                        <a:solidFill>
                          <a:srgbClr val="FFFFFF"/>
                        </a:solidFill>
                        <a:ln w="9525">
                          <a:solidFill>
                            <a:srgbClr val="000000"/>
                          </a:solidFill>
                          <a:miter lim="800000"/>
                          <a:headEnd/>
                          <a:tailEnd/>
                        </a:ln>
                      </wps:spPr>
                      <wps:txbx>
                        <w:txbxContent>
                          <w:p w:rsidR="00900EE0" w:rsidRPr="00722605" w:rsidRDefault="00900EE0" w:rsidP="00116101">
                            <w:pPr>
                              <w:jc w:val="center"/>
                              <w:rPr>
                                <w:rFonts w:cstheme="minorHAnsi"/>
                                <w:sz w:val="28"/>
                                <w:szCs w:val="28"/>
                              </w:rPr>
                            </w:pPr>
                            <w:r>
                              <w:rPr>
                                <w:rFonts w:cstheme="minorHAnsi"/>
                                <w:sz w:val="28"/>
                                <w:szCs w:val="28"/>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7" o:spid="_x0000_s1029" type="#_x0000_t202" style="position:absolute;left:0;text-align:left;margin-left:-39.1pt;margin-top:18.9pt;width:64.8pt;height:2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">
                <v:textbox>
                  <w:txbxContent>
                    <w:p w:rsidR="00900EE0" w:rsidRPr="00722605" w:rsidRDefault="00900EE0" w:rsidP="00116101">
                      <w:pPr>
                        <w:jc w:val="center"/>
                        <w:rPr>
                          <w:rFonts w:cstheme="minorHAnsi"/>
                          <w:sz w:val="28"/>
                          <w:szCs w:val="28"/>
                        </w:rPr>
                      </w:pPr>
                      <w:r>
                        <w:rPr>
                          <w:rFonts w:cstheme="minorHAnsi"/>
                          <w:sz w:val="28"/>
                          <w:szCs w:val="28"/>
                        </w:rPr>
                        <w:t>User</w:t>
                      </w:r>
                    </w:p>
                  </w:txbxContent>
                </v:textbox>
              </v:shape>
            </w:pict>
          </mc:Fallback>
        </mc:AlternateContent>
      </w:r>
    </w:p>
    <w:p w:rsidR="00116101" w:rsidRPr="00B11CAE" w:rsidRDefault="000B5BFB"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7392" behindDoc="0" locked="0" layoutInCell="1" allowOverlap="1">
                <wp:simplePos x="0" y="0"/>
                <wp:positionH relativeFrom="column">
                  <wp:posOffset>3569970</wp:posOffset>
                </wp:positionH>
                <wp:positionV relativeFrom="paragraph">
                  <wp:posOffset>140970</wp:posOffset>
                </wp:positionV>
                <wp:extent cx="1709420" cy="297180"/>
                <wp:effectExtent l="7620" t="12700" r="6985" b="13970"/>
                <wp:wrapNone/>
                <wp:docPr id="15"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09420" cy="29718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8" o:spid="_x0000_s1026" type="#_x0000_t32" style="position:absolute;margin-left:281.1pt;margin-top:11.1pt;width:134.6pt;height:23.4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1248" behindDoc="0" locked="0" layoutInCell="1" allowOverlap="1">
                <wp:simplePos x="0" y="0"/>
                <wp:positionH relativeFrom="column">
                  <wp:posOffset>435610</wp:posOffset>
                </wp:positionH>
                <wp:positionV relativeFrom="paragraph">
                  <wp:posOffset>140970</wp:posOffset>
                </wp:positionV>
                <wp:extent cx="1754505" cy="170180"/>
                <wp:effectExtent l="6985" t="12700" r="10160" b="7620"/>
                <wp:wrapNone/>
                <wp:docPr id="14"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4505" cy="17018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2" o:spid="_x0000_s1026" type="#_x0000_t32" style="position:absolute;margin-left:34.3pt;margin-top:11.1pt;width:138.15pt;height:13.4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"/>
            </w:pict>
          </mc:Fallback>
        </mc:AlternateContent>
      </w:r>
      <w:r>
        <w:rPr>
          <w:rFonts w:ascii="Comic Sans MS" w:eastAsiaTheme="minorHAnsi" w:hAnsi="Comic Sans MS" w:cstheme="minorBidi"/>
          <w:noProof/>
          <w:sz w:val="28"/>
          <w:szCs w:val="28"/>
          <w:lang w:eastAsia="en-GB"/>
        </w:rPr>
        <mc:AlternateContent>
          <mc:Choice Requires="wpg">
            <w:drawing>
              <wp:anchor distT="0" distB="0" distL="114300" distR="114300" simplePos="0" relativeHeight="251673600" behindDoc="0" locked="0" layoutInCell="1" allowOverlap="1">
                <wp:simplePos x="0" y="0"/>
                <wp:positionH relativeFrom="column">
                  <wp:posOffset>5392420</wp:posOffset>
                </wp:positionH>
                <wp:positionV relativeFrom="paragraph">
                  <wp:posOffset>211455</wp:posOffset>
                </wp:positionV>
                <wp:extent cx="836930" cy="1922145"/>
                <wp:effectExtent l="0" t="0" r="39370" b="40005"/>
                <wp:wrapNone/>
                <wp:docPr id="19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6930" cy="1922145"/>
                          <a:chOff x="1877" y="3570"/>
                          <a:chExt cx="2384" cy="5475"/>
                        </a:xfrm>
                      </wpg:grpSpPr>
                      <wps:wsp>
                        <wps:cNvPr id="191" name="Oval 151"/>
                        <wps:cNvSpPr>
                          <a:spLocks noChangeArrowheads="1"/>
                        </wps:cNvSpPr>
                        <wps:spPr bwMode="auto">
                          <a:xfrm>
                            <a:off x="2145" y="3570"/>
                            <a:ext cx="1845" cy="16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2" name="AutoShape 152"/>
                        <wps:cNvCnPr>
                          <a:cxnSpLocks noChangeShapeType="1"/>
                        </wps:cNvCnPr>
                        <wps:spPr bwMode="auto">
                          <a:xfrm>
                            <a:off x="3105" y="5190"/>
                            <a:ext cx="0" cy="2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AutoShape 153"/>
                        <wps:cNvCnPr>
                          <a:cxnSpLocks noChangeShapeType="1"/>
                        </wps:cNvCnPr>
                        <wps:spPr bwMode="auto">
                          <a:xfrm flipH="1">
                            <a:off x="1877" y="6105"/>
                            <a:ext cx="238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AutoShape 154"/>
                        <wps:cNvCnPr>
                          <a:cxnSpLocks noChangeShapeType="1"/>
                        </wps:cNvCnPr>
                        <wps:spPr bwMode="auto">
                          <a:xfrm flipH="1">
                            <a:off x="1981" y="7560"/>
                            <a:ext cx="1124"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155"/>
                        <wps:cNvCnPr>
                          <a:cxnSpLocks noChangeShapeType="1"/>
                        </wps:cNvCnPr>
                        <wps:spPr bwMode="auto">
                          <a:xfrm>
                            <a:off x="3105" y="7560"/>
                            <a:ext cx="1156"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90" o:spid="_x0000_s1026" style="position:absolute;margin-left:424.6pt;margin-top:16.65pt;width:65.9pt;height:151.35pt;z-index:251673600"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">
                <v:oval id="Oval 151" o:spid="_x0000_s1027" style="position:absolute;left:2145;top:3570;width:184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Z8sIA&#10;AADcAAAADwAAAGRycy9kb3ducmV2LnhtbERPTWvCQBC9C/0PyxR6000MSpu6ilQK9tCDsb0P2TEJ&#10;ZmdDdozx37uFgrd5vM9ZbUbXqoH60Hg2kM4SUMSltw1XBn6On9NXUEGQLbaeycCNAmzWT5MV5tZf&#10;+UBDIZWKIRxyNFCLdLnWoazJYZj5jjhyJ987lAj7StserzHctXqeJEvtsOHYUGNHHzWV5+LiDOyq&#10;bbEcdCaL7LTby+L8+/2Vpca8PI/bd1BCozzE/+69jfPfUvh7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51nywgAAANwAAAAPAAAAAAAAAAAAAAAAAJgCAABkcnMvZG93&#10;bnJldi54bWxQSwUGAAAAAAQABAD1AAAAhwMAAAAA&#10;"/>
                <v:shape id="AutoShape 152" o:spid="_x0000_s1028" type="#_x0000_t32" style="position:absolute;left:3105;top:5190;width:0;height:2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wsqMMAAADcAAAADwAAAGRycy9kb3ducmV2LnhtbERPTWsCMRC9C/6HMIIXqVkFpd0aZSsI&#10;WvCgbe/TzbgJbibbTdTtv28Kgrd5vM9ZrDpXiyu1wXpWMBlnIIhLry1XCj4/Nk/PIEJE1lh7JgW/&#10;FGC17PcWmGt/4wNdj7ESKYRDjgpMjE0uZSgNOQxj3xAn7uRbhzHBtpK6xVsKd7WcZtlcOrScGgw2&#10;tDZUno8Xp2C/m7wV38bu3g8/dj/bFPWlGn0pNRx0xSuISF18iO/urU7zX6b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8LKjDAAAA3AAAAA8AAAAAAAAAAAAA&#10;AAAAoQIAAGRycy9kb3ducmV2LnhtbFBLBQYAAAAABAAEAPkAAACRAwAAAAA=&#10;"/>
                <v:shape id="AutoShape 153" o:spid="_x0000_s1029" type="#_x0000_t32" style="position:absolute;left:1877;top:6105;width:23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EJWMIAAADcAAAADwAAAGRycy9kb3ducmV2LnhtbERPTWsCMRC9F/ofwgheimbXgujWKKUg&#10;iAehugePQzLdXdxMtklc139vCgVv83ifs9oMthU9+dA4VpBPMxDE2pmGKwXlaTtZgAgR2WDrmBTc&#10;KcBm/fqywsK4G39Tf4yVSCEcClRQx9gVUgZdk8UwdR1x4n6ctxgT9JU0Hm8p3LZylmVzabHh1FBj&#10;R1816cvxahU0+/JQ9m+/0evFPj/7PJzOrVZqPBo+P0BEGuJT/O/emTR/+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EJWMIAAADcAAAADwAAAAAAAAAAAAAA&#10;AAChAgAAZHJzL2Rvd25yZXYueG1sUEsFBgAAAAAEAAQA+QAAAJADAAAAAA==&#10;"/>
                <v:shape id="AutoShape 154" o:spid="_x0000_s1030" type="#_x0000_t32" style="position:absolute;left:1981;top:7560;width:1124;height:14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iRLMIAAADcAAAADwAAAGRycy9kb3ducmV2LnhtbERPTWsCMRC9F/ofwgheimZXiujWKKUg&#10;iAehugePQzLdXdxMtklc139vCgVv83ifs9oMthU9+dA4VpBPMxDE2pmGKwXlaTtZgAgR2WDrmBTc&#10;KcBm/fqywsK4G39Tf4yVSCEcClRQx9gVUgZdk8UwdR1x4n6ctxgT9JU0Hm8p3LZylmVzabHh1FBj&#10;R1816cvxahU0+/JQ9m+/0evFPj/7PJzOrVZqPBo+P0BEGuJT/O/emTR/+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biRLMIAAADcAAAADwAAAAAAAAAAAAAA&#10;AAChAgAAZHJzL2Rvd25yZXYueG1sUEsFBgAAAAAEAAQA+QAAAJADAAAAAA==&#10;"/>
                <v:shape id="AutoShape 155" o:spid="_x0000_s1031" type="#_x0000_t32" style="position:absolute;left:3105;top:7560;width:1156;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W03MMAAADcAAAADwAAAGRycy9kb3ducmV2LnhtbERPTWsCMRC9C/6HMIIXqVkFS7s1ylYQ&#10;VPCgbe/TzXQTuplsN1HXf2+Egrd5vM+ZLztXizO1wXpWMBlnIIhLry1XCj4/1k8vIEJE1lh7JgVX&#10;CrBc9HtzzLW/8IHOx1iJFMIhRwUmxiaXMpSGHIaxb4gT9+NbhzHBtpK6xUsKd7WcZtmzdGg5NRhs&#10;aGWo/D2enIL9dvJefBu73R3+7H62LupTNfpSajjoijcQkbr4EP+7NzrNf53B/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VtNzDAAAA3AAAAA8AAAAAAAAAAAAA&#10;AAAAoQIAAGRycy9kb3ducmV2LnhtbFBLBQYAAAAABAAEAPkAAACRAwAAAAA=&#10;"/>
              </v:group>
            </w:pict>
          </mc:Fallback>
        </mc:AlternateContent>
      </w:r>
      <w:r>
        <w:rPr>
          <w:rFonts w:ascii="Comic Sans MS" w:eastAsiaTheme="minorHAnsi" w:hAnsi="Comic Sans MS" w:cstheme="minorBidi"/>
          <w:noProof/>
          <w:sz w:val="28"/>
          <w:szCs w:val="28"/>
          <w:lang w:eastAsia="en-GB"/>
        </w:rPr>
        <mc:AlternateContent>
          <mc:Choice Requires="wpg">
            <w:drawing>
              <wp:anchor distT="0" distB="0" distL="114300" distR="114300" simplePos="0" relativeHeight="251663360" behindDoc="0" locked="0" layoutInCell="1" allowOverlap="1">
                <wp:simplePos x="0" y="0"/>
                <wp:positionH relativeFrom="column">
                  <wp:posOffset>-532765</wp:posOffset>
                </wp:positionH>
                <wp:positionV relativeFrom="paragraph">
                  <wp:posOffset>211455</wp:posOffset>
                </wp:positionV>
                <wp:extent cx="836930" cy="1922145"/>
                <wp:effectExtent l="0" t="0" r="39370" b="40005"/>
                <wp:wrapNone/>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6930" cy="1922145"/>
                          <a:chOff x="1877" y="3570"/>
                          <a:chExt cx="2384" cy="5475"/>
                        </a:xfrm>
                      </wpg:grpSpPr>
                      <wps:wsp>
                        <wps:cNvPr id="185" name="Oval 136"/>
                        <wps:cNvSpPr>
                          <a:spLocks noChangeArrowheads="1"/>
                        </wps:cNvSpPr>
                        <wps:spPr bwMode="auto">
                          <a:xfrm>
                            <a:off x="2145" y="3570"/>
                            <a:ext cx="1845" cy="16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AutoShape 137"/>
                        <wps:cNvCnPr>
                          <a:cxnSpLocks noChangeShapeType="1"/>
                        </wps:cNvCnPr>
                        <wps:spPr bwMode="auto">
                          <a:xfrm>
                            <a:off x="3105" y="5190"/>
                            <a:ext cx="0" cy="2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 name="AutoShape 138"/>
                        <wps:cNvCnPr>
                          <a:cxnSpLocks noChangeShapeType="1"/>
                        </wps:cNvCnPr>
                        <wps:spPr bwMode="auto">
                          <a:xfrm flipH="1">
                            <a:off x="1877" y="6105"/>
                            <a:ext cx="238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AutoShape 139"/>
                        <wps:cNvCnPr>
                          <a:cxnSpLocks noChangeShapeType="1"/>
                        </wps:cNvCnPr>
                        <wps:spPr bwMode="auto">
                          <a:xfrm flipH="1">
                            <a:off x="1981" y="7560"/>
                            <a:ext cx="1124"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 name="AutoShape 140"/>
                        <wps:cNvCnPr>
                          <a:cxnSpLocks noChangeShapeType="1"/>
                        </wps:cNvCnPr>
                        <wps:spPr bwMode="auto">
                          <a:xfrm>
                            <a:off x="3105" y="7560"/>
                            <a:ext cx="1156"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84" o:spid="_x0000_s1026" style="position:absolute;margin-left:-41.95pt;margin-top:16.65pt;width:65.9pt;height:151.35pt;z-index:251663360"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">
                <v:oval id="Oval 136" o:spid="_x0000_s1027" style="position:absolute;left:2145;top:3570;width:184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XJLMEA&#10;AADcAAAADwAAAGRycy9kb3ducmV2LnhtbERPTWvCQBC9F/oflin0VjcaIpK6ilQKeujB2N6H7JgE&#10;s7MhO8b4712h4G0e73OW69G1aqA+NJ4NTCcJKOLS24YrA7/H748FqCDIFlvPZOBGAdar15cl5tZf&#10;+UBDIZWKIRxyNFCLdLnWoazJYZj4jjhyJ987lAj7StserzHctXqWJHPtsOHYUGNHXzWV5+LiDGyr&#10;TTEfdCpZetruJDv//ezTqTHvb+PmE5TQKE/xv3tn4/xFBo9n4gV6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FySzBAAAA3AAAAA8AAAAAAAAAAAAAAAAAmAIAAGRycy9kb3du&#10;cmV2LnhtbFBLBQYAAAAABAAEAPUAAACGAwAAAAA=&#10;"/>
                <v:shape id="AutoShape 137" o:spid="_x0000_s1028" type="#_x0000_t32" style="position:absolute;left:3105;top:5190;width:0;height:2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68dsIAAADcAAAADwAAAGRycy9kb3ducmV2LnhtbERPS2sCMRC+F/ofwhR6KZq1oMhqlLUg&#10;1IIHX/dxM92EbibrJur23xtB8DYf33Om887V4kJtsJ4VDPoZCOLSa8uVgv1u2RuDCBFZY+2ZFPxT&#10;gPns9WWKufZX3tBlGyuRQjjkqMDE2ORShtKQw9D3DXHifn3rMCbYVlK3eE3hrpafWTaSDi2nBoMN&#10;fRkq/7Znp2C9GiyKo7Grn83JrofLoj5XHwel3t+6YgIiUhef4of7W6f54xHcn0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x68dsIAAADcAAAADwAAAAAAAAAAAAAA&#10;AAChAgAAZHJzL2Rvd25yZXYueG1sUEsFBgAAAAAEAAQA+QAAAJADAAAAAA==&#10;"/>
                <v:shape id="AutoShape 138" o:spid="_x0000_s1029" type="#_x0000_t32" style="position:absolute;left:1877;top:6105;width:23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OZhsIAAADcAAAADwAAAGRycy9kb3ducmV2LnhtbERPTWvCQBC9F/wPywheim7iQUPqKkUo&#10;iIdCNQePw+40Cc3Oxt1tjP++WxC8zeN9zmY32k4M5EPrWEG+yEAQa2darhVU5495ASJEZIOdY1Jw&#10;pwC77eRlg6VxN/6i4RRrkUI4lKigibEvpQy6IYth4XrixH07bzEm6GtpPN5SuO3kMstW0mLLqaHB&#10;nvYN6Z/Tr1XQHqvPani9Rq+LY37xeThfOq3UbDq+v4GINMan+OE+mDS/WMP/M+kCuf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LOZhsIAAADcAAAADwAAAAAAAAAAAAAA&#10;AAChAgAAZHJzL2Rvd25yZXYueG1sUEsFBgAAAAAEAAQA+QAAAJADAAAAAA==&#10;"/>
                <v:shape id="AutoShape 139" o:spid="_x0000_s1030" type="#_x0000_t32" style="position:absolute;left:1981;top:7560;width:1124;height:14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wN9MUAAADcAAAADwAAAGRycy9kb3ducmV2LnhtbESPQWvDMAyF74P9B6PBLmN10sMIad1S&#10;BoPSQ2FtDj0KW0tCYzmzvTT999NhsJvEe3rv03o7+0FNFFMf2EC5KEAR2+B6bg0054/XClTKyA6H&#10;wGTgTgm2m8eHNdYu3PiTplNulYRwqtFAl/NYa51sRx7TIozEon2F6DHLGlvtIt4k3A96WRRv2mPP&#10;0tDhSO8d2evpxxvoD82xmV6+c7TVobzEMp0vgzXm+WnerUBlmvO/+e967wS/Elp5Rib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wN9MUAAADcAAAADwAAAAAAAAAA&#10;AAAAAAChAgAAZHJzL2Rvd25yZXYueG1sUEsFBgAAAAAEAAQA+QAAAJMDAAAAAA==&#10;"/>
                <v:shape id="AutoShape 140" o:spid="_x0000_s1031" type="#_x0000_t32" style="position:absolute;left:3105;top:7560;width:1156;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EoBMMAAADcAAAADwAAAGRycy9kb3ducmV2LnhtbERPTWsCMRC9C/6HMIIXqVkFi90aZSsI&#10;KnjQtvfpZroJ3Uy2m6jrvzcFobd5vM9ZrDpXiwu1wXpWMBlnIIhLry1XCj7eN09zECEia6w9k4Ib&#10;BVgt+70F5tpf+UiXU6xECuGQowITY5NLGUpDDsPYN8SJ+/atw5hgW0nd4jWFu1pOs+xZOrScGgw2&#10;tDZU/pzOTsFhN3krvozd7Y+/9jDbFPW5Gn0qNRx0xSuISF38Fz/cW53mz1/g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BKATDAAAA3AAAAA8AAAAAAAAAAAAA&#10;AAAAoQIAAGRycy9kb3ducmV2LnhtbFBLBQYAAAAABAAEAPkAAACRAwAAAAA=&#10;"/>
              </v:group>
            </w:pict>
          </mc:Fallback>
        </mc:AlternateContent>
      </w:r>
    </w:p>
    <w:p w:rsidR="00116101" w:rsidRPr="00B11CAE" w:rsidRDefault="000B5BFB"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667456" behindDoc="0" locked="0" layoutInCell="1" allowOverlap="1">
                <wp:simplePos x="0" y="0"/>
                <wp:positionH relativeFrom="column">
                  <wp:posOffset>3637280</wp:posOffset>
                </wp:positionH>
                <wp:positionV relativeFrom="paragraph">
                  <wp:posOffset>122555</wp:posOffset>
                </wp:positionV>
                <wp:extent cx="1755140" cy="306070"/>
                <wp:effectExtent l="0" t="0" r="16510" b="36830"/>
                <wp:wrapNone/>
                <wp:docPr id="183" name="Straight Arrow Connector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55140" cy="3060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3" o:spid="_x0000_s1026" type="#_x0000_t32" style="position:absolute;margin-left:286.4pt;margin-top:9.65pt;width:138.2pt;height:24.1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665408" behindDoc="0" locked="0" layoutInCell="1" allowOverlap="1">
                <wp:simplePos x="0" y="0"/>
                <wp:positionH relativeFrom="column">
                  <wp:posOffset>435610</wp:posOffset>
                </wp:positionH>
                <wp:positionV relativeFrom="paragraph">
                  <wp:posOffset>122555</wp:posOffset>
                </wp:positionV>
                <wp:extent cx="1685925" cy="299085"/>
                <wp:effectExtent l="0" t="0" r="28575" b="24765"/>
                <wp:wrapNone/>
                <wp:docPr id="182" name="Straight Arrow Connector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5925" cy="299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2" o:spid="_x0000_s1026" type="#_x0000_t32" style="position:absolute;margin-left:34.3pt;margin-top:9.65pt;width:132.75pt;height:23.5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"/>
            </w:pict>
          </mc:Fallback>
        </mc:AlternateContent>
      </w:r>
    </w:p>
    <w:p w:rsidR="00116101" w:rsidRPr="00B11CAE" w:rsidRDefault="000B5BFB"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668480" behindDoc="0" locked="0" layoutInCell="1" allowOverlap="1">
                <wp:simplePos x="0" y="0"/>
                <wp:positionH relativeFrom="column">
                  <wp:posOffset>3524250</wp:posOffset>
                </wp:positionH>
                <wp:positionV relativeFrom="paragraph">
                  <wp:posOffset>114935</wp:posOffset>
                </wp:positionV>
                <wp:extent cx="1755140" cy="111125"/>
                <wp:effectExtent l="0" t="0" r="16510" b="22225"/>
                <wp:wrapNone/>
                <wp:docPr id="181" name="Straight Arrow Connector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55140" cy="111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1" o:spid="_x0000_s1026" type="#_x0000_t32" style="position:absolute;margin-left:277.5pt;margin-top:9.05pt;width:138.2pt;height:8.7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670528" behindDoc="0" locked="0" layoutInCell="1" allowOverlap="1">
                <wp:simplePos x="0" y="0"/>
                <wp:positionH relativeFrom="column">
                  <wp:posOffset>3752850</wp:posOffset>
                </wp:positionH>
                <wp:positionV relativeFrom="paragraph">
                  <wp:posOffset>373380</wp:posOffset>
                </wp:positionV>
                <wp:extent cx="1526540" cy="169545"/>
                <wp:effectExtent l="0" t="0" r="16510" b="20955"/>
                <wp:wrapNone/>
                <wp:docPr id="178" name="Straight Arrow Connector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6540" cy="1695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8" o:spid="_x0000_s1026" type="#_x0000_t32" style="position:absolute;margin-left:295.5pt;margin-top:29.4pt;width:120.2pt;height:13.3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2272" behindDoc="0" locked="0" layoutInCell="1" allowOverlap="1">
                <wp:simplePos x="0" y="0"/>
                <wp:positionH relativeFrom="column">
                  <wp:posOffset>524510</wp:posOffset>
                </wp:positionH>
                <wp:positionV relativeFrom="paragraph">
                  <wp:posOffset>114935</wp:posOffset>
                </wp:positionV>
                <wp:extent cx="1749425" cy="162560"/>
                <wp:effectExtent l="10160" t="10795" r="12065" b="7620"/>
                <wp:wrapNone/>
                <wp:docPr id="13"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49425" cy="16256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3" o:spid="_x0000_s1026" type="#_x0000_t32" style="position:absolute;margin-left:41.3pt;margin-top:9.05pt;width:137.75pt;height:12.8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"/>
            </w:pict>
          </mc:Fallback>
        </mc:AlternateContent>
      </w:r>
    </w:p>
    <w:p w:rsidR="00116101" w:rsidRPr="00B11CAE" w:rsidRDefault="000B5BFB"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8416" behindDoc="0" locked="0" layoutInCell="1" allowOverlap="1">
                <wp:simplePos x="0" y="0"/>
                <wp:positionH relativeFrom="column">
                  <wp:posOffset>3951605</wp:posOffset>
                </wp:positionH>
                <wp:positionV relativeFrom="paragraph">
                  <wp:posOffset>315595</wp:posOffset>
                </wp:positionV>
                <wp:extent cx="1327785" cy="206375"/>
                <wp:effectExtent l="8255" t="13970" r="6985" b="8255"/>
                <wp:wrapNone/>
                <wp:docPr id="12"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27785" cy="2063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9" o:spid="_x0000_s1026" type="#_x0000_t32" style="position:absolute;margin-left:311.15pt;margin-top:24.85pt;width:104.55pt;height:16.2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6368" behindDoc="0" locked="0" layoutInCell="1" allowOverlap="1">
                <wp:simplePos x="0" y="0"/>
                <wp:positionH relativeFrom="column">
                  <wp:posOffset>435610</wp:posOffset>
                </wp:positionH>
                <wp:positionV relativeFrom="paragraph">
                  <wp:posOffset>29210</wp:posOffset>
                </wp:positionV>
                <wp:extent cx="1504315" cy="39370"/>
                <wp:effectExtent l="6985" t="13335" r="12700" b="13970"/>
                <wp:wrapNone/>
                <wp:docPr id="11"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04315" cy="3937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7" o:spid="_x0000_s1026" type="#_x0000_t32" style="position:absolute;margin-left:34.3pt;margin-top:2.3pt;width:118.45pt;height:3.1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5344" behindDoc="0" locked="0" layoutInCell="1" allowOverlap="1">
                <wp:simplePos x="0" y="0"/>
                <wp:positionH relativeFrom="column">
                  <wp:posOffset>208915</wp:posOffset>
                </wp:positionH>
                <wp:positionV relativeFrom="paragraph">
                  <wp:posOffset>180340</wp:posOffset>
                </wp:positionV>
                <wp:extent cx="1540510" cy="294005"/>
                <wp:effectExtent l="8890" t="12065" r="12700" b="8255"/>
                <wp:wrapNone/>
                <wp:docPr id="7"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40510" cy="29400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6" o:spid="_x0000_s1026" type="#_x0000_t32" style="position:absolute;margin-left:16.45pt;margin-top:14.2pt;width:121.3pt;height:23.15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"/>
            </w:pict>
          </mc:Fallback>
        </mc:AlternateContent>
      </w:r>
    </w:p>
    <w:p w:rsidR="00116101" w:rsidRPr="00B11CAE" w:rsidRDefault="000B5BFB"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9440" behindDoc="0" locked="0" layoutInCell="1" allowOverlap="1">
                <wp:simplePos x="0" y="0"/>
                <wp:positionH relativeFrom="column">
                  <wp:posOffset>3856355</wp:posOffset>
                </wp:positionH>
                <wp:positionV relativeFrom="paragraph">
                  <wp:posOffset>189865</wp:posOffset>
                </wp:positionV>
                <wp:extent cx="1536065" cy="295910"/>
                <wp:effectExtent l="8255" t="13970" r="8255" b="13970"/>
                <wp:wrapNone/>
                <wp:docPr id="6"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36065" cy="29591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0" o:spid="_x0000_s1026" type="#_x0000_t32" style="position:absolute;margin-left:303.65pt;margin-top:14.95pt;width:120.95pt;height:23.3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4320" behindDoc="0" locked="0" layoutInCell="1" allowOverlap="1">
                <wp:simplePos x="0" y="0"/>
                <wp:positionH relativeFrom="column">
                  <wp:posOffset>326390</wp:posOffset>
                </wp:positionH>
                <wp:positionV relativeFrom="paragraph">
                  <wp:posOffset>62865</wp:posOffset>
                </wp:positionV>
                <wp:extent cx="1661160" cy="422910"/>
                <wp:effectExtent l="12065" t="10795" r="12700" b="13970"/>
                <wp:wrapNone/>
                <wp:docPr id="5"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61160" cy="42291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5" o:spid="_x0000_s1026" type="#_x0000_t32" style="position:absolute;margin-left:25.7pt;margin-top:4.95pt;width:130.8pt;height:33.3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"/>
            </w:pict>
          </mc:Fallback>
        </mc:AlternateContent>
      </w:r>
    </w:p>
    <w:p w:rsidR="00116101" w:rsidRPr="00B11CAE" w:rsidRDefault="000B5BFB"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10464" behindDoc="0" locked="0" layoutInCell="1" allowOverlap="1">
                <wp:simplePos x="0" y="0"/>
                <wp:positionH relativeFrom="column">
                  <wp:posOffset>3569970</wp:posOffset>
                </wp:positionH>
                <wp:positionV relativeFrom="paragraph">
                  <wp:posOffset>73660</wp:posOffset>
                </wp:positionV>
                <wp:extent cx="1709420" cy="364490"/>
                <wp:effectExtent l="7620" t="5080" r="6985" b="11430"/>
                <wp:wrapNone/>
                <wp:docPr id="2"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09420" cy="36449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1" o:spid="_x0000_s1026" type="#_x0000_t32" style="position:absolute;margin-left:281.1pt;margin-top:5.8pt;width:134.6pt;height:28.7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3296" behindDoc="0" locked="0" layoutInCell="1" allowOverlap="1">
                <wp:simplePos x="0" y="0"/>
                <wp:positionH relativeFrom="column">
                  <wp:posOffset>435610</wp:posOffset>
                </wp:positionH>
                <wp:positionV relativeFrom="paragraph">
                  <wp:posOffset>73660</wp:posOffset>
                </wp:positionV>
                <wp:extent cx="1754505" cy="443865"/>
                <wp:effectExtent l="6985" t="5080" r="10160" b="8255"/>
                <wp:wrapNone/>
                <wp:docPr id="1"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54505" cy="44386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4" o:spid="_x0000_s1026" type="#_x0000_t32" style="position:absolute;margin-left:34.3pt;margin-top:5.8pt;width:138.15pt;height:34.9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"/>
            </w:pict>
          </mc:Fallback>
        </mc:AlternateContent>
      </w:r>
    </w:p>
    <w:p w:rsidR="00116101" w:rsidRPr="00B11CAE" w:rsidRDefault="00116101" w:rsidP="00116101">
      <w:pPr>
        <w:spacing w:after="200" w:line="276" w:lineRule="auto"/>
        <w:jc w:val="center"/>
        <w:rPr>
          <w:rFonts w:ascii="Comic Sans MS" w:eastAsiaTheme="minorHAnsi" w:hAnsi="Comic Sans MS" w:cstheme="minorBidi"/>
          <w:sz w:val="28"/>
          <w:szCs w:val="28"/>
        </w:rPr>
      </w:pPr>
    </w:p>
    <w:p w:rsidR="00116101" w:rsidRPr="00B11CAE" w:rsidRDefault="00116101" w:rsidP="00116101">
      <w:pPr>
        <w:spacing w:after="200" w:line="276" w:lineRule="auto"/>
        <w:jc w:val="center"/>
        <w:rPr>
          <w:rFonts w:ascii="Comic Sans MS" w:eastAsiaTheme="minorHAnsi" w:hAnsi="Comic Sans MS" w:cstheme="minorBidi"/>
          <w:sz w:val="28"/>
          <w:szCs w:val="28"/>
        </w:rPr>
      </w:pPr>
    </w:p>
    <w:p w:rsidR="00116101" w:rsidRPr="00B11CAE" w:rsidRDefault="00116101" w:rsidP="00116101">
      <w:pPr>
        <w:spacing w:after="200" w:line="276" w:lineRule="auto"/>
        <w:jc w:val="center"/>
        <w:rPr>
          <w:rFonts w:ascii="Comic Sans MS" w:eastAsiaTheme="minorHAnsi" w:hAnsi="Comic Sans MS" w:cstheme="minorBid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3E35F6" w:rsidP="004C64F9">
      <w:pPr>
        <w:spacing w:after="200" w:line="276" w:lineRule="auto"/>
        <w:ind w:firstLine="720"/>
        <w:rPr>
          <w:rFonts w:asciiTheme="minorHAnsi" w:eastAsiaTheme="minorHAnsi" w:hAnsiTheme="minorHAnsi" w:cstheme="minorHAnsi"/>
          <w:sz w:val="28"/>
          <w:szCs w:val="28"/>
        </w:rPr>
      </w:pPr>
      <w:r w:rsidRPr="003E35F6">
        <w:rPr>
          <w:rFonts w:eastAsiaTheme="minorHAnsi"/>
          <w:sz w:val="22"/>
          <w:szCs w:val="22"/>
        </w:rPr>
        <w:t>The above use case diagram shows</w:t>
      </w:r>
      <w:r>
        <w:rPr>
          <w:rFonts w:eastAsiaTheme="minorHAnsi"/>
          <w:sz w:val="22"/>
          <w:szCs w:val="22"/>
        </w:rPr>
        <w:t xml:space="preserve"> the interactions that users and friend. The both users </w:t>
      </w:r>
      <w:r w:rsidR="008D4B09">
        <w:rPr>
          <w:rFonts w:eastAsiaTheme="minorHAnsi"/>
          <w:sz w:val="22"/>
          <w:szCs w:val="22"/>
        </w:rPr>
        <w:t xml:space="preserve">can sell their monsters to other users. The can also breed monsters with friends monsters, and produce offspring. The users monster can fight other users monsters by challenging each other, this is done by a send request system, were the other user has to accept the challenge. </w:t>
      </w:r>
      <w:r w:rsidR="004C64F9">
        <w:rPr>
          <w:rFonts w:eastAsiaTheme="minorHAnsi"/>
          <w:sz w:val="22"/>
          <w:szCs w:val="22"/>
        </w:rPr>
        <w:t>Another feature you can view friends wealth, and users can delete friends.</w:t>
      </w: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3239CF" w:rsidRPr="00B11CAE" w:rsidRDefault="003239CF">
      <w:pPr>
        <w:rPr>
          <w:rFonts w:asciiTheme="minorHAnsi" w:eastAsiaTheme="minorHAnsi" w:hAnsiTheme="minorHAnsi" w:cstheme="minorHAnsi"/>
          <w:sz w:val="32"/>
          <w:szCs w:val="32"/>
          <w:u w:val="single"/>
        </w:rPr>
      </w:pPr>
      <w:r w:rsidRPr="00B11CAE">
        <w:rPr>
          <w:rFonts w:asciiTheme="minorHAnsi" w:eastAsiaTheme="minorHAnsi" w:hAnsiTheme="minorHAnsi" w:cstheme="minorHAnsi"/>
          <w:sz w:val="32"/>
          <w:szCs w:val="32"/>
          <w:u w:val="single"/>
        </w:rPr>
        <w:br w:type="page"/>
      </w:r>
    </w:p>
    <w:p w:rsidR="00116101" w:rsidRPr="00B11CAE" w:rsidRDefault="00116101" w:rsidP="00CB1272">
      <w:pPr>
        <w:pStyle w:val="Heading3"/>
        <w:rPr>
          <w:rFonts w:ascii="Helvetica" w:eastAsiaTheme="minorHAnsi" w:hAnsi="Helvetica" w:cs="Helvetica"/>
          <w:sz w:val="28"/>
          <w:szCs w:val="28"/>
        </w:rPr>
      </w:pPr>
      <w:r w:rsidRPr="00B11CAE">
        <w:rPr>
          <w:rFonts w:ascii="Helvetica" w:eastAsiaTheme="minorHAnsi" w:hAnsi="Helvetica" w:cs="Helvetica"/>
        </w:rPr>
        <w:t>Use Case Non Friend Diagram</w:t>
      </w: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82816" behindDoc="0" locked="0" layoutInCell="1" allowOverlap="1">
                <wp:simplePos x="0" y="0"/>
                <wp:positionH relativeFrom="column">
                  <wp:posOffset>5379720</wp:posOffset>
                </wp:positionH>
                <wp:positionV relativeFrom="paragraph">
                  <wp:posOffset>40005</wp:posOffset>
                </wp:positionV>
                <wp:extent cx="1024255" cy="312420"/>
                <wp:effectExtent l="0" t="0" r="23495" b="11430"/>
                <wp:wrapNone/>
                <wp:docPr id="175"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255" cy="312420"/>
                        </a:xfrm>
                        <a:prstGeom prst="rect">
                          <a:avLst/>
                        </a:prstGeom>
                        <a:solidFill>
                          <a:srgbClr val="FFFFFF"/>
                        </a:solidFill>
                        <a:ln w="9525">
                          <a:solidFill>
                            <a:srgbClr val="000000"/>
                          </a:solidFill>
                          <a:miter lim="800000"/>
                          <a:headEnd/>
                          <a:tailEnd/>
                        </a:ln>
                      </wps:spPr>
                      <wps:txbx>
                        <w:txbxContent>
                          <w:p w:rsidR="00900EE0" w:rsidRPr="00722605" w:rsidRDefault="00900EE0" w:rsidP="00116101">
                            <w:pPr>
                              <w:jc w:val="center"/>
                              <w:rPr>
                                <w:rFonts w:cstheme="minorHAnsi"/>
                                <w:sz w:val="28"/>
                                <w:szCs w:val="28"/>
                              </w:rPr>
                            </w:pPr>
                            <w:r>
                              <w:rPr>
                                <w:rFonts w:cstheme="minorHAnsi"/>
                                <w:sz w:val="28"/>
                                <w:szCs w:val="28"/>
                              </w:rPr>
                              <w:t>Non Friend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5" o:spid="_x0000_s1030" type="#_x0000_t202" style="position:absolute;margin-left:423.6pt;margin-top:3.15pt;width:80.65pt;height:24.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">
                <v:textbox>
                  <w:txbxContent>
                    <w:p w:rsidR="00900EE0" w:rsidRPr="00722605" w:rsidRDefault="00900EE0" w:rsidP="00116101">
                      <w:pPr>
                        <w:jc w:val="center"/>
                        <w:rPr>
                          <w:rFonts w:cstheme="minorHAnsi"/>
                          <w:sz w:val="28"/>
                          <w:szCs w:val="28"/>
                        </w:rPr>
                      </w:pPr>
                      <w:r>
                        <w:rPr>
                          <w:rFonts w:cstheme="minorHAnsi"/>
                          <w:sz w:val="28"/>
                          <w:szCs w:val="28"/>
                        </w:rPr>
                        <w:t>Non Friend</w:t>
                      </w:r>
                    </w:p>
                  </w:txbxContent>
                </v:textbox>
              </v:shape>
            </w:pict>
          </mc:Fallback>
        </mc:AlternateContent>
      </w:r>
      <w:r>
        <w:rPr>
          <w:rFonts w:asciiTheme="minorHAnsi" w:eastAsiaTheme="minorHAnsi" w:hAnsiTheme="minorHAnsi" w:cstheme="minorHAnsi"/>
          <w:noProof/>
          <w:sz w:val="28"/>
          <w:szCs w:val="28"/>
          <w:lang w:eastAsia="en-GB"/>
        </w:rPr>
        <mc:AlternateContent>
          <mc:Choice Requires="wpg">
            <w:drawing>
              <wp:anchor distT="0" distB="0" distL="114300" distR="114300" simplePos="0" relativeHeight="251676672" behindDoc="0" locked="0" layoutInCell="1" allowOverlap="1">
                <wp:simplePos x="0" y="0"/>
                <wp:positionH relativeFrom="column">
                  <wp:posOffset>-380365</wp:posOffset>
                </wp:positionH>
                <wp:positionV relativeFrom="paragraph">
                  <wp:posOffset>423545</wp:posOffset>
                </wp:positionV>
                <wp:extent cx="836930" cy="1922145"/>
                <wp:effectExtent l="0" t="0" r="39370" b="40005"/>
                <wp:wrapNone/>
                <wp:docPr id="169"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6930" cy="1922145"/>
                          <a:chOff x="1877" y="3570"/>
                          <a:chExt cx="2384" cy="5475"/>
                        </a:xfrm>
                      </wpg:grpSpPr>
                      <wps:wsp>
                        <wps:cNvPr id="170" name="Oval 159"/>
                        <wps:cNvSpPr>
                          <a:spLocks noChangeArrowheads="1"/>
                        </wps:cNvSpPr>
                        <wps:spPr bwMode="auto">
                          <a:xfrm>
                            <a:off x="2145" y="3570"/>
                            <a:ext cx="1845" cy="16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1" name="AutoShape 160"/>
                        <wps:cNvCnPr>
                          <a:cxnSpLocks noChangeShapeType="1"/>
                        </wps:cNvCnPr>
                        <wps:spPr bwMode="auto">
                          <a:xfrm>
                            <a:off x="3105" y="5190"/>
                            <a:ext cx="0" cy="2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AutoShape 161"/>
                        <wps:cNvCnPr>
                          <a:cxnSpLocks noChangeShapeType="1"/>
                        </wps:cNvCnPr>
                        <wps:spPr bwMode="auto">
                          <a:xfrm flipH="1">
                            <a:off x="1877" y="6105"/>
                            <a:ext cx="238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AutoShape 162"/>
                        <wps:cNvCnPr>
                          <a:cxnSpLocks noChangeShapeType="1"/>
                        </wps:cNvCnPr>
                        <wps:spPr bwMode="auto">
                          <a:xfrm flipH="1">
                            <a:off x="1981" y="7560"/>
                            <a:ext cx="1124"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AutoShape 163"/>
                        <wps:cNvCnPr>
                          <a:cxnSpLocks noChangeShapeType="1"/>
                        </wps:cNvCnPr>
                        <wps:spPr bwMode="auto">
                          <a:xfrm>
                            <a:off x="3105" y="7560"/>
                            <a:ext cx="1156"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69" o:spid="_x0000_s1026" style="position:absolute;margin-left:-29.95pt;margin-top:33.35pt;width:65.9pt;height:151.35pt;z-index:251676672"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">
                <v:oval id="Oval 159" o:spid="_x0000_s1027" style="position:absolute;left:2145;top:3570;width:184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cak8UA&#10;AADcAAAADwAAAGRycy9kb3ducmV2LnhtbESPQUvDQBCF74L/YRmhN7tpQ6vEbktpEerBg1HvQ3aa&#10;hGZnQ3ZM03/vHARvM7w3732z2U2hMyMNqY3sYDHPwBBX0bdcO/j6fH18BpME2WMXmRzcKMFue3+3&#10;wcLHK3/QWEptNIRTgQ4akb6wNlUNBUzz2BOrdo5DQNF1qK0f8KrhobPLLFvbgC1rQ4M9HRqqLuVP&#10;cHCs9+V6tLms8vPxJKvL9/tbvnBu9jDtX8AITfJv/rs+ecV/Unx9Riew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xqTxQAAANwAAAAPAAAAAAAAAAAAAAAAAJgCAABkcnMv&#10;ZG93bnJldi54bWxQSwUGAAAAAAQABAD1AAAAigMAAAAA&#10;"/>
                <v:shape id="AutoShape 160" o:spid="_x0000_s1028" type="#_x0000_t32" style="position:absolute;left:3105;top:5190;width:0;height:2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JUJcQAAADcAAAADwAAAGRycy9kb3ducmV2LnhtbERPS2sCMRC+F/wPYQpeimZXsJXVKGtB&#10;0IIHH71PN+MmdDPZbqJu/31TKPQ2H99zFqveNeJGXbCeFeTjDARx5bXlWsH5tBnNQISIrLHxTAq+&#10;KcBqOXhYYKH9nQ90O8ZapBAOBSowMbaFlKEy5DCMfUucuIvvHMYEu1rqDu8p3DVykmXP0qHl1GCw&#10;pVdD1efx6hTsd/m6/DB293b4svvppmyu9dO7UsPHvpyDiNTHf/Gfe6vT/Jcc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IlQlxAAAANwAAAAPAAAAAAAAAAAA&#10;AAAAAKECAABkcnMvZG93bnJldi54bWxQSwUGAAAAAAQABAD5AAAAkgMAAAAA&#10;"/>
                <v:shape id="AutoShape 161" o:spid="_x0000_s1029" type="#_x0000_t32" style="position:absolute;left:1877;top:6105;width:23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FKOcIAAADcAAAADwAAAGRycy9kb3ducmV2LnhtbERPTYvCMBC9L/gfwgheljWth1W6RpGF&#10;hcWDoPbgcUjGtthMapKt9d8bYcHbPN7nLNeDbUVPPjSOFeTTDASxdqbhSkF5/PlYgAgR2WDrmBTc&#10;KcB6NXpbYmHcjffUH2IlUgiHAhXUMXaFlEHXZDFMXUecuLPzFmOCvpLG4y2F21bOsuxTWmw4NdTY&#10;0XdN+nL4swqabbkr+/dr9HqxzU8+D8dTq5WajIfNF4hIQ3yJ/92/Js2fz+D5TLp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RFKOcIAAADcAAAADwAAAAAAAAAAAAAA&#10;AAChAgAAZHJzL2Rvd25yZXYueG1sUEsFBgAAAAAEAAQA+QAAAJADAAAAAA==&#10;"/>
                <v:shape id="AutoShape 162" o:spid="_x0000_s1030" type="#_x0000_t32" style="position:absolute;left:1981;top:7560;width:1124;height:14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3vosIAAADcAAAADwAAAGRycy9kb3ducmV2LnhtbERPTWsCMRC9F/ofwgheimbXgsrWKKUg&#10;iAehugePQzLdXdxMtklc139vCgVv83ifs9oMthU9+dA4VpBPMxDE2pmGKwXlaTtZgggR2WDrmBTc&#10;KcBm/fqywsK4G39Tf4yVSCEcClRQx9gVUgZdk8UwdR1x4n6ctxgT9JU0Hm8p3LZylmVzabHh1FBj&#10;R1816cvxahU0+/JQ9m+/0evlPj/7PJzOrVZqPBo+P0BEGuJT/O/emTR/8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3vosIAAADcAAAADwAAAAAAAAAAAAAA&#10;AAChAgAAZHJzL2Rvd25yZXYueG1sUEsFBgAAAAAEAAQA+QAAAJADAAAAAA==&#10;"/>
                <v:shape id="AutoShape 163" o:spid="_x0000_s1031" type="#_x0000_t32" style="position:absolute;left:3105;top:7560;width:1156;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3vcMAAADcAAAADwAAAGRycy9kb3ducmV2LnhtbERPTWsCMRC9F/wPYQQvpWaVastqlK0g&#10;qOBB297HzXQTuplsN1G3/74pCN7m8T5nvuxcLS7UButZwWiYgSAuvbZcKfh4Xz+9gggRWWPtmRT8&#10;UoDlovcwx1z7Kx/ocoyVSCEcclRgYmxyKUNpyGEY+oY4cV++dRgTbCupW7ymcFfLcZZNpUPLqcFg&#10;QytD5ffx7BTst6O34mTsdnf4sfvJuqjP1eOnUoN+V8xAROriXXxzb3Sa//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V973DAAAA3AAAAA8AAAAAAAAAAAAA&#10;AAAAoQIAAGRycy9kb3ducmV2LnhtbFBLBQYAAAAABAAEAPkAAACRAwAAAAA=&#10;"/>
              </v:group>
            </w:pict>
          </mc:Fallback>
        </mc:AlternateContent>
      </w: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78720" behindDoc="0" locked="0" layoutInCell="1" allowOverlap="1">
                <wp:simplePos x="0" y="0"/>
                <wp:positionH relativeFrom="column">
                  <wp:posOffset>-344170</wp:posOffset>
                </wp:positionH>
                <wp:positionV relativeFrom="paragraph">
                  <wp:posOffset>40005</wp:posOffset>
                </wp:positionV>
                <wp:extent cx="822960" cy="312420"/>
                <wp:effectExtent l="0" t="0" r="15240" b="11430"/>
                <wp:wrapNone/>
                <wp:docPr id="168"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312420"/>
                        </a:xfrm>
                        <a:prstGeom prst="rect">
                          <a:avLst/>
                        </a:prstGeom>
                        <a:solidFill>
                          <a:srgbClr val="FFFFFF"/>
                        </a:solidFill>
                        <a:ln w="9525">
                          <a:solidFill>
                            <a:srgbClr val="000000"/>
                          </a:solidFill>
                          <a:miter lim="800000"/>
                          <a:headEnd/>
                          <a:tailEnd/>
                        </a:ln>
                      </wps:spPr>
                      <wps:txbx>
                        <w:txbxContent>
                          <w:p w:rsidR="00900EE0" w:rsidRPr="00722605" w:rsidRDefault="00900EE0" w:rsidP="00116101">
                            <w:pPr>
                              <w:jc w:val="center"/>
                              <w:rPr>
                                <w:rFonts w:cstheme="minorHAnsi"/>
                                <w:sz w:val="28"/>
                                <w:szCs w:val="28"/>
                              </w:rPr>
                            </w:pPr>
                            <w:r>
                              <w:rPr>
                                <w:rFonts w:cstheme="minorHAnsi"/>
                                <w:sz w:val="28"/>
                                <w:szCs w:val="28"/>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8" o:spid="_x0000_s1031" type="#_x0000_t202" style="position:absolute;margin-left:-27.1pt;margin-top:3.15pt;width:64.8pt;height:24.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">
                <v:textbox>
                  <w:txbxContent>
                    <w:p w:rsidR="00900EE0" w:rsidRPr="00722605" w:rsidRDefault="00900EE0" w:rsidP="00116101">
                      <w:pPr>
                        <w:jc w:val="center"/>
                        <w:rPr>
                          <w:rFonts w:cstheme="minorHAnsi"/>
                          <w:sz w:val="28"/>
                          <w:szCs w:val="28"/>
                        </w:rPr>
                      </w:pPr>
                      <w:r>
                        <w:rPr>
                          <w:rFonts w:cstheme="minorHAnsi"/>
                          <w:sz w:val="28"/>
                          <w:szCs w:val="28"/>
                        </w:rPr>
                        <w:t>User</w:t>
                      </w:r>
                    </w:p>
                  </w:txbxContent>
                </v:textbox>
              </v:shape>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75648" behindDoc="0" locked="0" layoutInCell="1" allowOverlap="1">
                <wp:simplePos x="0" y="0"/>
                <wp:positionH relativeFrom="column">
                  <wp:posOffset>1670050</wp:posOffset>
                </wp:positionH>
                <wp:positionV relativeFrom="paragraph">
                  <wp:posOffset>46990</wp:posOffset>
                </wp:positionV>
                <wp:extent cx="2686050" cy="1973580"/>
                <wp:effectExtent l="0" t="0" r="19050" b="26670"/>
                <wp:wrapNone/>
                <wp:docPr id="167"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973580"/>
                        </a:xfrm>
                        <a:prstGeom prst="rect">
                          <a:avLst/>
                        </a:prstGeom>
                        <a:solidFill>
                          <a:srgbClr val="FFFFFF"/>
                        </a:solidFill>
                        <a:ln w="9525">
                          <a:solidFill>
                            <a:srgbClr val="000000"/>
                          </a:solidFill>
                          <a:miter lim="800000"/>
                          <a:headEnd/>
                          <a:tailEnd/>
                        </a:ln>
                      </wps:spPr>
                      <wps:txbx>
                        <w:txbxContent>
                          <w:p w:rsidR="00900EE0" w:rsidRDefault="00900EE0" w:rsidP="00116101">
                            <w:pPr>
                              <w:jc w:val="center"/>
                              <w:rPr>
                                <w:rFonts w:ascii="Comic Sans MS" w:hAnsi="Comic Sans MS"/>
                                <w:sz w:val="28"/>
                                <w:szCs w:val="28"/>
                              </w:rPr>
                            </w:pPr>
                          </w:p>
                          <w:p w:rsidR="00900EE0" w:rsidRDefault="00900EE0" w:rsidP="00116101">
                            <w:pPr>
                              <w:jc w:val="center"/>
                              <w:rPr>
                                <w:rFonts w:cstheme="minorHAnsi"/>
                                <w:sz w:val="28"/>
                                <w:szCs w:val="28"/>
                              </w:rPr>
                            </w:pPr>
                            <w:r>
                              <w:rPr>
                                <w:rFonts w:cstheme="minorHAnsi"/>
                                <w:sz w:val="28"/>
                                <w:szCs w:val="28"/>
                              </w:rPr>
                              <w:t>-Send Friend Request</w:t>
                            </w:r>
                          </w:p>
                          <w:p w:rsidR="00005858" w:rsidRDefault="00005858"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-Accept Friend Request</w:t>
                            </w:r>
                          </w:p>
                          <w:p w:rsidR="00005858" w:rsidRDefault="00005858"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-Decline Friend Request</w:t>
                            </w:r>
                          </w:p>
                          <w:p w:rsidR="00900EE0" w:rsidRDefault="00900EE0" w:rsidP="00116101">
                            <w:pPr>
                              <w:jc w:val="center"/>
                              <w:rPr>
                                <w:rFonts w:cstheme="minorHAnsi"/>
                                <w:sz w:val="28"/>
                                <w:szCs w:val="28"/>
                              </w:rPr>
                            </w:pPr>
                          </w:p>
                          <w:p w:rsidR="00900EE0" w:rsidRPr="00FA7642" w:rsidRDefault="00900EE0" w:rsidP="00116101">
                            <w:pPr>
                              <w:jc w:val="center"/>
                              <w:rPr>
                                <w:rFonts w:ascii="Comic Sans MS" w:hAnsi="Comic Sans M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7" o:spid="_x0000_s1032" type="#_x0000_t202" style="position:absolute;margin-left:131.5pt;margin-top:3.7pt;width:211.5pt;height:15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YWzMAIAAFw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">
                <v:textbox>
                  <w:txbxContent>
                    <w:p w:rsidR="00900EE0" w:rsidRDefault="00900EE0" w:rsidP="00116101">
                      <w:pPr>
                        <w:jc w:val="center"/>
                        <w:rPr>
                          <w:rFonts w:ascii="Comic Sans MS" w:hAnsi="Comic Sans MS"/>
                          <w:sz w:val="28"/>
                          <w:szCs w:val="28"/>
                        </w:rPr>
                      </w:pPr>
                    </w:p>
                    <w:p w:rsidR="00900EE0" w:rsidRDefault="00900EE0" w:rsidP="00116101">
                      <w:pPr>
                        <w:jc w:val="center"/>
                        <w:rPr>
                          <w:rFonts w:cstheme="minorHAnsi"/>
                          <w:sz w:val="28"/>
                          <w:szCs w:val="28"/>
                        </w:rPr>
                      </w:pPr>
                      <w:r>
                        <w:rPr>
                          <w:rFonts w:cstheme="minorHAnsi"/>
                          <w:sz w:val="28"/>
                          <w:szCs w:val="28"/>
                        </w:rPr>
                        <w:t>-Send Friend Request</w:t>
                      </w:r>
                    </w:p>
                    <w:p w:rsidR="00005858" w:rsidRDefault="00005858"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-Accept Friend Request</w:t>
                      </w:r>
                    </w:p>
                    <w:p w:rsidR="00005858" w:rsidRDefault="00005858"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-Decline Friend Request</w:t>
                      </w:r>
                    </w:p>
                    <w:p w:rsidR="00900EE0" w:rsidRDefault="00900EE0" w:rsidP="00116101">
                      <w:pPr>
                        <w:jc w:val="center"/>
                        <w:rPr>
                          <w:rFonts w:cstheme="minorHAnsi"/>
                          <w:sz w:val="28"/>
                          <w:szCs w:val="28"/>
                        </w:rPr>
                      </w:pPr>
                    </w:p>
                    <w:p w:rsidR="00900EE0" w:rsidRPr="00FA7642" w:rsidRDefault="00900EE0" w:rsidP="00116101">
                      <w:pPr>
                        <w:jc w:val="center"/>
                        <w:rPr>
                          <w:rFonts w:ascii="Comic Sans MS" w:hAnsi="Comic Sans MS"/>
                          <w:sz w:val="28"/>
                          <w:szCs w:val="28"/>
                        </w:rPr>
                      </w:pPr>
                    </w:p>
                  </w:txbxContent>
                </v:textbox>
              </v:shape>
            </w:pict>
          </mc:Fallback>
        </mc:AlternateContent>
      </w:r>
      <w:r>
        <w:rPr>
          <w:rFonts w:asciiTheme="minorHAnsi" w:eastAsiaTheme="minorHAnsi" w:hAnsiTheme="minorHAnsi" w:cstheme="minorHAnsi"/>
          <w:noProof/>
          <w:sz w:val="28"/>
          <w:szCs w:val="28"/>
          <w:lang w:eastAsia="en-GB"/>
        </w:rPr>
        <mc:AlternateContent>
          <mc:Choice Requires="wpg">
            <w:drawing>
              <wp:anchor distT="0" distB="0" distL="114300" distR="114300" simplePos="0" relativeHeight="251681792" behindDoc="0" locked="0" layoutInCell="1" allowOverlap="1">
                <wp:simplePos x="0" y="0"/>
                <wp:positionH relativeFrom="column">
                  <wp:posOffset>5544820</wp:posOffset>
                </wp:positionH>
                <wp:positionV relativeFrom="paragraph">
                  <wp:posOffset>46990</wp:posOffset>
                </wp:positionV>
                <wp:extent cx="836930" cy="1922145"/>
                <wp:effectExtent l="0" t="0" r="39370" b="40005"/>
                <wp:wrapNone/>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6930" cy="1922145"/>
                          <a:chOff x="1877" y="3570"/>
                          <a:chExt cx="2384" cy="5475"/>
                        </a:xfrm>
                      </wpg:grpSpPr>
                      <wps:wsp>
                        <wps:cNvPr id="162" name="Oval 169"/>
                        <wps:cNvSpPr>
                          <a:spLocks noChangeArrowheads="1"/>
                        </wps:cNvSpPr>
                        <wps:spPr bwMode="auto">
                          <a:xfrm>
                            <a:off x="2145" y="3570"/>
                            <a:ext cx="1845" cy="16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3" name="AutoShape 170"/>
                        <wps:cNvCnPr>
                          <a:cxnSpLocks noChangeShapeType="1"/>
                        </wps:cNvCnPr>
                        <wps:spPr bwMode="auto">
                          <a:xfrm>
                            <a:off x="3105" y="5190"/>
                            <a:ext cx="0" cy="2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AutoShape 171"/>
                        <wps:cNvCnPr>
                          <a:cxnSpLocks noChangeShapeType="1"/>
                        </wps:cNvCnPr>
                        <wps:spPr bwMode="auto">
                          <a:xfrm flipH="1">
                            <a:off x="1877" y="6105"/>
                            <a:ext cx="238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AutoShape 172"/>
                        <wps:cNvCnPr>
                          <a:cxnSpLocks noChangeShapeType="1"/>
                        </wps:cNvCnPr>
                        <wps:spPr bwMode="auto">
                          <a:xfrm flipH="1">
                            <a:off x="1981" y="7560"/>
                            <a:ext cx="1124"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AutoShape 173"/>
                        <wps:cNvCnPr>
                          <a:cxnSpLocks noChangeShapeType="1"/>
                        </wps:cNvCnPr>
                        <wps:spPr bwMode="auto">
                          <a:xfrm>
                            <a:off x="3105" y="7560"/>
                            <a:ext cx="1156"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61" o:spid="_x0000_s1026" style="position:absolute;margin-left:436.6pt;margin-top:3.7pt;width:65.9pt;height:151.35pt;z-index:251681792"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">
                <v:oval id="Oval 169" o:spid="_x0000_s1027" style="position:absolute;left:2145;top:3570;width:184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3osEA&#10;AADcAAAADwAAAGRycy9kb3ducmV2LnhtbERPTWvCQBC9C/0PyxS86UaDoaSuIhVBDx4a2/uQHZNg&#10;djZkpzH9911B6G0e73PW29G1aqA+NJ4NLOYJKOLS24YrA1+Xw+wNVBBki61nMvBLAbabl8kac+vv&#10;/ElDIZWKIRxyNFCLdLnWoazJYZj7jjhyV987lAj7Stse7zHctXqZJJl22HBsqLGjj5rKW/HjDOyr&#10;XZENOpVVet0fZXX7Pp/ShTHT13H3DkpolH/x0320cX62hMcz8QK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gt6LBAAAA3AAAAA8AAAAAAAAAAAAAAAAAmAIAAGRycy9kb3du&#10;cmV2LnhtbFBLBQYAAAAABAAEAPUAAACGAwAAAAA=&#10;"/>
                <v:shape id="AutoShape 170" o:spid="_x0000_s1028" type="#_x0000_t32" style="position:absolute;left:3105;top:5190;width:0;height:2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X5FMMAAADcAAAADwAAAGRycy9kb3ducmV2LnhtbERPTWsCMRC9C/6HMIIXqVmVStkaZSsI&#10;KnjQtvfpZroJ3Uy2m6jrvzcFobd5vM9ZrDpXiwu1wXpWMBlnIIhLry1XCj7eN08vIEJE1lh7JgU3&#10;CrBa9nsLzLW/8pEup1iJFMIhRwUmxiaXMpSGHIaxb4gT9+1bhzHBtpK6xWsKd7WcZtlcOrScGgw2&#10;tDZU/pzOTsFhN3krvozd7Y+/9vC8KepzNfpUajjoilcQkbr4L364tzrNn8/g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l+RTDAAAA3AAAAA8AAAAAAAAAAAAA&#10;AAAAoQIAAGRycy9kb3ducmV2LnhtbFBLBQYAAAAABAAEAPkAAACRAwAAAAA=&#10;"/>
                <v:shape id="AutoShape 171" o:spid="_x0000_s1029" type="#_x0000_t32" style="position:absolute;left:1877;top:6105;width:23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3hC8IAAADcAAAADwAAAGRycy9kb3ducmV2LnhtbERPTYvCMBC9C/6HMIIXWdOKiHSNIgsL&#10;i4cFtQePQzK2xWZSk2zt/vvNguBtHu9zNrvBtqInHxrHCvJ5BoJYO9NwpaA8f76tQYSIbLB1TAp+&#10;KcBuOx5tsDDuwUfqT7ESKYRDgQrqGLtCyqBrshjmriNO3NV5izFBX0nj8ZHCbSsXWbaSFhtODTV2&#10;9FGTvp1+rILmUH6X/ewevV4f8ovPw/nSaqWmk2H/DiLSEF/ip/vLpPmrJ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G3hC8IAAADcAAAADwAAAAAAAAAAAAAA&#10;AAChAgAAZHJzL2Rvd25yZXYueG1sUEsFBgAAAAAEAAQA+QAAAJADAAAAAA==&#10;"/>
                <v:shape id="AutoShape 172" o:spid="_x0000_s1030" type="#_x0000_t32" style="position:absolute;left:1981;top:7560;width:1124;height:14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FEkMIAAADcAAAADwAAAGRycy9kb3ducmV2LnhtbERPTYvCMBC9C/6HMIIXWdMKinSNIgsL&#10;i4cFtQePQzK2xWZSk2zt/vvNguBtHu9zNrvBtqInHxrHCvJ5BoJYO9NwpaA8f76tQYSIbLB1TAp+&#10;KcBuOx5tsDDuwUfqT7ESKYRDgQrqGLtCyqBrshjmriNO3NV5izFBX0nj8ZHCbSsXWbaSFhtODTV2&#10;9FGTvp1+rILmUH6X/ewevV4f8ovPw/nSaqWmk2H/DiLSEF/ip/vLpPmrJ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yFEkMIAAADcAAAADwAAAAAAAAAAAAAA&#10;AAChAgAAZHJzL2Rvd25yZXYueG1sUEsFBgAAAAAEAAQA+QAAAJADAAAAAA==&#10;"/>
                <v:shape id="AutoShape 173" o:spid="_x0000_s1031" type="#_x0000_t32" style="position:absolute;left:3105;top:7560;width:1156;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JajMMAAADcAAAADwAAAGRycy9kb3ducmV2LnhtbERP32vCMBB+H/g/hBP2MmzqYGVUo9SB&#10;MAc+qPP9bG5NWHOpTdTuv18GA9/u4/t58+XgWnGlPljPCqZZDoK49tpyo+DzsJ68gggRWWPrmRT8&#10;UIDlYvQwx1L7G+/ouo+NSCEcSlRgYuxKKUNtyGHIfEecuC/fO4wJ9o3UPd5SuGvlc54X0qHl1GCw&#10;ozdD9ff+4hRsN9NVdTJ287E72+3LumovzdNRqcfxUM1ARBriXfzvftdpflHA3zPpAr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SWozDAAAA3AAAAA8AAAAAAAAAAAAA&#10;AAAAoQIAAGRycy9kb3ducmV2LnhtbFBLBQYAAAAABAAEAPkAAACRAwAAAAA=&#10;"/>
              </v:group>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79744" behindDoc="0" locked="0" layoutInCell="1" allowOverlap="1">
                <wp:simplePos x="0" y="0"/>
                <wp:positionH relativeFrom="column">
                  <wp:posOffset>3902075</wp:posOffset>
                </wp:positionH>
                <wp:positionV relativeFrom="paragraph">
                  <wp:posOffset>117475</wp:posOffset>
                </wp:positionV>
                <wp:extent cx="1526540" cy="351155"/>
                <wp:effectExtent l="0" t="0" r="16510" b="29845"/>
                <wp:wrapNone/>
                <wp:docPr id="160" name="Straight Arrow Connector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26540" cy="351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0" o:spid="_x0000_s1026" type="#_x0000_t32" style="position:absolute;margin-left:307.25pt;margin-top:9.25pt;width:120.2pt;height:27.6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"/>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4294967295" distB="4294967295" distL="114300" distR="114300" simplePos="0" relativeHeight="251677696" behindDoc="0" locked="0" layoutInCell="1" allowOverlap="1">
                <wp:simplePos x="0" y="0"/>
                <wp:positionH relativeFrom="column">
                  <wp:posOffset>659130</wp:posOffset>
                </wp:positionH>
                <wp:positionV relativeFrom="paragraph">
                  <wp:posOffset>177164</wp:posOffset>
                </wp:positionV>
                <wp:extent cx="1381125" cy="0"/>
                <wp:effectExtent l="0" t="0" r="9525" b="19050"/>
                <wp:wrapNone/>
                <wp:docPr id="159" name="Straight Arrow Connector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8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9" o:spid="_x0000_s1026" type="#_x0000_t32" style="position:absolute;margin-left:51.9pt;margin-top:13.95pt;width:108.75pt;height:0;flip:x;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"/>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80768" behindDoc="0" locked="0" layoutInCell="1" allowOverlap="1">
                <wp:simplePos x="0" y="0"/>
                <wp:positionH relativeFrom="column">
                  <wp:posOffset>659130</wp:posOffset>
                </wp:positionH>
                <wp:positionV relativeFrom="paragraph">
                  <wp:posOffset>13335</wp:posOffset>
                </wp:positionV>
                <wp:extent cx="1381125" cy="159385"/>
                <wp:effectExtent l="0" t="0" r="28575" b="31115"/>
                <wp:wrapNone/>
                <wp:docPr id="158" name="Straight Arrow Connector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81125" cy="1593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8" o:spid="_x0000_s1026" type="#_x0000_t32" style="position:absolute;margin-left:51.9pt;margin-top:1.05pt;width:108.75pt;height:12.5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"/>
            </w:pict>
          </mc:Fallback>
        </mc:AlternateContent>
      </w: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3E35F6" w:rsidRDefault="003E35F6" w:rsidP="00116101">
      <w:pPr>
        <w:spacing w:after="200" w:line="276" w:lineRule="auto"/>
        <w:rPr>
          <w:rFonts w:eastAsiaTheme="minorHAnsi"/>
          <w:sz w:val="22"/>
          <w:szCs w:val="22"/>
        </w:rPr>
      </w:pPr>
      <w:r w:rsidRPr="003E35F6">
        <w:rPr>
          <w:rFonts w:eastAsiaTheme="minorHAnsi"/>
          <w:sz w:val="22"/>
          <w:szCs w:val="22"/>
        </w:rPr>
        <w:t>The above use case diagram shows the interaction taken place when users send friend request to each other, and what options the user can take. The user can either accept or decline friend request.</w:t>
      </w: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3239CF" w:rsidRPr="00B11CAE" w:rsidRDefault="003239CF">
      <w:pPr>
        <w:rPr>
          <w:rFonts w:asciiTheme="minorHAnsi" w:eastAsiaTheme="minorHAnsi" w:hAnsiTheme="minorHAnsi" w:cstheme="minorHAnsi"/>
          <w:sz w:val="32"/>
          <w:szCs w:val="32"/>
          <w:u w:val="single"/>
        </w:rPr>
      </w:pPr>
      <w:r w:rsidRPr="00B11CAE">
        <w:rPr>
          <w:rFonts w:asciiTheme="minorHAnsi" w:eastAsiaTheme="minorHAnsi" w:hAnsiTheme="minorHAnsi" w:cstheme="minorHAnsi"/>
          <w:sz w:val="32"/>
          <w:szCs w:val="32"/>
          <w:u w:val="single"/>
        </w:rPr>
        <w:br w:type="page"/>
      </w:r>
    </w:p>
    <w:p w:rsidR="00116101" w:rsidRPr="00B11CAE" w:rsidRDefault="00116101" w:rsidP="003239CF">
      <w:pPr>
        <w:pStyle w:val="Heading3"/>
        <w:rPr>
          <w:rFonts w:ascii="Helvetica" w:eastAsiaTheme="minorHAnsi" w:hAnsi="Helvetica" w:cs="Helvetica"/>
          <w:sz w:val="28"/>
          <w:szCs w:val="28"/>
        </w:rPr>
      </w:pPr>
      <w:r w:rsidRPr="00B11CAE">
        <w:rPr>
          <w:rFonts w:ascii="Helvetica" w:eastAsiaTheme="minorHAnsi" w:hAnsi="Helvetica" w:cs="Helvetica"/>
        </w:rPr>
        <w:t>Use Case Server Diagram</w:t>
      </w: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84864" behindDoc="0" locked="0" layoutInCell="1" allowOverlap="1">
                <wp:simplePos x="0" y="0"/>
                <wp:positionH relativeFrom="column">
                  <wp:posOffset>1670050</wp:posOffset>
                </wp:positionH>
                <wp:positionV relativeFrom="paragraph">
                  <wp:posOffset>269875</wp:posOffset>
                </wp:positionV>
                <wp:extent cx="2686050" cy="3698240"/>
                <wp:effectExtent l="0" t="0" r="19050" b="16510"/>
                <wp:wrapNone/>
                <wp:docPr id="157"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3698240"/>
                        </a:xfrm>
                        <a:prstGeom prst="rect">
                          <a:avLst/>
                        </a:prstGeom>
                        <a:solidFill>
                          <a:srgbClr val="FFFFFF"/>
                        </a:solidFill>
                        <a:ln w="9525">
                          <a:solidFill>
                            <a:srgbClr val="000000"/>
                          </a:solidFill>
                          <a:miter lim="800000"/>
                          <a:headEnd/>
                          <a:tailEnd/>
                        </a:ln>
                      </wps:spPr>
                      <wps:txbx>
                        <w:txbxContent>
                          <w:p w:rsidR="00900EE0" w:rsidRDefault="00900EE0" w:rsidP="00116101">
                            <w:pPr>
                              <w:jc w:val="center"/>
                              <w:rPr>
                                <w:rFonts w:ascii="Comic Sans MS" w:hAnsi="Comic Sans MS"/>
                                <w:sz w:val="28"/>
                                <w:szCs w:val="28"/>
                              </w:rPr>
                            </w:pPr>
                          </w:p>
                          <w:p w:rsidR="00900EE0" w:rsidRDefault="00900EE0" w:rsidP="00116101">
                            <w:pPr>
                              <w:jc w:val="center"/>
                              <w:rPr>
                                <w:rFonts w:cstheme="minorHAnsi"/>
                                <w:sz w:val="28"/>
                                <w:szCs w:val="28"/>
                                <w:lang w:val="de-DE"/>
                              </w:rPr>
                            </w:pPr>
                            <w:r w:rsidRPr="00E716F6">
                              <w:rPr>
                                <w:rFonts w:cstheme="minorHAnsi"/>
                                <w:sz w:val="28"/>
                                <w:szCs w:val="28"/>
                                <w:lang w:val="de-DE"/>
                              </w:rPr>
                              <w:t>-Register</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lang w:val="de-DE"/>
                              </w:rPr>
                            </w:pPr>
                            <w:r w:rsidRPr="00E716F6">
                              <w:rPr>
                                <w:rFonts w:cstheme="minorHAnsi"/>
                                <w:sz w:val="28"/>
                                <w:szCs w:val="28"/>
                                <w:lang w:val="de-DE"/>
                              </w:rPr>
                              <w:t>-Un</w:t>
                            </w:r>
                            <w:r>
                              <w:rPr>
                                <w:rFonts w:cstheme="minorHAnsi"/>
                                <w:sz w:val="28"/>
                                <w:szCs w:val="28"/>
                                <w:lang w:val="de-DE"/>
                              </w:rPr>
                              <w:t>-</w:t>
                            </w:r>
                            <w:r w:rsidRPr="00E716F6">
                              <w:rPr>
                                <w:rFonts w:cstheme="minorHAnsi"/>
                                <w:sz w:val="28"/>
                                <w:szCs w:val="28"/>
                                <w:lang w:val="de-DE"/>
                              </w:rPr>
                              <w:t>register</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lang w:val="de-DE"/>
                              </w:rPr>
                            </w:pPr>
                            <w:r w:rsidRPr="00E716F6">
                              <w:rPr>
                                <w:rFonts w:cstheme="minorHAnsi"/>
                                <w:sz w:val="28"/>
                                <w:szCs w:val="28"/>
                                <w:lang w:val="de-DE"/>
                              </w:rPr>
                              <w:t>-Log in</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lang w:val="de-DE"/>
                              </w:rPr>
                            </w:pPr>
                            <w:r w:rsidRPr="00E716F6">
                              <w:rPr>
                                <w:rFonts w:cstheme="minorHAnsi"/>
                                <w:sz w:val="28"/>
                                <w:szCs w:val="28"/>
                                <w:lang w:val="de-DE"/>
                              </w:rPr>
                              <w:t>-Log Out</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rPr>
                            </w:pPr>
                            <w:r>
                              <w:rPr>
                                <w:rFonts w:cstheme="minorHAnsi"/>
                                <w:sz w:val="28"/>
                                <w:szCs w:val="28"/>
                              </w:rPr>
                              <w:t>-View Rich List</w:t>
                            </w:r>
                          </w:p>
                          <w:p w:rsidR="00CB1272" w:rsidRDefault="00CB1272"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-Maintain Friend/Monster Lists</w:t>
                            </w:r>
                          </w:p>
                          <w:p w:rsidR="00CB1272" w:rsidRDefault="00CB1272"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-Display Friend List</w:t>
                            </w:r>
                          </w:p>
                          <w:p w:rsidR="00CB1272" w:rsidRDefault="00CB1272"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-Decide Fight Outcome</w:t>
                            </w:r>
                          </w:p>
                          <w:p w:rsidR="00900EE0" w:rsidRPr="00FA7642" w:rsidRDefault="00900EE0" w:rsidP="00116101">
                            <w:pPr>
                              <w:jc w:val="center"/>
                              <w:rPr>
                                <w:rFonts w:ascii="Comic Sans MS" w:hAnsi="Comic Sans M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7" o:spid="_x0000_s1033" type="#_x0000_t202" style="position:absolute;margin-left:131.5pt;margin-top:21.25pt;width:211.5pt;height:29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bEPLwIAAFwEAAAOAAAAZHJzL2Uyb0RvYy54bWysVNtu2zAMfR+wfxD0vtjxkjQ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">
                <v:textbox>
                  <w:txbxContent>
                    <w:p w:rsidR="00900EE0" w:rsidRDefault="00900EE0" w:rsidP="00116101">
                      <w:pPr>
                        <w:jc w:val="center"/>
                        <w:rPr>
                          <w:rFonts w:ascii="Comic Sans MS" w:hAnsi="Comic Sans MS"/>
                          <w:sz w:val="28"/>
                          <w:szCs w:val="28"/>
                        </w:rPr>
                      </w:pPr>
                    </w:p>
                    <w:p w:rsidR="00900EE0" w:rsidRDefault="00900EE0" w:rsidP="00116101">
                      <w:pPr>
                        <w:jc w:val="center"/>
                        <w:rPr>
                          <w:rFonts w:cstheme="minorHAnsi"/>
                          <w:sz w:val="28"/>
                          <w:szCs w:val="28"/>
                          <w:lang w:val="de-DE"/>
                        </w:rPr>
                      </w:pPr>
                      <w:r w:rsidRPr="00E716F6">
                        <w:rPr>
                          <w:rFonts w:cstheme="minorHAnsi"/>
                          <w:sz w:val="28"/>
                          <w:szCs w:val="28"/>
                          <w:lang w:val="de-DE"/>
                        </w:rPr>
                        <w:t>-Register</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lang w:val="de-DE"/>
                        </w:rPr>
                      </w:pPr>
                      <w:r w:rsidRPr="00E716F6">
                        <w:rPr>
                          <w:rFonts w:cstheme="minorHAnsi"/>
                          <w:sz w:val="28"/>
                          <w:szCs w:val="28"/>
                          <w:lang w:val="de-DE"/>
                        </w:rPr>
                        <w:t>-Un</w:t>
                      </w:r>
                      <w:r>
                        <w:rPr>
                          <w:rFonts w:cstheme="minorHAnsi"/>
                          <w:sz w:val="28"/>
                          <w:szCs w:val="28"/>
                          <w:lang w:val="de-DE"/>
                        </w:rPr>
                        <w:t>-</w:t>
                      </w:r>
                      <w:r w:rsidRPr="00E716F6">
                        <w:rPr>
                          <w:rFonts w:cstheme="minorHAnsi"/>
                          <w:sz w:val="28"/>
                          <w:szCs w:val="28"/>
                          <w:lang w:val="de-DE"/>
                        </w:rPr>
                        <w:t>register</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lang w:val="de-DE"/>
                        </w:rPr>
                      </w:pPr>
                      <w:r w:rsidRPr="00E716F6">
                        <w:rPr>
                          <w:rFonts w:cstheme="minorHAnsi"/>
                          <w:sz w:val="28"/>
                          <w:szCs w:val="28"/>
                          <w:lang w:val="de-DE"/>
                        </w:rPr>
                        <w:t>-Log in</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lang w:val="de-DE"/>
                        </w:rPr>
                      </w:pPr>
                      <w:r w:rsidRPr="00E716F6">
                        <w:rPr>
                          <w:rFonts w:cstheme="minorHAnsi"/>
                          <w:sz w:val="28"/>
                          <w:szCs w:val="28"/>
                          <w:lang w:val="de-DE"/>
                        </w:rPr>
                        <w:t>-Log Out</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rPr>
                      </w:pPr>
                      <w:r>
                        <w:rPr>
                          <w:rFonts w:cstheme="minorHAnsi"/>
                          <w:sz w:val="28"/>
                          <w:szCs w:val="28"/>
                        </w:rPr>
                        <w:t>-View Rich List</w:t>
                      </w:r>
                    </w:p>
                    <w:p w:rsidR="00CB1272" w:rsidRDefault="00CB1272"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-Maintain Friend/Monster Lists</w:t>
                      </w:r>
                    </w:p>
                    <w:p w:rsidR="00CB1272" w:rsidRDefault="00CB1272"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-Display Friend List</w:t>
                      </w:r>
                    </w:p>
                    <w:p w:rsidR="00CB1272" w:rsidRDefault="00CB1272"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-Decide Fight Outcome</w:t>
                      </w:r>
                    </w:p>
                    <w:p w:rsidR="00900EE0" w:rsidRPr="00FA7642" w:rsidRDefault="00900EE0" w:rsidP="00116101">
                      <w:pPr>
                        <w:jc w:val="center"/>
                        <w:rPr>
                          <w:rFonts w:ascii="Comic Sans MS" w:hAnsi="Comic Sans MS"/>
                          <w:sz w:val="28"/>
                          <w:szCs w:val="28"/>
                        </w:rPr>
                      </w:pPr>
                    </w:p>
                  </w:txbxContent>
                </v:textbox>
              </v:shape>
            </w:pict>
          </mc:Fallback>
        </mc:AlternateContent>
      </w: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88960" behindDoc="0" locked="0" layoutInCell="1" allowOverlap="1">
                <wp:simplePos x="0" y="0"/>
                <wp:positionH relativeFrom="column">
                  <wp:posOffset>-344170</wp:posOffset>
                </wp:positionH>
                <wp:positionV relativeFrom="paragraph">
                  <wp:posOffset>216535</wp:posOffset>
                </wp:positionV>
                <wp:extent cx="822960" cy="312420"/>
                <wp:effectExtent l="0" t="0" r="15240" b="11430"/>
                <wp:wrapNone/>
                <wp:docPr id="156"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312420"/>
                        </a:xfrm>
                        <a:prstGeom prst="rect">
                          <a:avLst/>
                        </a:prstGeom>
                        <a:solidFill>
                          <a:srgbClr val="FFFFFF"/>
                        </a:solidFill>
                        <a:ln w="9525">
                          <a:solidFill>
                            <a:srgbClr val="000000"/>
                          </a:solidFill>
                          <a:miter lim="800000"/>
                          <a:headEnd/>
                          <a:tailEnd/>
                        </a:ln>
                      </wps:spPr>
                      <wps:txbx>
                        <w:txbxContent>
                          <w:p w:rsidR="00900EE0" w:rsidRPr="00722605" w:rsidRDefault="00900EE0" w:rsidP="00116101">
                            <w:pPr>
                              <w:jc w:val="center"/>
                              <w:rPr>
                                <w:rFonts w:cstheme="minorHAnsi"/>
                                <w:sz w:val="28"/>
                                <w:szCs w:val="28"/>
                              </w:rPr>
                            </w:pPr>
                            <w:r>
                              <w:rPr>
                                <w:rFonts w:cstheme="minorHAnsi"/>
                                <w:sz w:val="28"/>
                                <w:szCs w:val="28"/>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034" type="#_x0000_t202" style="position:absolute;margin-left:-27.1pt;margin-top:17.05pt;width:64.8pt;height:24.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">
                <v:textbox>
                  <w:txbxContent>
                    <w:p w:rsidR="00900EE0" w:rsidRPr="00722605" w:rsidRDefault="00900EE0" w:rsidP="00116101">
                      <w:pPr>
                        <w:jc w:val="center"/>
                        <w:rPr>
                          <w:rFonts w:cstheme="minorHAnsi"/>
                          <w:sz w:val="28"/>
                          <w:szCs w:val="28"/>
                        </w:rPr>
                      </w:pPr>
                      <w:r>
                        <w:rPr>
                          <w:rFonts w:cstheme="minorHAnsi"/>
                          <w:sz w:val="28"/>
                          <w:szCs w:val="28"/>
                        </w:rPr>
                        <w:t>User</w:t>
                      </w:r>
                    </w:p>
                  </w:txbxContent>
                </v:textbox>
              </v:shape>
            </w:pict>
          </mc:Fallback>
        </mc:AlternateContent>
      </w:r>
      <w:r>
        <w:rPr>
          <w:rFonts w:asciiTheme="minorHAnsi" w:eastAsiaTheme="minorHAnsi" w:hAnsiTheme="minorHAnsi" w:cstheme="minorHAnsi"/>
          <w:noProof/>
          <w:sz w:val="28"/>
          <w:szCs w:val="28"/>
          <w:lang w:eastAsia="en-GB"/>
        </w:rPr>
        <mc:AlternateContent>
          <mc:Choice Requires="wpg">
            <w:drawing>
              <wp:anchor distT="0" distB="0" distL="114300" distR="114300" simplePos="0" relativeHeight="251685888" behindDoc="0" locked="0" layoutInCell="1" allowOverlap="1">
                <wp:simplePos x="0" y="0"/>
                <wp:positionH relativeFrom="column">
                  <wp:posOffset>-380365</wp:posOffset>
                </wp:positionH>
                <wp:positionV relativeFrom="paragraph">
                  <wp:posOffset>600075</wp:posOffset>
                </wp:positionV>
                <wp:extent cx="836930" cy="1922145"/>
                <wp:effectExtent l="0" t="0" r="39370" b="40005"/>
                <wp:wrapNone/>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6930" cy="1922145"/>
                          <a:chOff x="1877" y="3570"/>
                          <a:chExt cx="2384" cy="5475"/>
                        </a:xfrm>
                      </wpg:grpSpPr>
                      <wps:wsp>
                        <wps:cNvPr id="150" name="Oval 178"/>
                        <wps:cNvSpPr>
                          <a:spLocks noChangeArrowheads="1"/>
                        </wps:cNvSpPr>
                        <wps:spPr bwMode="auto">
                          <a:xfrm>
                            <a:off x="2145" y="3570"/>
                            <a:ext cx="1845" cy="16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1" name="AutoShape 179"/>
                        <wps:cNvCnPr>
                          <a:cxnSpLocks noChangeShapeType="1"/>
                        </wps:cNvCnPr>
                        <wps:spPr bwMode="auto">
                          <a:xfrm>
                            <a:off x="3105" y="5190"/>
                            <a:ext cx="0" cy="2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AutoShape 180"/>
                        <wps:cNvCnPr>
                          <a:cxnSpLocks noChangeShapeType="1"/>
                        </wps:cNvCnPr>
                        <wps:spPr bwMode="auto">
                          <a:xfrm flipH="1">
                            <a:off x="1877" y="6105"/>
                            <a:ext cx="238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AutoShape 181"/>
                        <wps:cNvCnPr>
                          <a:cxnSpLocks noChangeShapeType="1"/>
                        </wps:cNvCnPr>
                        <wps:spPr bwMode="auto">
                          <a:xfrm flipH="1">
                            <a:off x="1981" y="7560"/>
                            <a:ext cx="1124"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 name="AutoShape 182"/>
                        <wps:cNvCnPr>
                          <a:cxnSpLocks noChangeShapeType="1"/>
                        </wps:cNvCnPr>
                        <wps:spPr bwMode="auto">
                          <a:xfrm>
                            <a:off x="3105" y="7560"/>
                            <a:ext cx="1156"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9" o:spid="_x0000_s1026" style="position:absolute;margin-left:-29.95pt;margin-top:47.25pt;width:65.9pt;height:151.35pt;z-index:251685888"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">
                <v:oval id="Oval 178" o:spid="_x0000_s1027" style="position:absolute;left:2145;top:3570;width:184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JG88QA&#10;AADcAAAADwAAAGRycy9kb3ducmV2LnhtbESPQUvDQBCF70L/wzIFb3ZTQ4rEbkuxCPXgwVTvQ3aa&#10;hGZnQ3ZM4793DoK3Gd6b977Z7ufQm4nG1EV2sF5lYIjr6DtuHHyeXx+ewCRB9thHJgc/lGC/W9xt&#10;sfTxxh80VdIYDeFUooNWZCitTXVLAdMqDsSqXeIYUHQdG+tHvGl46O1jlm1swI61ocWBXlqqr9V3&#10;cHBsDtVmsrkU+eV4kuL69f6Wr527X86HZzBCs/yb/65PXvELxdd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SRvPEAAAA3AAAAA8AAAAAAAAAAAAAAAAAmAIAAGRycy9k&#10;b3ducmV2LnhtbFBLBQYAAAAABAAEAPUAAACJAwAAAAA=&#10;"/>
                <v:shape id="AutoShape 179" o:spid="_x0000_s1028" type="#_x0000_t32" style="position:absolute;left:3105;top:5190;width:0;height:2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cIRcMAAADcAAAADwAAAGRycy9kb3ducmV2LnhtbERPTWsCMRC9F/wPYYReSs1uwSJbo6yC&#10;oIIHrb1PN+MmuJmsm6jrv28Khd7m8T5nOu9dI27UBetZQT7KQBBXXluuFRw/V68TECEia2w8k4IH&#10;BZjPBk9TLLS/855uh1iLFMKhQAUmxraQMlSGHIaRb4kTd/Kdw5hgV0vd4T2Fu0a+Zdm7dGg5NRhs&#10;aWmoOh+uTsFuky/Kb2M32/3F7sarsrnWL19KPQ/78gNEpD7+i//ca53mj3P4fSZdIG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XCEXDAAAA3AAAAA8AAAAAAAAAAAAA&#10;AAAAoQIAAGRycy9kb3ducmV2LnhtbFBLBQYAAAAABAAEAPkAAACRAwAAAAA=&#10;"/>
                <v:shape id="AutoShape 180" o:spid="_x0000_s1029" type="#_x0000_t32" style="position:absolute;left:1877;top:6105;width:23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QWWcIAAADcAAAADwAAAGRycy9kb3ducmV2LnhtbERPTYvCMBC9L/gfwgheljWtsCJdo8jC&#10;wuJBUHvwOCRjW2wmNcnW+u+NsOBtHu9zluvBtqInHxrHCvJpBoJYO9NwpaA8/nwsQISIbLB1TAru&#10;FGC9Gr0tsTDuxnvqD7ESKYRDgQrqGLtCyqBrshimriNO3Nl5izFBX0nj8ZbCbStnWTaXFhtODTV2&#10;9F2Tvhz+rIJmW+7K/v0avV5s85PPw/HUaqUm42HzBSLSEF/if/evSfM/Z/B8Jl0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qQWWcIAAADcAAAADwAAAAAAAAAAAAAA&#10;AAChAgAAZHJzL2Rvd25yZXYueG1sUEsFBgAAAAAEAAQA+QAAAJADAAAAAA==&#10;"/>
                <v:shape id="AutoShape 181" o:spid="_x0000_s1030" type="#_x0000_t32" style="position:absolute;left:1981;top:7560;width:1124;height:14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izwsIAAADcAAAADwAAAGRycy9kb3ducmV2LnhtbERPTWsCMRC9F/ofwgheimbXosjWKKUg&#10;iAehugePQzLdXdxMtklc139vCgVv83ifs9oMthU9+dA4VpBPMxDE2pmGKwXlaTtZgggR2WDrmBTc&#10;KcBm/fqywsK4G39Tf4yVSCEcClRQx9gVUgZdk8UwdR1x4n6ctxgT9JU0Hm8p3LZylmULabHh1FBj&#10;R1816cvxahU0+/JQ9m+/0evlPj/7PJzOrVZqPBo+P0BEGuJT/O/emTR//g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izwsIAAADcAAAADwAAAAAAAAAAAAAA&#10;AAChAgAAZHJzL2Rvd25yZXYueG1sUEsFBgAAAAAEAAQA+QAAAJADAAAAAA==&#10;"/>
                <v:shape id="AutoShape 182" o:spid="_x0000_s1031" type="#_x0000_t32" style="position:absolute;left:3105;top:7560;width:1156;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Cr3cMAAADcAAAADwAAAGRycy9kb3ducmV2LnhtbERPTWsCMRC9F/wPYYReSs0qtZStUVZB&#10;qIIHt+19uhk3wc1k3UTd/ntTKHibx/uc2aJ3jbhQF6xnBeNRBoK48tpyreDrc/38BiJEZI2NZ1Lw&#10;SwEW88HDDHPtr7ynSxlrkUI45KjAxNjmUobKkMMw8i1x4g6+cxgT7GqpO7ymcNfISZa9SoeWU4PB&#10;llaGqmN5dgp2m/Gy+DF2s92f7G66Lppz/fSt1OOwL95BROrjXfzv/tBp/vQF/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gq93DAAAA3AAAAA8AAAAAAAAAAAAA&#10;AAAAoQIAAGRycy9kb3ducmV2LnhtbFBLBQYAAAAABAAEAPkAAACRAwAAAAA=&#10;"/>
              </v:group>
            </w:pict>
          </mc:Fallback>
        </mc:AlternateContent>
      </w: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97152" behindDoc="0" locked="0" layoutInCell="1" allowOverlap="1">
                <wp:simplePos x="0" y="0"/>
                <wp:positionH relativeFrom="column">
                  <wp:posOffset>5581015</wp:posOffset>
                </wp:positionH>
                <wp:positionV relativeFrom="paragraph">
                  <wp:posOffset>216535</wp:posOffset>
                </wp:positionV>
                <wp:extent cx="822960" cy="312420"/>
                <wp:effectExtent l="0" t="0" r="15240" b="11430"/>
                <wp:wrapNone/>
                <wp:docPr id="147"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312420"/>
                        </a:xfrm>
                        <a:prstGeom prst="rect">
                          <a:avLst/>
                        </a:prstGeom>
                        <a:solidFill>
                          <a:srgbClr val="FFFFFF"/>
                        </a:solidFill>
                        <a:ln w="9525">
                          <a:solidFill>
                            <a:srgbClr val="000000"/>
                          </a:solidFill>
                          <a:miter lim="800000"/>
                          <a:headEnd/>
                          <a:tailEnd/>
                        </a:ln>
                      </wps:spPr>
                      <wps:txbx>
                        <w:txbxContent>
                          <w:p w:rsidR="00900EE0" w:rsidRPr="00722605" w:rsidRDefault="00900EE0" w:rsidP="00116101">
                            <w:pPr>
                              <w:jc w:val="center"/>
                              <w:rPr>
                                <w:rFonts w:cstheme="minorHAnsi"/>
                                <w:sz w:val="28"/>
                                <w:szCs w:val="28"/>
                              </w:rPr>
                            </w:pPr>
                            <w:r>
                              <w:rPr>
                                <w:rFonts w:cstheme="minorHAnsi"/>
                                <w:sz w:val="28"/>
                                <w:szCs w:val="28"/>
                              </w:rPr>
                              <w:t>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7" o:spid="_x0000_s1035" type="#_x0000_t202" style="position:absolute;margin-left:439.45pt;margin-top:17.05pt;width:64.8pt;height:24.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">
                <v:textbox>
                  <w:txbxContent>
                    <w:p w:rsidR="00900EE0" w:rsidRPr="00722605" w:rsidRDefault="00900EE0" w:rsidP="00116101">
                      <w:pPr>
                        <w:jc w:val="center"/>
                        <w:rPr>
                          <w:rFonts w:cstheme="minorHAnsi"/>
                          <w:sz w:val="28"/>
                          <w:szCs w:val="28"/>
                        </w:rPr>
                      </w:pPr>
                      <w:r>
                        <w:rPr>
                          <w:rFonts w:cstheme="minorHAnsi"/>
                          <w:sz w:val="28"/>
                          <w:szCs w:val="28"/>
                        </w:rPr>
                        <w:t>Server</w:t>
                      </w:r>
                    </w:p>
                  </w:txbxContent>
                </v:textbox>
              </v:shape>
            </w:pict>
          </mc:Fallback>
        </mc:AlternateContent>
      </w:r>
      <w:r>
        <w:rPr>
          <w:rFonts w:asciiTheme="minorHAnsi" w:eastAsiaTheme="minorHAnsi" w:hAnsiTheme="minorHAnsi" w:cstheme="minorHAnsi"/>
          <w:noProof/>
          <w:sz w:val="28"/>
          <w:szCs w:val="28"/>
          <w:lang w:eastAsia="en-GB"/>
        </w:rPr>
        <mc:AlternateContent>
          <mc:Choice Requires="wpg">
            <w:drawing>
              <wp:anchor distT="0" distB="0" distL="114300" distR="114300" simplePos="0" relativeHeight="251696128" behindDoc="0" locked="0" layoutInCell="1" allowOverlap="1">
                <wp:simplePos x="0" y="0"/>
                <wp:positionH relativeFrom="column">
                  <wp:posOffset>5544820</wp:posOffset>
                </wp:positionH>
                <wp:positionV relativeFrom="paragraph">
                  <wp:posOffset>600075</wp:posOffset>
                </wp:positionV>
                <wp:extent cx="836930" cy="1922145"/>
                <wp:effectExtent l="0" t="0" r="39370" b="40005"/>
                <wp:wrapNone/>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6930" cy="1922145"/>
                          <a:chOff x="1877" y="3570"/>
                          <a:chExt cx="2384" cy="5475"/>
                        </a:xfrm>
                      </wpg:grpSpPr>
                      <wps:wsp>
                        <wps:cNvPr id="142" name="Oval 193"/>
                        <wps:cNvSpPr>
                          <a:spLocks noChangeArrowheads="1"/>
                        </wps:cNvSpPr>
                        <wps:spPr bwMode="auto">
                          <a:xfrm>
                            <a:off x="2145" y="3570"/>
                            <a:ext cx="1845" cy="16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3" name="AutoShape 194"/>
                        <wps:cNvCnPr>
                          <a:cxnSpLocks noChangeShapeType="1"/>
                        </wps:cNvCnPr>
                        <wps:spPr bwMode="auto">
                          <a:xfrm>
                            <a:off x="3105" y="5190"/>
                            <a:ext cx="0" cy="2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AutoShape 195"/>
                        <wps:cNvCnPr>
                          <a:cxnSpLocks noChangeShapeType="1"/>
                        </wps:cNvCnPr>
                        <wps:spPr bwMode="auto">
                          <a:xfrm flipH="1">
                            <a:off x="1877" y="6105"/>
                            <a:ext cx="238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AutoShape 196"/>
                        <wps:cNvCnPr>
                          <a:cxnSpLocks noChangeShapeType="1"/>
                        </wps:cNvCnPr>
                        <wps:spPr bwMode="auto">
                          <a:xfrm flipH="1">
                            <a:off x="1981" y="7560"/>
                            <a:ext cx="1124"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 name="AutoShape 197"/>
                        <wps:cNvCnPr>
                          <a:cxnSpLocks noChangeShapeType="1"/>
                        </wps:cNvCnPr>
                        <wps:spPr bwMode="auto">
                          <a:xfrm>
                            <a:off x="3105" y="7560"/>
                            <a:ext cx="1156"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1" o:spid="_x0000_s1026" style="position:absolute;margin-left:436.6pt;margin-top:47.25pt;width:65.9pt;height:151.35pt;z-index:251696128"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">
                <v:oval id="Oval 193" o:spid="_x0000_s1027" style="position:absolute;left:2145;top:3570;width:184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XrwsEA&#10;AADcAAAADwAAAGRycy9kb3ducmV2LnhtbERPTWvCQBC9F/oflhF6qxuNSomuIpWCPXgw2vuQHZNg&#10;djZkpzH9911B8DaP9zmrzeAa1VMXas8GJuMEFHHhbc2lgfPp6/0DVBBki41nMvBHATbr15cVZtbf&#10;+Eh9LqWKIRwyNFCJtJnWoajIYRj7ljhyF985lAi7UtsObzHcNXqaJAvtsObYUGFLnxUV1/zXGdiV&#10;23zR61Tm6WW3l/n15/CdTox5Gw3bJSihQZ7ih3tv4/zZFO7PxAv0+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V68LBAAAA3AAAAA8AAAAAAAAAAAAAAAAAmAIAAGRycy9kb3du&#10;cmV2LnhtbFBLBQYAAAAABAAEAPUAAACGAwAAAAA=&#10;"/>
                <v:shape id="AutoShape 194" o:spid="_x0000_s1028" type="#_x0000_t32" style="position:absolute;left:3105;top:5190;width:0;height:2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CldMMAAADcAAAADwAAAGRycy9kb3ducmV2LnhtbERPTWsCMRC9F/wPYQQvpWa1WspqlK0g&#10;qOBB297HzXQTuplsN1G3/74pCN7m8T5nvuxcLS7UButZwWiYgSAuvbZcKfh4Xz+9gggRWWPtmRT8&#10;UoDlovcwx1z7Kx/ocoyVSCEcclRgYmxyKUNpyGEY+oY4cV++dRgTbCupW7ymcFfLcZa9SIeWU4PB&#10;hlaGyu/j2SnYb0dvxcnY7e7wY/fTdVGfq8dPpQb9rpiBiNTFu/jm3ug0f/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QpXTDAAAA3AAAAA8AAAAAAAAAAAAA&#10;AAAAoQIAAGRycy9kb3ducmV2LnhtbFBLBQYAAAAABAAEAPkAAACRAwAAAAA=&#10;"/>
                <v:shape id="AutoShape 195" o:spid="_x0000_s1029" type="#_x0000_t32" style="position:absolute;left:1877;top:6105;width:23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i9a8IAAADcAAAADwAAAGRycy9kb3ducmV2LnhtbERPTYvCMBC9L/gfwgheFk0rIlKNIgsL&#10;i4cFtQePQzK2xWZSk2zt/vvNguBtHu9zNrvBtqInHxrHCvJZBoJYO9NwpaA8f05XIEJENtg6JgW/&#10;FGC3Hb1tsDDuwUfqT7ESKYRDgQrqGLtCyqBrshhmriNO3NV5izFBX0nj8ZHCbSvnWbaUFhtODTV2&#10;9FGTvp1+rILmUH6X/fs9er065Befh/Ol1UpNxsN+DSLSEF/ip/vLpPmLB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i9a8IAAADcAAAADwAAAAAAAAAAAAAA&#10;AAChAgAAZHJzL2Rvd25yZXYueG1sUEsFBgAAAAAEAAQA+QAAAJADAAAAAA==&#10;"/>
                <v:shape id="AutoShape 196" o:spid="_x0000_s1030" type="#_x0000_t32" style="position:absolute;left:1981;top:7560;width:1124;height:14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QY8MIAAADcAAAADwAAAGRycy9kb3ducmV2LnhtbERPTWsCMRC9F/ofwgheimZXqsjWKKUg&#10;iAehugePQzLdXdxMtklc139vCgVv83ifs9oMthU9+dA4VpBPMxDE2pmGKwXlaTtZgggR2WDrmBTc&#10;KcBm/fqywsK4G39Tf4yVSCEcClRQx9gVUgZdk8UwdR1x4n6ctxgT9JU0Hm8p3LZylmULabHh1FBj&#10;R1816cvxahU0+/JQ9m+/0evlPj/7PJzOrVZqPBo+P0BEGuJT/O/emTT/f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QY8MIAAADcAAAADwAAAAAAAAAAAAAA&#10;AAChAgAAZHJzL2Rvd25yZXYueG1sUEsFBgAAAAAEAAQA+QAAAJADAAAAAA==&#10;"/>
                <v:shape id="AutoShape 197" o:spid="_x0000_s1031" type="#_x0000_t32" style="position:absolute;left:3105;top:7560;width:1156;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cG7MMAAADcAAAADwAAAGRycy9kb3ducmV2LnhtbERPTWsCMRC9C/6HMIIXqVnFStkaZSsI&#10;KnjQtvfpZroJ3Uy2m6jrvzcFobd5vM9ZrDpXiwu1wXpWMBlnIIhLry1XCj7eN08vIEJE1lh7JgU3&#10;CrBa9nsLzLW/8pEup1iJFMIhRwUmxiaXMpSGHIaxb4gT9+1bhzHBtpK6xWsKd7WcZtlcOrScGgw2&#10;tDZU/pzOTsFhN3krvozd7Y+/9vC8KepzNfpUajjoilcQkbr4L364tzrNn83h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nBuzDAAAA3AAAAA8AAAAAAAAAAAAA&#10;AAAAoQIAAGRycy9kb3ducmV2LnhtbFBLBQYAAAAABAAEAPkAAACRAwAAAAA=&#10;"/>
              </v:group>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86912" behindDoc="0" locked="0" layoutInCell="1" allowOverlap="1">
                <wp:simplePos x="0" y="0"/>
                <wp:positionH relativeFrom="column">
                  <wp:posOffset>594995</wp:posOffset>
                </wp:positionH>
                <wp:positionV relativeFrom="paragraph">
                  <wp:posOffset>302895</wp:posOffset>
                </wp:positionV>
                <wp:extent cx="1856740" cy="128905"/>
                <wp:effectExtent l="0" t="0" r="29210" b="23495"/>
                <wp:wrapNone/>
                <wp:docPr id="155" name="Straight Arrow Connector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56740" cy="128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5" o:spid="_x0000_s1026" type="#_x0000_t32" style="position:absolute;margin-left:46.85pt;margin-top:23.85pt;width:146.2pt;height:10.1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"/>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89984" behindDoc="0" locked="0" layoutInCell="1" allowOverlap="1">
                <wp:simplePos x="0" y="0"/>
                <wp:positionH relativeFrom="column">
                  <wp:posOffset>4199255</wp:posOffset>
                </wp:positionH>
                <wp:positionV relativeFrom="paragraph">
                  <wp:posOffset>308610</wp:posOffset>
                </wp:positionV>
                <wp:extent cx="1230630" cy="1464945"/>
                <wp:effectExtent l="0" t="0" r="26670" b="20955"/>
                <wp:wrapNone/>
                <wp:docPr id="139" name="Straight Arrow Connector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0630" cy="1464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9" o:spid="_x0000_s1026" type="#_x0000_t32" style="position:absolute;margin-left:330.65pt;margin-top:24.3pt;width:96.9pt;height:115.3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"/>
            </w:pict>
          </mc:Fallback>
        </mc:AlternateContent>
      </w: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87936" behindDoc="0" locked="0" layoutInCell="1" allowOverlap="1">
                <wp:simplePos x="0" y="0"/>
                <wp:positionH relativeFrom="column">
                  <wp:posOffset>594995</wp:posOffset>
                </wp:positionH>
                <wp:positionV relativeFrom="paragraph">
                  <wp:posOffset>299720</wp:posOffset>
                </wp:positionV>
                <wp:extent cx="1761490" cy="8890"/>
                <wp:effectExtent l="0" t="0" r="10160" b="29210"/>
                <wp:wrapNone/>
                <wp:docPr id="138" name="Straight Arrow Connector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61490" cy="8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8" o:spid="_x0000_s1026" type="#_x0000_t32" style="position:absolute;margin-left:46.85pt;margin-top:23.6pt;width:138.7pt;height:.7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"/>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92032" behindDoc="0" locked="0" layoutInCell="1" allowOverlap="1">
                <wp:simplePos x="0" y="0"/>
                <wp:positionH relativeFrom="column">
                  <wp:posOffset>595630</wp:posOffset>
                </wp:positionH>
                <wp:positionV relativeFrom="paragraph">
                  <wp:posOffset>253365</wp:posOffset>
                </wp:positionV>
                <wp:extent cx="1913890" cy="112395"/>
                <wp:effectExtent l="0" t="0" r="10160" b="20955"/>
                <wp:wrapNone/>
                <wp:docPr id="137" name="Straight Arrow Connector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13890" cy="112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7" o:spid="_x0000_s1026" type="#_x0000_t32" style="position:absolute;margin-left:46.9pt;margin-top:19.95pt;width:150.7pt;height:8.8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"/>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91008" behindDoc="0" locked="0" layoutInCell="1" allowOverlap="1">
                <wp:simplePos x="0" y="0"/>
                <wp:positionH relativeFrom="column">
                  <wp:posOffset>3902075</wp:posOffset>
                </wp:positionH>
                <wp:positionV relativeFrom="paragraph">
                  <wp:posOffset>342900</wp:posOffset>
                </wp:positionV>
                <wp:extent cx="1682115" cy="1226185"/>
                <wp:effectExtent l="0" t="0" r="32385" b="31115"/>
                <wp:wrapNone/>
                <wp:docPr id="136" name="Straight Arrow Connector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2115" cy="12261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6" o:spid="_x0000_s1026" type="#_x0000_t32" style="position:absolute;margin-left:307.25pt;margin-top:27pt;width:132.45pt;height:96.5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"/>
            </w:pict>
          </mc:Fallback>
        </mc:AlternateContent>
      </w: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94080" behindDoc="0" locked="0" layoutInCell="1" allowOverlap="1">
                <wp:simplePos x="0" y="0"/>
                <wp:positionH relativeFrom="column">
                  <wp:posOffset>594995</wp:posOffset>
                </wp:positionH>
                <wp:positionV relativeFrom="paragraph">
                  <wp:posOffset>204470</wp:posOffset>
                </wp:positionV>
                <wp:extent cx="1684655" cy="552450"/>
                <wp:effectExtent l="0" t="0" r="29845" b="19050"/>
                <wp:wrapNone/>
                <wp:docPr id="135" name="Straight Arrow Connector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84655" cy="552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5" o:spid="_x0000_s1026" type="#_x0000_t32" style="position:absolute;margin-left:46.85pt;margin-top:16.1pt;width:132.65pt;height:43.5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"/>
            </w:pict>
          </mc:Fallback>
        </mc:AlternateContent>
      </w: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700224" behindDoc="0" locked="0" layoutInCell="1" allowOverlap="1">
                <wp:simplePos x="0" y="0"/>
                <wp:positionH relativeFrom="column">
                  <wp:posOffset>595630</wp:posOffset>
                </wp:positionH>
                <wp:positionV relativeFrom="paragraph">
                  <wp:posOffset>45085</wp:posOffset>
                </wp:positionV>
                <wp:extent cx="1856740" cy="329565"/>
                <wp:effectExtent l="0" t="0" r="29210" b="32385"/>
                <wp:wrapNone/>
                <wp:docPr id="208" name="Straight Arrow Connector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56740" cy="329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8" o:spid="_x0000_s1026" type="#_x0000_t32" style="position:absolute;margin-left:46.9pt;margin-top:3.55pt;width:146.2pt;height:25.9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"/>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95104" behindDoc="0" locked="0" layoutInCell="1" allowOverlap="1">
                <wp:simplePos x="0" y="0"/>
                <wp:positionH relativeFrom="column">
                  <wp:posOffset>594995</wp:posOffset>
                </wp:positionH>
                <wp:positionV relativeFrom="paragraph">
                  <wp:posOffset>189230</wp:posOffset>
                </wp:positionV>
                <wp:extent cx="1685290" cy="1002665"/>
                <wp:effectExtent l="0" t="0" r="29210" b="26035"/>
                <wp:wrapNone/>
                <wp:docPr id="140" name="Straight Arrow Connector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85290" cy="10026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0" o:spid="_x0000_s1026" type="#_x0000_t32" style="position:absolute;margin-left:46.85pt;margin-top:14.9pt;width:132.7pt;height:78.9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"/>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93056" behindDoc="0" locked="0" layoutInCell="1" allowOverlap="1">
                <wp:simplePos x="0" y="0"/>
                <wp:positionH relativeFrom="column">
                  <wp:posOffset>4008755</wp:posOffset>
                </wp:positionH>
                <wp:positionV relativeFrom="paragraph">
                  <wp:posOffset>78740</wp:posOffset>
                </wp:positionV>
                <wp:extent cx="1565275" cy="1169670"/>
                <wp:effectExtent l="0" t="0" r="15875" b="30480"/>
                <wp:wrapNone/>
                <wp:docPr id="134" name="Straight Arrow Connector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65275" cy="11696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4" o:spid="_x0000_s1026" type="#_x0000_t32" style="position:absolute;margin-left:315.65pt;margin-top:6.2pt;width:123.25pt;height:92.1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"/>
            </w:pict>
          </mc:Fallback>
        </mc:AlternateContent>
      </w: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pPr>
        <w:rPr>
          <w:b/>
          <w:bCs/>
          <w:noProof/>
          <w:sz w:val="18"/>
          <w:szCs w:val="18"/>
          <w:lang w:eastAsia="en-GB"/>
        </w:rPr>
      </w:pPr>
    </w:p>
    <w:p w:rsidR="003239CF" w:rsidRPr="00B11CAE" w:rsidRDefault="004C64F9">
      <w:pPr>
        <w:rPr>
          <w:rFonts w:ascii="Helvetica" w:hAnsi="Helvetica"/>
          <w:b/>
          <w:caps/>
          <w:kern w:val="28"/>
          <w:sz w:val="28"/>
        </w:rPr>
      </w:pPr>
      <w:r w:rsidRPr="003E35F6">
        <w:rPr>
          <w:rFonts w:eastAsiaTheme="minorHAnsi"/>
          <w:sz w:val="22"/>
          <w:szCs w:val="22"/>
        </w:rPr>
        <w:t xml:space="preserve">The above use case diagram shows </w:t>
      </w:r>
      <w:r>
        <w:rPr>
          <w:rFonts w:eastAsiaTheme="minorHAnsi"/>
          <w:sz w:val="22"/>
          <w:szCs w:val="22"/>
        </w:rPr>
        <w:t>the interaction between the user and server.  The user can register to play the game.  The can also un-register if they wish to, they can also log in and log out from the game. The user can also view the rich list, which shows the wealthiest players in the game. The server also maintains the friend and monsters list in the game. The user can also display friend list while the sever can also decide fight outcome between two monsters.</w:t>
      </w:r>
      <w:r w:rsidR="003239CF" w:rsidRPr="00B11CAE">
        <w:br w:type="page"/>
      </w:r>
    </w:p>
    <w:p w:rsidR="00207EA1" w:rsidRPr="00B11CAE" w:rsidRDefault="00CE49FE" w:rsidP="000E0E86">
      <w:pPr>
        <w:pStyle w:val="Heading2"/>
        <w:rPr>
          <w:kern w:val="28"/>
        </w:rPr>
      </w:pPr>
      <w:bookmarkStart w:id="9" w:name="_Toc347133811"/>
      <w:r w:rsidRPr="00B11CAE">
        <w:t>User interface design</w:t>
      </w:r>
      <w:bookmarkEnd w:id="9"/>
    </w:p>
    <w:p w:rsidR="00207EA1" w:rsidRPr="00B11CAE" w:rsidRDefault="00207EA1" w:rsidP="00207EA1">
      <w:pPr>
        <w:pStyle w:val="Heading3"/>
        <w:rPr>
          <w:rFonts w:ascii="Helvetica" w:hAnsi="Helvetica" w:cs="Helvetica"/>
          <w:kern w:val="28"/>
          <w:sz w:val="28"/>
        </w:rPr>
      </w:pPr>
      <w:r w:rsidRPr="00B11CAE">
        <w:rPr>
          <w:rFonts w:ascii="Helvetica" w:hAnsi="Helvetica" w:cs="Helvetica"/>
        </w:rPr>
        <w:t>Home screen</w:t>
      </w:r>
    </w:p>
    <w:p w:rsidR="00D978E2" w:rsidRDefault="00D978E2" w:rsidP="00207EA1">
      <w:pPr>
        <w:rPr>
          <w:noProof/>
          <w:lang w:eastAsia="en-GB"/>
        </w:rPr>
      </w:pPr>
    </w:p>
    <w:p w:rsidR="00207EA1" w:rsidRPr="00B11CAE" w:rsidRDefault="00D978E2" w:rsidP="00207EA1">
      <w:pPr>
        <w:rPr>
          <w:noProof/>
          <w:lang w:eastAsia="zh-CN" w:bidi="ta-IN"/>
        </w:rPr>
      </w:pPr>
      <w:r>
        <w:rPr>
          <w:noProof/>
          <w:lang w:eastAsia="en-GB"/>
        </w:rPr>
        <w:drawing>
          <wp:inline distT="0" distB="0" distL="0" distR="0">
            <wp:extent cx="4715123" cy="210662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7639" b="27198"/>
                    <a:stretch/>
                  </pic:blipFill>
                  <pic:spPr bwMode="auto">
                    <a:xfrm>
                      <a:off x="0" y="0"/>
                      <a:ext cx="4721057" cy="2109276"/>
                    </a:xfrm>
                    <a:prstGeom prst="rect">
                      <a:avLst/>
                    </a:prstGeom>
                    <a:solidFill>
                      <a:srgbClr val="FFFFFF"/>
                    </a:solidFill>
                    <a:ln>
                      <a:noFill/>
                    </a:ln>
                    <a:extLst>
                      <a:ext uri="{53640926-AAD7-44D8-BBD7-CCE9431645EC}">
                        <a14:shadowObscured xmlns:a14="http://schemas.microsoft.com/office/drawing/2010/main"/>
                      </a:ext>
                    </a:extLst>
                  </pic:spPr>
                </pic:pic>
              </a:graphicData>
            </a:graphic>
          </wp:inline>
        </w:drawing>
      </w:r>
    </w:p>
    <w:p w:rsidR="00207EA1" w:rsidRDefault="00207EA1" w:rsidP="00207EA1"/>
    <w:p w:rsidR="003B2843" w:rsidRDefault="003B2843" w:rsidP="003B2843">
      <w:r>
        <w:t>After logging in with the correct credentials, the next page to the user will be the home page.</w:t>
      </w:r>
    </w:p>
    <w:p w:rsidR="003B2843" w:rsidRDefault="003B2843" w:rsidP="003B2843">
      <w:r>
        <w:t xml:space="preserve">Each button will take </w:t>
      </w:r>
      <w:r w:rsidR="00EC1F78">
        <w:t>the user</w:t>
      </w:r>
      <w:r>
        <w:t xml:space="preserve"> to the following: </w:t>
      </w:r>
    </w:p>
    <w:p w:rsidR="003B2843" w:rsidRDefault="003B2843" w:rsidP="003B2843">
      <w:r>
        <w:t>Marketplace &gt; marketplace.html (where monsters are bought and rented)</w:t>
      </w:r>
    </w:p>
    <w:p w:rsidR="003B2843" w:rsidRDefault="003B2843" w:rsidP="003B2843">
      <w:r>
        <w:t>My Monsters &gt; myMonsters.html (where one can breed, sell and loan monsters)</w:t>
      </w:r>
    </w:p>
    <w:p w:rsidR="003B2843" w:rsidRDefault="003B2843" w:rsidP="003B2843">
      <w:r>
        <w:t>Friends &gt; friends.html (used to see and delete current friends as well as add new ones and manage friend requests.</w:t>
      </w:r>
    </w:p>
    <w:p w:rsidR="003B2843" w:rsidRDefault="003B2843" w:rsidP="003B2843">
      <w:r>
        <w:t>Monster Fights &gt; monsterFights.html (To challenge monsters of other friends)</w:t>
      </w:r>
    </w:p>
    <w:p w:rsidR="003B2843" w:rsidRDefault="003B2843" w:rsidP="003B2843">
      <w:r>
        <w:t xml:space="preserve">Log Out &gt; login.html (Takes </w:t>
      </w:r>
      <w:r w:rsidR="00EC1F78">
        <w:t>the user</w:t>
      </w:r>
      <w:r>
        <w:t xml:space="preserve"> back to the log in page.)</w:t>
      </w:r>
    </w:p>
    <w:p w:rsidR="003B2843" w:rsidRPr="00B11CAE" w:rsidRDefault="003B2843" w:rsidP="00207EA1"/>
    <w:p w:rsidR="00207EA1" w:rsidRPr="00B11CAE" w:rsidRDefault="00207EA1" w:rsidP="00207EA1">
      <w:pPr>
        <w:pStyle w:val="Heading3"/>
        <w:rPr>
          <w:rFonts w:ascii="Helvetica" w:hAnsi="Helvetica" w:cs="Helvetica"/>
          <w:noProof/>
          <w:lang w:eastAsia="zh-CN" w:bidi="ta-IN"/>
        </w:rPr>
      </w:pPr>
      <w:r w:rsidRPr="00B11CAE">
        <w:rPr>
          <w:rFonts w:ascii="Helvetica" w:hAnsi="Helvetica" w:cs="Helvetica"/>
          <w:noProof/>
          <w:lang w:eastAsia="zh-CN" w:bidi="ta-IN"/>
        </w:rPr>
        <w:t>Login screen</w:t>
      </w:r>
    </w:p>
    <w:p w:rsidR="00207EA1" w:rsidRDefault="00207EA1" w:rsidP="00207EA1">
      <w:r w:rsidRPr="00B11CAE">
        <w:rPr>
          <w:noProof/>
          <w:lang w:eastAsia="en-GB"/>
        </w:rPr>
        <w:drawing>
          <wp:inline distT="0" distB="0" distL="0" distR="0">
            <wp:extent cx="5341620" cy="2118360"/>
            <wp:effectExtent l="0" t="0" r="0" b="0"/>
            <wp:docPr id="202" name="Picture 202" descr="M:\CompSci\Year 2\Group Project\Monster Mash Plan Docs2\GUI Print Screens\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ompSci\Year 2\Group Project\Monster Mash Plan Docs2\GUI Print Screens\login.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393" t="24769" r="4388" b="46660"/>
                    <a:stretch/>
                  </pic:blipFill>
                  <pic:spPr bwMode="auto">
                    <a:xfrm>
                      <a:off x="0" y="0"/>
                      <a:ext cx="5341620" cy="2118360"/>
                    </a:xfrm>
                    <a:prstGeom prst="rect">
                      <a:avLst/>
                    </a:prstGeom>
                    <a:noFill/>
                    <a:ln>
                      <a:noFill/>
                    </a:ln>
                    <a:extLst>
                      <a:ext uri="{53640926-AAD7-44D8-BBD7-CCE9431645EC}">
                        <a14:shadowObscured xmlns:a14="http://schemas.microsoft.com/office/drawing/2010/main"/>
                      </a:ext>
                    </a:extLst>
                  </pic:spPr>
                </pic:pic>
              </a:graphicData>
            </a:graphic>
          </wp:inline>
        </w:drawing>
      </w:r>
    </w:p>
    <w:p w:rsidR="003B2843" w:rsidRDefault="003B2843" w:rsidP="003B2843">
      <w:r>
        <w:t>When the game is started the first page</w:t>
      </w:r>
      <w:r w:rsidR="00E36DCF">
        <w:t xml:space="preserve"> the user should see is the log-</w:t>
      </w:r>
      <w:r>
        <w:t xml:space="preserve">in page. As </w:t>
      </w:r>
      <w:r w:rsidR="00EC1F78">
        <w:t>the user</w:t>
      </w:r>
      <w:r>
        <w:t xml:space="preserve"> can see here</w:t>
      </w:r>
      <w:r w:rsidR="00526A04">
        <w:t>,</w:t>
      </w:r>
      <w:r>
        <w:t xml:space="preserve"> one can log</w:t>
      </w:r>
      <w:r w:rsidR="00526A04">
        <w:t>-</w:t>
      </w:r>
      <w:r>
        <w:t>in with their correct credentials. If the user were not to have any</w:t>
      </w:r>
      <w:r w:rsidR="00526A04">
        <w:t>,</w:t>
      </w:r>
      <w:r>
        <w:t xml:space="preserve"> they can register </w:t>
      </w:r>
      <w:r w:rsidR="00526A04">
        <w:t>(</w:t>
      </w:r>
      <w:r>
        <w:t>or view the help page</w:t>
      </w:r>
      <w:r w:rsidR="00526A04">
        <w:t>)</w:t>
      </w:r>
      <w:r>
        <w:t>.</w:t>
      </w:r>
    </w:p>
    <w:p w:rsidR="00207EA1" w:rsidRPr="00B11CAE" w:rsidRDefault="00D978E2" w:rsidP="00207EA1">
      <w:pPr>
        <w:pStyle w:val="Heading3"/>
        <w:rPr>
          <w:rFonts w:ascii="Helvetica" w:hAnsi="Helvetica" w:cs="Helvetica"/>
          <w:noProof/>
          <w:lang w:eastAsia="zh-CN" w:bidi="ta-IN"/>
        </w:rPr>
      </w:pPr>
      <w:r>
        <w:rPr>
          <w:rFonts w:ascii="Helvetica" w:hAnsi="Helvetica" w:cs="Helvetica"/>
          <w:noProof/>
          <w:lang w:eastAsia="zh-CN" w:bidi="ta-IN"/>
        </w:rPr>
        <w:t>Friends</w:t>
      </w:r>
    </w:p>
    <w:p w:rsidR="00131DB3" w:rsidRPr="00B11CAE" w:rsidRDefault="00D978E2" w:rsidP="00207EA1">
      <w:r>
        <w:rPr>
          <w:noProof/>
          <w:lang w:eastAsia="en-GB"/>
        </w:rPr>
        <w:drawing>
          <wp:inline distT="0" distB="0" distL="0" distR="0">
            <wp:extent cx="5732145" cy="3938098"/>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2145" cy="3938098"/>
                    </a:xfrm>
                    <a:prstGeom prst="rect">
                      <a:avLst/>
                    </a:prstGeom>
                    <a:solidFill>
                      <a:srgbClr val="FFFFFF"/>
                    </a:solidFill>
                    <a:ln>
                      <a:noFill/>
                    </a:ln>
                  </pic:spPr>
                </pic:pic>
              </a:graphicData>
            </a:graphic>
          </wp:inline>
        </w:drawing>
      </w:r>
    </w:p>
    <w:p w:rsidR="00131DB3" w:rsidRPr="00B11CAE" w:rsidRDefault="00D978E2">
      <w:r>
        <w:t xml:space="preserve">After clicking the </w:t>
      </w:r>
      <w:r w:rsidR="001A25AA">
        <w:t>‘</w:t>
      </w:r>
      <w:r>
        <w:t>friends</w:t>
      </w:r>
      <w:r w:rsidR="001A25AA">
        <w:t>’</w:t>
      </w:r>
      <w:r>
        <w:t xml:space="preserve"> page the following page will be displayed. In this page one can manage their current friends by deleting and adding them. The </w:t>
      </w:r>
      <w:r w:rsidR="00B95543">
        <w:t>‘</w:t>
      </w:r>
      <w:r>
        <w:t>display friends list</w:t>
      </w:r>
      <w:r w:rsidR="00B95543">
        <w:t>’</w:t>
      </w:r>
      <w:r>
        <w:t xml:space="preserve"> will bring up a list of all current</w:t>
      </w:r>
      <w:r w:rsidR="00B95543">
        <w:t>ly</w:t>
      </w:r>
      <w:r>
        <w:t xml:space="preserve"> connected friends. </w:t>
      </w:r>
      <w:r w:rsidR="00EE32D0">
        <w:t>‘</w:t>
      </w:r>
      <w:r>
        <w:t>View friend wealth</w:t>
      </w:r>
      <w:r w:rsidR="00EE32D0">
        <w:t>’</w:t>
      </w:r>
      <w:r>
        <w:t xml:space="preserve"> will show a rich list of the richest players in terms of money in the game. By entering a valid user email address users will be added via the </w:t>
      </w:r>
      <w:r w:rsidR="00EE32D0">
        <w:t>‘</w:t>
      </w:r>
      <w:r>
        <w:t>add friend</w:t>
      </w:r>
      <w:r w:rsidR="00EE32D0">
        <w:t>’</w:t>
      </w:r>
      <w:r>
        <w:t xml:space="preserve"> button. Friend requests will show in the drop down box towards the</w:t>
      </w:r>
      <w:r w:rsidR="00A53674">
        <w:t xml:space="preserve"> bottom left of the screen shot. B</w:t>
      </w:r>
      <w:r>
        <w:t>y selecting the appropriate request it is easy to see how the user will accept or delete the friend request. As per usual the home page takes the user back to the home page.</w:t>
      </w:r>
      <w:r w:rsidR="00131DB3" w:rsidRPr="00B11CAE">
        <w:br w:type="page"/>
      </w:r>
    </w:p>
    <w:p w:rsidR="00131DB3" w:rsidRPr="00B11CAE" w:rsidRDefault="00131DB3" w:rsidP="00131DB3">
      <w:pPr>
        <w:pStyle w:val="Heading3"/>
        <w:rPr>
          <w:rFonts w:ascii="Helvetica" w:hAnsi="Helvetica" w:cs="Helvetica"/>
          <w:noProof/>
          <w:lang w:eastAsia="zh-CN" w:bidi="ta-IN"/>
        </w:rPr>
      </w:pPr>
      <w:r w:rsidRPr="00B11CAE">
        <w:rPr>
          <w:rFonts w:ascii="Helvetica" w:hAnsi="Helvetica" w:cs="Helvetica"/>
          <w:noProof/>
          <w:lang w:eastAsia="zh-CN" w:bidi="ta-IN"/>
        </w:rPr>
        <w:t>List of user’s current monsters</w:t>
      </w:r>
    </w:p>
    <w:p w:rsidR="00803B63" w:rsidRDefault="00D978E2" w:rsidP="00207EA1">
      <w:r>
        <w:rPr>
          <w:noProof/>
          <w:lang w:eastAsia="en-GB"/>
        </w:rPr>
        <w:drawing>
          <wp:inline distT="0" distB="0" distL="0" distR="0">
            <wp:extent cx="5732145" cy="2362184"/>
            <wp:effectExtent l="0" t="0" r="190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2145" cy="2362184"/>
                    </a:xfrm>
                    <a:prstGeom prst="rect">
                      <a:avLst/>
                    </a:prstGeom>
                    <a:solidFill>
                      <a:srgbClr val="FFFFFF"/>
                    </a:solidFill>
                    <a:ln>
                      <a:noFill/>
                    </a:ln>
                  </pic:spPr>
                </pic:pic>
              </a:graphicData>
            </a:graphic>
          </wp:inline>
        </w:drawing>
      </w:r>
    </w:p>
    <w:p w:rsidR="00D978E2" w:rsidRDefault="00D978E2" w:rsidP="00D978E2">
      <w:r>
        <w:t xml:space="preserve">After clicking the </w:t>
      </w:r>
      <w:r w:rsidR="00B44F20">
        <w:t>‘</w:t>
      </w:r>
      <w:r>
        <w:t>my monsters</w:t>
      </w:r>
      <w:r w:rsidR="006F2FD0">
        <w:t>’</w:t>
      </w:r>
      <w:r>
        <w:t xml:space="preserve"> button on the home page the following page will be shown. </w:t>
      </w:r>
      <w:r w:rsidR="00EC1F78">
        <w:t>A</w:t>
      </w:r>
      <w:r>
        <w:t xml:space="preserve"> user will be able to breed a monster</w:t>
      </w:r>
      <w:r w:rsidR="009E469A">
        <w:t>,</w:t>
      </w:r>
      <w:r>
        <w:t xml:space="preserve"> as when the button is </w:t>
      </w:r>
      <w:r w:rsidR="00D21EAF">
        <w:t>pressed</w:t>
      </w:r>
      <w:r w:rsidR="009E469A">
        <w:t>, a prompt box with a drop-</w:t>
      </w:r>
      <w:r>
        <w:t>down box of your monsters will be shown</w:t>
      </w:r>
      <w:r w:rsidR="009E469A">
        <w:t>,</w:t>
      </w:r>
      <w:r>
        <w:t xml:space="preserve"> enabling </w:t>
      </w:r>
      <w:r w:rsidR="00064470">
        <w:t>the user</w:t>
      </w:r>
      <w:r>
        <w:t xml:space="preserve"> to choose which monsters to breed.  The </w:t>
      </w:r>
      <w:r w:rsidR="009E469A">
        <w:t>‘</w:t>
      </w:r>
      <w:r>
        <w:t>buy monsters</w:t>
      </w:r>
      <w:r w:rsidR="009E469A">
        <w:t>’</w:t>
      </w:r>
      <w:r>
        <w:t xml:space="preserve"> button will take </w:t>
      </w:r>
      <w:r w:rsidR="00064470">
        <w:t>the user</w:t>
      </w:r>
      <w:r>
        <w:t xml:space="preserve"> back to the marketplace page. As for the </w:t>
      </w:r>
      <w:r w:rsidR="009E469A">
        <w:t>‘</w:t>
      </w:r>
      <w:r>
        <w:t>sell monsters</w:t>
      </w:r>
      <w:r w:rsidR="009E469A">
        <w:t>’</w:t>
      </w:r>
      <w:r>
        <w:t xml:space="preserve"> button</w:t>
      </w:r>
      <w:r w:rsidR="009E469A">
        <w:t>,</w:t>
      </w:r>
      <w:r>
        <w:t xml:space="preserve"> a prompt box will display</w:t>
      </w:r>
      <w:r w:rsidR="009E469A">
        <w:t>,</w:t>
      </w:r>
      <w:r>
        <w:t xml:space="preserve"> enabling the user to specify whether they want to sell a monster or loan it out to another user</w:t>
      </w:r>
      <w:r w:rsidR="009E469A">
        <w:t>,</w:t>
      </w:r>
      <w:r>
        <w:t xml:space="preserve"> and for how much </w:t>
      </w:r>
      <w:r w:rsidR="009E469A">
        <w:t>money. The home button</w:t>
      </w:r>
      <w:r>
        <w:t xml:space="preserve"> takes </w:t>
      </w:r>
      <w:r w:rsidR="00064470">
        <w:t>the user</w:t>
      </w:r>
      <w:r>
        <w:t xml:space="preserve"> back to the home page.</w:t>
      </w:r>
    </w:p>
    <w:p w:rsidR="00D978E2" w:rsidRPr="00B11CAE" w:rsidRDefault="00D978E2" w:rsidP="00207EA1"/>
    <w:p w:rsidR="00803B63" w:rsidRPr="00B11CAE" w:rsidRDefault="00803B63" w:rsidP="00BD13AF">
      <w:pPr>
        <w:pStyle w:val="Heading3"/>
        <w:rPr>
          <w:rFonts w:ascii="Helvetica" w:hAnsi="Helvetica" w:cs="Helvetica"/>
          <w:noProof/>
          <w:lang w:eastAsia="zh-CN" w:bidi="ta-IN"/>
        </w:rPr>
      </w:pPr>
      <w:r w:rsidRPr="00B11CAE">
        <w:rPr>
          <w:rFonts w:ascii="Helvetica" w:hAnsi="Helvetica" w:cs="Helvetica"/>
          <w:noProof/>
          <w:lang w:eastAsia="zh-CN" w:bidi="ta-IN"/>
        </w:rPr>
        <w:t>Buy a new monster</w:t>
      </w:r>
    </w:p>
    <w:p w:rsidR="00BD13AF" w:rsidRDefault="007E7944" w:rsidP="00207EA1">
      <w:r>
        <w:rPr>
          <w:noProof/>
          <w:lang w:eastAsia="en-GB"/>
        </w:rPr>
        <w:drawing>
          <wp:inline distT="0" distB="0" distL="0" distR="0">
            <wp:extent cx="5732145" cy="3265254"/>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2145" cy="3265254"/>
                    </a:xfrm>
                    <a:prstGeom prst="rect">
                      <a:avLst/>
                    </a:prstGeom>
                    <a:solidFill>
                      <a:srgbClr val="FFFFFF"/>
                    </a:solidFill>
                    <a:ln>
                      <a:noFill/>
                    </a:ln>
                  </pic:spPr>
                </pic:pic>
              </a:graphicData>
            </a:graphic>
          </wp:inline>
        </w:drawing>
      </w:r>
    </w:p>
    <w:p w:rsidR="007E7944" w:rsidRDefault="007E7944" w:rsidP="007E7944">
      <w:r>
        <w:t xml:space="preserve">After clicking the marketplace </w:t>
      </w:r>
      <w:r w:rsidR="00430A62">
        <w:t>button on the home page this</w:t>
      </w:r>
      <w:r>
        <w:t xml:space="preserve"> page shall load. </w:t>
      </w:r>
      <w:r w:rsidR="00573CC9">
        <w:t>There is a list box on the left-</w:t>
      </w:r>
      <w:r>
        <w:t>hand side which will display monsters that other friends are selling or loaning out. After clicking on the monster</w:t>
      </w:r>
      <w:r w:rsidR="00590A75">
        <w:t>,</w:t>
      </w:r>
      <w:r>
        <w:t xml:space="preserve"> the user shall be able to rent or buy them by clicking the appropriate buttons. The </w:t>
      </w:r>
      <w:r w:rsidR="00590A75">
        <w:t>‘</w:t>
      </w:r>
      <w:r>
        <w:t>show attributes</w:t>
      </w:r>
      <w:r w:rsidR="00590A75">
        <w:t>’</w:t>
      </w:r>
      <w:r>
        <w:t xml:space="preserve"> button will tell </w:t>
      </w:r>
      <w:r w:rsidR="00064470">
        <w:t>the user</w:t>
      </w:r>
      <w:r>
        <w:t xml:space="preserve"> more general info about the monster. At the top right corner of the screen where it says “Money:”</w:t>
      </w:r>
      <w:r w:rsidR="00D72F9E">
        <w:t>, this</w:t>
      </w:r>
      <w:r>
        <w:t xml:space="preserve"> will show the </w:t>
      </w:r>
      <w:r w:rsidR="00D72F9E">
        <w:t xml:space="preserve">funds </w:t>
      </w:r>
      <w:r w:rsidR="00D6043A">
        <w:t>available</w:t>
      </w:r>
      <w:r>
        <w:t xml:space="preserve"> to t</w:t>
      </w:r>
      <w:r w:rsidR="00064470">
        <w:t>he user. The home button will</w:t>
      </w:r>
      <w:r>
        <w:t xml:space="preserve"> take </w:t>
      </w:r>
      <w:r w:rsidR="00064470">
        <w:t>the user</w:t>
      </w:r>
      <w:r>
        <w:t xml:space="preserve"> back to the home page.</w:t>
      </w:r>
    </w:p>
    <w:p w:rsidR="007E7944" w:rsidRPr="00B11CAE" w:rsidRDefault="007E7944" w:rsidP="00207EA1"/>
    <w:p w:rsidR="00BD13AF" w:rsidRPr="00B11CAE" w:rsidRDefault="00BD13AF" w:rsidP="00BD13AF">
      <w:pPr>
        <w:pStyle w:val="Heading3"/>
        <w:rPr>
          <w:rFonts w:ascii="Helvetica" w:hAnsi="Helvetica" w:cs="Helvetica"/>
          <w:noProof/>
          <w:lang w:eastAsia="zh-CN" w:bidi="ta-IN"/>
        </w:rPr>
      </w:pPr>
      <w:r w:rsidRPr="00B11CAE">
        <w:rPr>
          <w:rFonts w:ascii="Helvetica" w:hAnsi="Helvetica" w:cs="Helvetica"/>
          <w:noProof/>
          <w:lang w:eastAsia="zh-CN" w:bidi="ta-IN"/>
        </w:rPr>
        <w:t>Fight a monster</w:t>
      </w:r>
    </w:p>
    <w:p w:rsidR="00DD45BB" w:rsidRPr="00B11CAE" w:rsidRDefault="00D978E2" w:rsidP="00207EA1">
      <w:r>
        <w:rPr>
          <w:noProof/>
          <w:lang w:eastAsia="en-GB"/>
        </w:rPr>
        <w:drawing>
          <wp:inline distT="0" distB="0" distL="0" distR="0">
            <wp:extent cx="5732145" cy="3193020"/>
            <wp:effectExtent l="0" t="0" r="190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2145" cy="3193020"/>
                    </a:xfrm>
                    <a:prstGeom prst="rect">
                      <a:avLst/>
                    </a:prstGeom>
                    <a:solidFill>
                      <a:srgbClr val="FFFFFF"/>
                    </a:solidFill>
                    <a:ln>
                      <a:noFill/>
                    </a:ln>
                  </pic:spPr>
                </pic:pic>
              </a:graphicData>
            </a:graphic>
          </wp:inline>
        </w:drawing>
      </w:r>
    </w:p>
    <w:p w:rsidR="003468DD" w:rsidRDefault="003468DD"/>
    <w:p w:rsidR="00D978E2" w:rsidRDefault="00D978E2" w:rsidP="00D978E2">
      <w:r>
        <w:t xml:space="preserve">Via the </w:t>
      </w:r>
      <w:r w:rsidR="00DF6673">
        <w:t>‘</w:t>
      </w:r>
      <w:r>
        <w:t>monster fights</w:t>
      </w:r>
      <w:r w:rsidR="00DF6673">
        <w:t>’</w:t>
      </w:r>
      <w:r>
        <w:t xml:space="preserve"> button on the home page this page shall be reached. To challenge a friend the user can either search for them by their email</w:t>
      </w:r>
      <w:r w:rsidR="008E458F">
        <w:t>,</w:t>
      </w:r>
      <w:r>
        <w:t xml:space="preserve"> or select them from the drop down menu. </w:t>
      </w:r>
      <w:r w:rsidR="00A36017">
        <w:t>The user</w:t>
      </w:r>
      <w:r>
        <w:t xml:space="preserve"> will then select which monster to fight with and click </w:t>
      </w:r>
      <w:r w:rsidR="008E458F">
        <w:t>‘</w:t>
      </w:r>
      <w:r>
        <w:t>challenge friend</w:t>
      </w:r>
      <w:r w:rsidR="008E458F">
        <w:t>’ -</w:t>
      </w:r>
      <w:r>
        <w:t xml:space="preserve"> a pop up box will then display the fight outcome. Challenges sent to </w:t>
      </w:r>
      <w:r w:rsidR="00A36017">
        <w:t>the user</w:t>
      </w:r>
      <w:r>
        <w:t xml:space="preserve"> can also be managed in a very similar way to friend requests. Current challenges are displayed in the drop</w:t>
      </w:r>
      <w:r w:rsidR="001265AF">
        <w:t>-</w:t>
      </w:r>
      <w:r>
        <w:t>down menu</w:t>
      </w:r>
      <w:r w:rsidR="000D28BC">
        <w:t>,</w:t>
      </w:r>
      <w:r>
        <w:t xml:space="preserve"> and with the appropriate buttons</w:t>
      </w:r>
      <w:r w:rsidR="000D28BC">
        <w:t>,</w:t>
      </w:r>
      <w:r>
        <w:t xml:space="preserve"> one can accept or decline the challenges.</w:t>
      </w:r>
    </w:p>
    <w:p w:rsidR="00D978E2" w:rsidRPr="00B11CAE" w:rsidRDefault="00D978E2">
      <w:pPr>
        <w:sectPr w:rsidR="00D978E2" w:rsidRPr="00B11CAE" w:rsidSect="00E61D82">
          <w:headerReference w:type="default" r:id="rId14"/>
          <w:footerReference w:type="default" r:id="rId15"/>
          <w:pgSz w:w="11907" w:h="16840" w:code="9"/>
          <w:pgMar w:top="1440" w:right="1440" w:bottom="1440" w:left="1440" w:header="720" w:footer="720" w:gutter="0"/>
          <w:cols w:space="720"/>
          <w:titlePg/>
        </w:sectPr>
      </w:pPr>
    </w:p>
    <w:p w:rsidR="00FC296D" w:rsidRPr="00B11CAE" w:rsidRDefault="00DD45BB" w:rsidP="000E0E86">
      <w:pPr>
        <w:pStyle w:val="Heading2"/>
      </w:pPr>
      <w:bookmarkStart w:id="10" w:name="_Toc347133812"/>
      <w:r w:rsidRPr="00B11CAE">
        <w:t xml:space="preserve">Gantt </w:t>
      </w:r>
      <w:r w:rsidR="00DF0F7B" w:rsidRPr="00B11CAE">
        <w:t>chart</w:t>
      </w:r>
      <w:bookmarkEnd w:id="10"/>
    </w:p>
    <w:p w:rsidR="006A2390" w:rsidRPr="00B11CAE" w:rsidRDefault="006A2390" w:rsidP="003468DD">
      <w:pPr>
        <w:ind w:left="-993" w:right="-641"/>
        <w:rPr>
          <w:noProof/>
          <w:lang w:eastAsia="zh-CN" w:bidi="ta-IN"/>
        </w:rPr>
      </w:pPr>
    </w:p>
    <w:p w:rsidR="003468DD" w:rsidRPr="00B11CAE" w:rsidRDefault="00FC296D" w:rsidP="003468DD">
      <w:pPr>
        <w:ind w:left="-993" w:right="-641"/>
      </w:pPr>
      <w:r w:rsidRPr="00B11CAE">
        <w:rPr>
          <w:noProof/>
          <w:lang w:eastAsia="en-GB"/>
        </w:rPr>
        <w:drawing>
          <wp:inline distT="0" distB="0" distL="0" distR="0">
            <wp:extent cx="10248212" cy="1733550"/>
            <wp:effectExtent l="0" t="0" r="1270" b="0"/>
            <wp:docPr id="207" name="Picture 207" descr="M:\CompSci\Year 2\Group Project\Monster Mash Plan Docs2\First Gantt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CompSci\Year 2\Group Project\Monster Mash Plan Docs2\First Gantt Chart.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62" t="10156" r="2775"/>
                    <a:stretch/>
                  </pic:blipFill>
                  <pic:spPr bwMode="auto">
                    <a:xfrm>
                      <a:off x="0" y="0"/>
                      <a:ext cx="10248212" cy="1733550"/>
                    </a:xfrm>
                    <a:prstGeom prst="rect">
                      <a:avLst/>
                    </a:prstGeom>
                    <a:noFill/>
                    <a:ln>
                      <a:noFill/>
                    </a:ln>
                    <a:extLst>
                      <a:ext uri="{53640926-AAD7-44D8-BBD7-CCE9431645EC}">
                        <a14:shadowObscured xmlns:a14="http://schemas.microsoft.com/office/drawing/2010/main"/>
                      </a:ext>
                    </a:extLst>
                  </pic:spPr>
                </pic:pic>
              </a:graphicData>
            </a:graphic>
          </wp:inline>
        </w:drawing>
      </w:r>
    </w:p>
    <w:p w:rsidR="003468DD" w:rsidRPr="00B11CAE" w:rsidRDefault="003468DD" w:rsidP="00FC296D">
      <w:pPr>
        <w:sectPr w:rsidR="003468DD" w:rsidRPr="00B11CAE" w:rsidSect="003468DD">
          <w:pgSz w:w="16840" w:h="11907" w:orient="landscape" w:code="9"/>
          <w:pgMar w:top="1440" w:right="1440" w:bottom="1440" w:left="1440" w:header="720" w:footer="720" w:gutter="0"/>
          <w:cols w:space="720"/>
          <w:titlePg/>
          <w:docGrid w:linePitch="272"/>
        </w:sectPr>
      </w:pPr>
    </w:p>
    <w:p w:rsidR="00CE61B4" w:rsidRPr="00B11CAE" w:rsidRDefault="000E0E86" w:rsidP="000E0E86">
      <w:pPr>
        <w:pStyle w:val="Heading2"/>
        <w:rPr>
          <w:rFonts w:ascii="Times New Roman" w:eastAsia="Calibri" w:hAnsi="Times New Roman"/>
        </w:rPr>
      </w:pPr>
      <w:bookmarkStart w:id="11" w:name="_Toc347133813"/>
      <w:r w:rsidRPr="00B11CAE">
        <w:rPr>
          <w:rFonts w:eastAsia="Calibri"/>
        </w:rPr>
        <w:t>Risk Assessment</w:t>
      </w:r>
      <w:bookmarkEnd w:id="11"/>
    </w:p>
    <w:p w:rsidR="00CE61B4" w:rsidRPr="00CE61B4" w:rsidRDefault="00CE61B4" w:rsidP="00CE61B4">
      <w:pPr>
        <w:spacing w:after="200" w:line="276" w:lineRule="auto"/>
        <w:rPr>
          <w:rFonts w:eastAsia="Calibri"/>
        </w:rPr>
      </w:pPr>
      <w:r w:rsidRPr="00CE61B4">
        <w:rPr>
          <w:rFonts w:eastAsia="Calibri"/>
        </w:rPr>
        <w:t>Risk assessment is the act of determining the probability that a risk will occur and the impact that event would have, should it occur. This is basically a “cause and effect” analysis. The “cause” is the event that might occur; while the “effect” is the potential impact to a project should the event occur.</w:t>
      </w:r>
    </w:p>
    <w:tbl>
      <w:tblPr>
        <w:tblStyle w:val="TableGrid1"/>
        <w:tblpPr w:leftFromText="180" w:rightFromText="180" w:vertAnchor="text" w:horzAnchor="page" w:tblpX="405" w:tblpY="124"/>
        <w:tblW w:w="11165" w:type="dxa"/>
        <w:tblLook w:val="04A0" w:firstRow="1" w:lastRow="0" w:firstColumn="1" w:lastColumn="0" w:noHBand="0" w:noVBand="1"/>
      </w:tblPr>
      <w:tblGrid>
        <w:gridCol w:w="959"/>
        <w:gridCol w:w="2410"/>
        <w:gridCol w:w="3827"/>
        <w:gridCol w:w="3969"/>
      </w:tblGrid>
      <w:tr w:rsidR="00CE61B4" w:rsidRPr="00CE61B4" w:rsidTr="002C2DFB">
        <w:trPr>
          <w:trHeight w:val="557"/>
        </w:trPr>
        <w:tc>
          <w:tcPr>
            <w:tcW w:w="959" w:type="dxa"/>
          </w:tcPr>
          <w:p w:rsidR="00CE61B4" w:rsidRPr="00CE61B4" w:rsidRDefault="00CE61B4" w:rsidP="00F353EC">
            <w:pPr>
              <w:jc w:val="center"/>
              <w:rPr>
                <w:rFonts w:ascii="Times New Roman" w:hAnsi="Times New Roman" w:cs="Times New Roman"/>
                <w:b/>
                <w:bCs/>
                <w:sz w:val="20"/>
                <w:szCs w:val="20"/>
                <w:lang w:val="en-GB"/>
              </w:rPr>
            </w:pPr>
            <w:r w:rsidRPr="00CE61B4">
              <w:rPr>
                <w:rFonts w:ascii="Times New Roman" w:hAnsi="Times New Roman" w:cs="Times New Roman"/>
                <w:b/>
                <w:bCs/>
                <w:sz w:val="20"/>
                <w:szCs w:val="20"/>
                <w:lang w:val="en-GB"/>
              </w:rPr>
              <w:t>Risk No.</w:t>
            </w:r>
          </w:p>
        </w:tc>
        <w:tc>
          <w:tcPr>
            <w:tcW w:w="2410" w:type="dxa"/>
          </w:tcPr>
          <w:p w:rsidR="00CE61B4" w:rsidRPr="00CE61B4" w:rsidRDefault="00CE61B4" w:rsidP="00F353EC">
            <w:pPr>
              <w:jc w:val="center"/>
              <w:rPr>
                <w:rFonts w:ascii="Times New Roman" w:hAnsi="Times New Roman" w:cs="Times New Roman"/>
                <w:b/>
                <w:bCs/>
                <w:sz w:val="20"/>
                <w:szCs w:val="20"/>
                <w:lang w:val="en-GB"/>
              </w:rPr>
            </w:pPr>
            <w:r w:rsidRPr="00CE61B4">
              <w:rPr>
                <w:rFonts w:ascii="Times New Roman" w:hAnsi="Times New Roman" w:cs="Times New Roman"/>
                <w:b/>
                <w:bCs/>
                <w:sz w:val="20"/>
                <w:szCs w:val="20"/>
                <w:lang w:val="en-GB"/>
              </w:rPr>
              <w:t>Threat</w:t>
            </w:r>
          </w:p>
        </w:tc>
        <w:tc>
          <w:tcPr>
            <w:tcW w:w="3827" w:type="dxa"/>
          </w:tcPr>
          <w:p w:rsidR="00CE61B4" w:rsidRPr="00CE61B4" w:rsidRDefault="00CE61B4" w:rsidP="00F353EC">
            <w:pPr>
              <w:tabs>
                <w:tab w:val="left" w:pos="864"/>
              </w:tabs>
              <w:jc w:val="center"/>
              <w:rPr>
                <w:rFonts w:ascii="Times New Roman" w:hAnsi="Times New Roman" w:cs="Times New Roman"/>
                <w:b/>
                <w:bCs/>
                <w:sz w:val="20"/>
                <w:szCs w:val="20"/>
                <w:lang w:val="en-GB"/>
              </w:rPr>
            </w:pPr>
            <w:r w:rsidRPr="00CE61B4">
              <w:rPr>
                <w:rFonts w:ascii="Times New Roman" w:hAnsi="Times New Roman" w:cs="Times New Roman"/>
                <w:b/>
                <w:bCs/>
                <w:sz w:val="20"/>
                <w:szCs w:val="20"/>
                <w:lang w:val="en-GB"/>
              </w:rPr>
              <w:t>Risk Description</w:t>
            </w:r>
          </w:p>
        </w:tc>
        <w:tc>
          <w:tcPr>
            <w:tcW w:w="3969" w:type="dxa"/>
          </w:tcPr>
          <w:p w:rsidR="00CE61B4" w:rsidRPr="00CE61B4" w:rsidRDefault="00CE61B4" w:rsidP="00F353EC">
            <w:pPr>
              <w:tabs>
                <w:tab w:val="left" w:pos="864"/>
              </w:tabs>
              <w:jc w:val="center"/>
              <w:rPr>
                <w:rFonts w:ascii="Times New Roman" w:hAnsi="Times New Roman" w:cs="Times New Roman"/>
                <w:b/>
                <w:bCs/>
                <w:sz w:val="20"/>
                <w:szCs w:val="20"/>
                <w:lang w:val="en-GB"/>
              </w:rPr>
            </w:pPr>
            <w:r w:rsidRPr="00CE61B4">
              <w:rPr>
                <w:rFonts w:ascii="Times New Roman" w:hAnsi="Times New Roman" w:cs="Times New Roman"/>
                <w:b/>
                <w:bCs/>
                <w:sz w:val="20"/>
                <w:szCs w:val="20"/>
                <w:lang w:val="en-GB"/>
              </w:rPr>
              <w:t>Mitigate Actions</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1</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Aberystwyth’s servers crash</w:t>
            </w:r>
          </w:p>
        </w:tc>
        <w:tc>
          <w:tcPr>
            <w:tcW w:w="3827"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Machine crashes, losing the project work.</w:t>
            </w:r>
          </w:p>
        </w:tc>
        <w:tc>
          <w:tcPr>
            <w:tcW w:w="3969" w:type="dxa"/>
          </w:tcPr>
          <w:p w:rsidR="00CE61B4" w:rsidRPr="00CE61B4" w:rsidRDefault="00CE61B4" w:rsidP="00466A19">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Mitigated by backing up after work with a pen drive or other storage device. While also keeping records on ‘Git</w:t>
            </w:r>
            <w:r w:rsidR="00466A19">
              <w:rPr>
                <w:rFonts w:ascii="Times New Roman" w:hAnsi="Times New Roman" w:cs="Times New Roman"/>
                <w:sz w:val="20"/>
                <w:szCs w:val="20"/>
                <w:lang w:val="en-GB"/>
              </w:rPr>
              <w:t>H</w:t>
            </w:r>
            <w:r w:rsidRPr="00CE61B4">
              <w:rPr>
                <w:rFonts w:ascii="Times New Roman" w:hAnsi="Times New Roman" w:cs="Times New Roman"/>
                <w:sz w:val="20"/>
                <w:szCs w:val="20"/>
                <w:lang w:val="en-GB"/>
              </w:rPr>
              <w:t>ub’</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2</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Health risk</w:t>
            </w:r>
          </w:p>
        </w:tc>
        <w:tc>
          <w:tcPr>
            <w:tcW w:w="3827"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Lead coder or one of the members falls ill.</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Mitigated by setting up regular meetings between other coders to explain the current progress. Also well documented code so other coders can understand what is going on with the project.</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3</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Project deadline</w:t>
            </w:r>
          </w:p>
        </w:tc>
        <w:tc>
          <w:tcPr>
            <w:tcW w:w="3827"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Work not completed on dates set.</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Have target deadline set on the week before “official” deadlines.</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4</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Copyright</w:t>
            </w:r>
          </w:p>
        </w:tc>
        <w:tc>
          <w:tcPr>
            <w:tcW w:w="3827"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 xml:space="preserve">Copyright infringement or violation of the copyright law. For example, the use of an image which has watermarking embedded download from the internet.   </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Mitigated by obtaining the author’s permission or give appropriate credit to the author. Or by finding license free images.</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5</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Sabotage by another group</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Project might be sabotaged by another group due  either pranks or malicious attack</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Mitigated by seeking the higher authority for the action to be done</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6</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Communication barrier</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Miscommunication among member might slow down the process of the project work.</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Use Appropriate channel of communication or medium to convey the message better.</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7</w:t>
            </w:r>
          </w:p>
        </w:tc>
        <w:tc>
          <w:tcPr>
            <w:tcW w:w="2410" w:type="dxa"/>
          </w:tcPr>
          <w:p w:rsidR="00CE61B4" w:rsidRPr="00CE61B4" w:rsidRDefault="00CE61B4" w:rsidP="00F353EC">
            <w:pPr>
              <w:tabs>
                <w:tab w:val="center" w:pos="1594"/>
                <w:tab w:val="right" w:pos="3188"/>
              </w:tabs>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Act of nature</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Unforeseeable event that is outside our control, no one held responsible for what have been done.ie Natural event such as hurricanes, apocalypse and etc.</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Unfortunately, no mitigation possible.</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8</w:t>
            </w:r>
          </w:p>
        </w:tc>
        <w:tc>
          <w:tcPr>
            <w:tcW w:w="2410" w:type="dxa"/>
          </w:tcPr>
          <w:p w:rsidR="00CE61B4" w:rsidRPr="00CE61B4" w:rsidRDefault="00CE61B4" w:rsidP="00F353EC">
            <w:pPr>
              <w:tabs>
                <w:tab w:val="center" w:pos="1594"/>
                <w:tab w:val="right" w:pos="3188"/>
              </w:tabs>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Rescheduling Informal meeting</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If a member unable to attend to an informal meeting due to lectures, social activities and sport activities.</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The project leader should coordinate a common free time that everyone will agree to attend.</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9</w:t>
            </w:r>
          </w:p>
        </w:tc>
        <w:tc>
          <w:tcPr>
            <w:tcW w:w="2410" w:type="dxa"/>
          </w:tcPr>
          <w:p w:rsidR="00CE61B4" w:rsidRPr="00CE61B4" w:rsidRDefault="00CE61B4" w:rsidP="00F353EC">
            <w:pPr>
              <w:tabs>
                <w:tab w:val="center" w:pos="1594"/>
                <w:tab w:val="right" w:pos="3188"/>
              </w:tabs>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Some or all group members are not used to group projects</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Some people are unaccustomed to working in a group and feel uncomfortable participating or initiating group discussion.</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Mitigate by assigning roles to each member in which they feel responsible for the project. Besides that, an ice breaking activity such as going to a pub etc. on the weekend is a good way of getting to know each member.</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10</w:t>
            </w:r>
          </w:p>
        </w:tc>
        <w:tc>
          <w:tcPr>
            <w:tcW w:w="2410" w:type="dxa"/>
          </w:tcPr>
          <w:p w:rsidR="00CE61B4" w:rsidRPr="00CE61B4" w:rsidRDefault="00CE61B4" w:rsidP="00F353EC">
            <w:pPr>
              <w:tabs>
                <w:tab w:val="center" w:pos="1594"/>
                <w:tab w:val="right" w:pos="3188"/>
              </w:tabs>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If a group member withdraws from the course</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This could lead to chaos and management problem within the project group. Illness, accident or family obligations are some of the possible reasons for the withdrawal.</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Seek the lecturer assistance to adjust scope of the project. Project leader should reorganize roles and task to compensate for the loss of manpower.</w:t>
            </w:r>
          </w:p>
        </w:tc>
      </w:tr>
      <w:tr w:rsidR="00616FBC" w:rsidRPr="00CE61B4" w:rsidTr="002C2DFB">
        <w:tc>
          <w:tcPr>
            <w:tcW w:w="959" w:type="dxa"/>
          </w:tcPr>
          <w:p w:rsidR="00616FBC" w:rsidRPr="00CE61B4" w:rsidRDefault="00616FBC" w:rsidP="00F353EC">
            <w:pPr>
              <w:jc w:val="center"/>
            </w:pPr>
            <w:r>
              <w:t>11</w:t>
            </w:r>
          </w:p>
        </w:tc>
        <w:tc>
          <w:tcPr>
            <w:tcW w:w="2410" w:type="dxa"/>
          </w:tcPr>
          <w:p w:rsidR="00616FBC" w:rsidRPr="00622C3E" w:rsidRDefault="00616FBC" w:rsidP="00F353EC">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Wet Floor</w:t>
            </w:r>
          </w:p>
        </w:tc>
        <w:tc>
          <w:tcPr>
            <w:tcW w:w="3827" w:type="dxa"/>
          </w:tcPr>
          <w:p w:rsidR="00616FBC" w:rsidRPr="00622C3E" w:rsidRDefault="00616FBC" w:rsidP="00F353EC">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If the floor has been cleaned in the university campus and a member trips and causes an injury</w:t>
            </w:r>
            <w:r w:rsidR="00003551" w:rsidRPr="00622C3E">
              <w:rPr>
                <w:rFonts w:ascii="Times New Roman" w:hAnsi="Times New Roman" w:cs="Times New Roman"/>
                <w:color w:val="000000"/>
                <w:sz w:val="20"/>
                <w:szCs w:val="20"/>
                <w:shd w:val="clear" w:color="auto" w:fill="FFFFFF"/>
                <w:lang w:val="en-GB"/>
              </w:rPr>
              <w:t>.</w:t>
            </w:r>
          </w:p>
        </w:tc>
        <w:tc>
          <w:tcPr>
            <w:tcW w:w="3969" w:type="dxa"/>
          </w:tcPr>
          <w:p w:rsidR="00616FBC" w:rsidRPr="00622C3E" w:rsidRDefault="00616FBC" w:rsidP="00F353EC">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Mitigate by being observant for wet floor signs while around the university campus and also as mentioned previously have other members with knowledge of the project to replace the member if needed</w:t>
            </w:r>
            <w:r w:rsidR="00003551" w:rsidRPr="00622C3E">
              <w:rPr>
                <w:rFonts w:ascii="Times New Roman" w:hAnsi="Times New Roman" w:cs="Times New Roman"/>
                <w:sz w:val="20"/>
                <w:szCs w:val="20"/>
                <w:lang w:val="en-GB"/>
              </w:rPr>
              <w:t>.</w:t>
            </w:r>
          </w:p>
        </w:tc>
      </w:tr>
      <w:tr w:rsidR="00616FBC" w:rsidRPr="00CE61B4" w:rsidTr="002C2DFB">
        <w:tc>
          <w:tcPr>
            <w:tcW w:w="959" w:type="dxa"/>
          </w:tcPr>
          <w:p w:rsidR="00616FBC" w:rsidRDefault="00616FBC" w:rsidP="00F353EC">
            <w:pPr>
              <w:jc w:val="center"/>
            </w:pPr>
            <w:r>
              <w:t>13</w:t>
            </w:r>
          </w:p>
        </w:tc>
        <w:tc>
          <w:tcPr>
            <w:tcW w:w="2410" w:type="dxa"/>
          </w:tcPr>
          <w:p w:rsidR="00616FBC" w:rsidRPr="00622C3E" w:rsidRDefault="004C5EA6" w:rsidP="00F353EC">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Work being copied</w:t>
            </w:r>
          </w:p>
        </w:tc>
        <w:tc>
          <w:tcPr>
            <w:tcW w:w="3827" w:type="dxa"/>
          </w:tcPr>
          <w:p w:rsidR="00616FBC" w:rsidRPr="00622C3E" w:rsidRDefault="004C5EA6" w:rsidP="00F353EC">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If a member is in a public place working on the project someone could watch them and copy work</w:t>
            </w:r>
            <w:r w:rsidR="00003551" w:rsidRPr="00622C3E">
              <w:rPr>
                <w:rFonts w:ascii="Times New Roman" w:hAnsi="Times New Roman" w:cs="Times New Roman"/>
                <w:color w:val="000000"/>
                <w:sz w:val="20"/>
                <w:szCs w:val="20"/>
                <w:shd w:val="clear" w:color="auto" w:fill="FFFFFF"/>
                <w:lang w:val="en-GB"/>
              </w:rPr>
              <w:t>.</w:t>
            </w:r>
          </w:p>
        </w:tc>
        <w:tc>
          <w:tcPr>
            <w:tcW w:w="3969" w:type="dxa"/>
          </w:tcPr>
          <w:p w:rsidR="00616FBC" w:rsidRPr="00622C3E" w:rsidRDefault="004C5EA6" w:rsidP="00F353EC">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Members should be observant while working on the project in public places and try and make sure sensitive data isn't lost to others.</w:t>
            </w:r>
          </w:p>
        </w:tc>
      </w:tr>
      <w:tr w:rsidR="00616FBC" w:rsidRPr="00CE61B4" w:rsidTr="002C2DFB">
        <w:tc>
          <w:tcPr>
            <w:tcW w:w="959" w:type="dxa"/>
          </w:tcPr>
          <w:p w:rsidR="00616FBC" w:rsidRDefault="00616FBC" w:rsidP="00F353EC">
            <w:pPr>
              <w:jc w:val="center"/>
            </w:pPr>
            <w:r>
              <w:t>14</w:t>
            </w:r>
          </w:p>
        </w:tc>
        <w:tc>
          <w:tcPr>
            <w:tcW w:w="2410" w:type="dxa"/>
          </w:tcPr>
          <w:p w:rsidR="00616FBC" w:rsidRPr="00622C3E" w:rsidRDefault="005A0A39" w:rsidP="00F353EC">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User not familiar with tools</w:t>
            </w:r>
          </w:p>
        </w:tc>
        <w:tc>
          <w:tcPr>
            <w:tcW w:w="3827" w:type="dxa"/>
          </w:tcPr>
          <w:p w:rsidR="00616FBC" w:rsidRPr="00622C3E" w:rsidRDefault="005A0A39" w:rsidP="00F353EC">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If a member does not know how to use GitHub or an IDE we are using to work on and is unable to do the work because of it, this could lead to a loss of work done.</w:t>
            </w:r>
          </w:p>
        </w:tc>
        <w:tc>
          <w:tcPr>
            <w:tcW w:w="3969" w:type="dxa"/>
          </w:tcPr>
          <w:p w:rsidR="00616FBC" w:rsidRPr="00622C3E" w:rsidRDefault="005A0A39" w:rsidP="00F353EC">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Any group member unsure how to use any of the software should ask for help from others.</w:t>
            </w:r>
          </w:p>
        </w:tc>
      </w:tr>
      <w:tr w:rsidR="00616FBC" w:rsidRPr="00CE61B4" w:rsidTr="002C2DFB">
        <w:tc>
          <w:tcPr>
            <w:tcW w:w="959" w:type="dxa"/>
          </w:tcPr>
          <w:p w:rsidR="00616FBC" w:rsidRDefault="00616FBC" w:rsidP="00F353EC">
            <w:pPr>
              <w:jc w:val="center"/>
            </w:pPr>
            <w:r>
              <w:t>15</w:t>
            </w:r>
          </w:p>
        </w:tc>
        <w:tc>
          <w:tcPr>
            <w:tcW w:w="2410" w:type="dxa"/>
          </w:tcPr>
          <w:p w:rsidR="00616FBC" w:rsidRPr="00622C3E" w:rsidRDefault="005A0A39" w:rsidP="00F353EC">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More than one user trying to update a file at the same time</w:t>
            </w:r>
          </w:p>
        </w:tc>
        <w:tc>
          <w:tcPr>
            <w:tcW w:w="3827" w:type="dxa"/>
          </w:tcPr>
          <w:p w:rsidR="00616FBC" w:rsidRPr="00622C3E" w:rsidRDefault="005A0A39" w:rsidP="00F353EC">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If more than one user edits a file on GitHub and tries to save, someone else's work could be overwritten.</w:t>
            </w:r>
          </w:p>
        </w:tc>
        <w:tc>
          <w:tcPr>
            <w:tcW w:w="3969" w:type="dxa"/>
          </w:tcPr>
          <w:p w:rsidR="00616FBC" w:rsidRPr="00622C3E" w:rsidRDefault="005A0A39" w:rsidP="00F353EC">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Making use of GitHub's ticketing feature to be able to keep track of updates to files.</w:t>
            </w:r>
          </w:p>
        </w:tc>
      </w:tr>
      <w:tr w:rsidR="00616FBC" w:rsidRPr="00CE61B4" w:rsidTr="002C2DFB">
        <w:tc>
          <w:tcPr>
            <w:tcW w:w="959" w:type="dxa"/>
          </w:tcPr>
          <w:p w:rsidR="00616FBC" w:rsidRDefault="00616FBC" w:rsidP="00F353EC">
            <w:pPr>
              <w:jc w:val="center"/>
            </w:pPr>
            <w:r>
              <w:t>16</w:t>
            </w:r>
          </w:p>
        </w:tc>
        <w:tc>
          <w:tcPr>
            <w:tcW w:w="2410" w:type="dxa"/>
          </w:tcPr>
          <w:p w:rsidR="00616FBC" w:rsidRPr="00622C3E" w:rsidRDefault="00506376" w:rsidP="00F353EC">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Stress</w:t>
            </w:r>
          </w:p>
        </w:tc>
        <w:tc>
          <w:tcPr>
            <w:tcW w:w="3827" w:type="dxa"/>
          </w:tcPr>
          <w:p w:rsidR="00616FBC" w:rsidRPr="00622C3E" w:rsidRDefault="00506376" w:rsidP="00F353EC">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 xml:space="preserve">Any group member could have their work </w:t>
            </w:r>
            <w:r w:rsidR="000E01BD" w:rsidRPr="00622C3E">
              <w:rPr>
                <w:rFonts w:ascii="Times New Roman" w:hAnsi="Times New Roman" w:cs="Times New Roman"/>
                <w:color w:val="000000"/>
                <w:sz w:val="20"/>
                <w:szCs w:val="20"/>
                <w:shd w:val="clear" w:color="auto" w:fill="FFFFFF"/>
                <w:lang w:val="en-GB"/>
              </w:rPr>
              <w:t>affected</w:t>
            </w:r>
            <w:r w:rsidRPr="00622C3E">
              <w:rPr>
                <w:rFonts w:ascii="Times New Roman" w:hAnsi="Times New Roman" w:cs="Times New Roman"/>
                <w:color w:val="000000"/>
                <w:sz w:val="20"/>
                <w:szCs w:val="20"/>
                <w:shd w:val="clear" w:color="auto" w:fill="FFFFFF"/>
                <w:lang w:val="en-GB"/>
              </w:rPr>
              <w:t xml:space="preserve"> by stress, be it work related or otherwise.</w:t>
            </w:r>
          </w:p>
        </w:tc>
        <w:tc>
          <w:tcPr>
            <w:tcW w:w="3969" w:type="dxa"/>
          </w:tcPr>
          <w:p w:rsidR="00616FBC" w:rsidRPr="00622C3E" w:rsidRDefault="00506376" w:rsidP="00F353EC">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Those being effected should notify the project manager or seek help from the university in order to deal with it.</w:t>
            </w:r>
            <w:r w:rsidRPr="00622C3E">
              <w:rPr>
                <w:rFonts w:ascii="Times New Roman" w:hAnsi="Times New Roman" w:cs="Times New Roman"/>
                <w:sz w:val="20"/>
                <w:szCs w:val="20"/>
                <w:lang w:val="en-GB"/>
              </w:rPr>
              <w:br/>
              <w:t>The project leader can also be spoken to if the member feels like they have too much work to do, so that it can be reviewed.</w:t>
            </w:r>
          </w:p>
        </w:tc>
      </w:tr>
    </w:tbl>
    <w:p w:rsidR="00CE61B4" w:rsidRPr="00CE61B4" w:rsidRDefault="00CE61B4" w:rsidP="00CE61B4">
      <w:pPr>
        <w:tabs>
          <w:tab w:val="left" w:pos="7251"/>
        </w:tabs>
        <w:spacing w:after="200" w:line="276" w:lineRule="auto"/>
        <w:rPr>
          <w:rFonts w:eastAsia="Calibri"/>
          <w:sz w:val="28"/>
          <w:szCs w:val="28"/>
        </w:rPr>
      </w:pPr>
    </w:p>
    <w:p w:rsidR="00CE61B4" w:rsidRPr="00B11CAE" w:rsidRDefault="00CE61B4">
      <w:pPr>
        <w:rPr>
          <w:rFonts w:ascii="Helvetica" w:hAnsi="Helvetica"/>
          <w:b/>
          <w:caps/>
          <w:kern w:val="28"/>
          <w:sz w:val="28"/>
        </w:rPr>
      </w:pPr>
      <w:r w:rsidRPr="00B11CAE">
        <w:br w:type="page"/>
      </w:r>
    </w:p>
    <w:p w:rsidR="0079738D" w:rsidRPr="00B11CAE" w:rsidRDefault="005D4CDB" w:rsidP="003468DD">
      <w:pPr>
        <w:pStyle w:val="UnnumHeading1"/>
      </w:pPr>
      <w:bookmarkStart w:id="12" w:name="_Toc347133814"/>
      <w:r w:rsidRPr="00B11CAE">
        <w:t>RE</w:t>
      </w:r>
      <w:r w:rsidR="00A44A71" w:rsidRPr="00B11CAE">
        <w:t>FERENCES</w:t>
      </w:r>
      <w:bookmarkEnd w:id="12"/>
    </w:p>
    <w:p w:rsidR="0079738D" w:rsidRPr="00B11CAE" w:rsidRDefault="004F2D26" w:rsidP="006A16AC">
      <w:pPr>
        <w:pStyle w:val="bibentry"/>
      </w:pPr>
      <w:bookmarkStart w:id="13" w:name="seqa03"/>
      <w:r w:rsidRPr="00B11CAE">
        <w:t>[1]</w:t>
      </w:r>
      <w:bookmarkEnd w:id="13"/>
      <w:r w:rsidR="001714DB" w:rsidRPr="00B11CAE">
        <w:tab/>
      </w:r>
      <w:r w:rsidRPr="00B11CAE">
        <w:t>Software Engineering Group Projects: General Documentation Standards.  C. J. Price, N. W. Hardy. SE.QA.03. 1.5 Release</w:t>
      </w:r>
    </w:p>
    <w:p w:rsidR="0079738D" w:rsidRPr="00B11CAE" w:rsidRDefault="00A44A71" w:rsidP="003309A1">
      <w:pPr>
        <w:pStyle w:val="UnnumHeading1"/>
      </w:pPr>
      <w:r w:rsidRPr="00B11CAE">
        <w:br w:type="page"/>
      </w:r>
      <w:bookmarkStart w:id="14" w:name="_Toc347133815"/>
      <w:r w:rsidRPr="00B11CAE">
        <w:t>DOCUMENT HISTORY</w:t>
      </w:r>
      <w:bookmarkEnd w:id="14"/>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79738D" w:rsidRPr="00B11CAE" w:rsidTr="008904EC">
        <w:trPr>
          <w:tblHeader/>
          <w:jc w:val="center"/>
        </w:trPr>
        <w:tc>
          <w:tcPr>
            <w:tcW w:w="864" w:type="dxa"/>
            <w:tcBorders>
              <w:bottom w:val="single" w:sz="12" w:space="0" w:color="000000"/>
            </w:tcBorders>
          </w:tcPr>
          <w:p w:rsidR="0079738D" w:rsidRPr="00B11CAE" w:rsidRDefault="00A44A71">
            <w:pPr>
              <w:rPr>
                <w:i/>
              </w:rPr>
            </w:pPr>
            <w:r w:rsidRPr="00B11CAE">
              <w:rPr>
                <w:i/>
              </w:rPr>
              <w:t>Version</w:t>
            </w:r>
          </w:p>
        </w:tc>
        <w:tc>
          <w:tcPr>
            <w:tcW w:w="1008" w:type="dxa"/>
            <w:tcBorders>
              <w:bottom w:val="single" w:sz="12" w:space="0" w:color="000000"/>
            </w:tcBorders>
          </w:tcPr>
          <w:p w:rsidR="0079738D" w:rsidRPr="00B11CAE" w:rsidRDefault="00A44A71">
            <w:pPr>
              <w:rPr>
                <w:i/>
              </w:rPr>
            </w:pPr>
            <w:r w:rsidRPr="00B11CAE">
              <w:rPr>
                <w:i/>
              </w:rPr>
              <w:t>CCF No.</w:t>
            </w:r>
          </w:p>
        </w:tc>
        <w:tc>
          <w:tcPr>
            <w:tcW w:w="1193" w:type="dxa"/>
            <w:tcBorders>
              <w:bottom w:val="single" w:sz="12" w:space="0" w:color="000000"/>
            </w:tcBorders>
          </w:tcPr>
          <w:p w:rsidR="0079738D" w:rsidRPr="00B11CAE" w:rsidRDefault="00A44A71">
            <w:pPr>
              <w:rPr>
                <w:i/>
              </w:rPr>
            </w:pPr>
            <w:r w:rsidRPr="00B11CAE">
              <w:rPr>
                <w:i/>
              </w:rPr>
              <w:t>Date</w:t>
            </w:r>
          </w:p>
        </w:tc>
        <w:tc>
          <w:tcPr>
            <w:tcW w:w="3969" w:type="dxa"/>
            <w:tcBorders>
              <w:bottom w:val="single" w:sz="12" w:space="0" w:color="000000"/>
            </w:tcBorders>
          </w:tcPr>
          <w:p w:rsidR="0079738D" w:rsidRPr="00B11CAE" w:rsidRDefault="00A44A71">
            <w:pPr>
              <w:rPr>
                <w:i/>
              </w:rPr>
            </w:pPr>
            <w:r w:rsidRPr="00B11CAE">
              <w:rPr>
                <w:i/>
              </w:rPr>
              <w:t>Changes made to document</w:t>
            </w:r>
          </w:p>
        </w:tc>
        <w:tc>
          <w:tcPr>
            <w:tcW w:w="1318" w:type="dxa"/>
            <w:tcBorders>
              <w:bottom w:val="single" w:sz="12" w:space="0" w:color="000000"/>
            </w:tcBorders>
          </w:tcPr>
          <w:p w:rsidR="0079738D" w:rsidRPr="00B11CAE" w:rsidRDefault="00A44A71">
            <w:pPr>
              <w:rPr>
                <w:i/>
              </w:rPr>
            </w:pPr>
            <w:r w:rsidRPr="00B11CAE">
              <w:rPr>
                <w:i/>
              </w:rPr>
              <w:t>Changed by</w:t>
            </w:r>
          </w:p>
        </w:tc>
      </w:tr>
      <w:tr w:rsidR="0079738D" w:rsidRPr="00B11CAE" w:rsidTr="008904EC">
        <w:trPr>
          <w:jc w:val="center"/>
        </w:trPr>
        <w:tc>
          <w:tcPr>
            <w:tcW w:w="864" w:type="dxa"/>
            <w:tcBorders>
              <w:top w:val="nil"/>
            </w:tcBorders>
          </w:tcPr>
          <w:p w:rsidR="0079738D" w:rsidRPr="00B11CAE" w:rsidRDefault="00A44A71">
            <w:r w:rsidRPr="00B11CAE">
              <w:t>1.0</w:t>
            </w:r>
          </w:p>
        </w:tc>
        <w:tc>
          <w:tcPr>
            <w:tcW w:w="1008" w:type="dxa"/>
            <w:tcBorders>
              <w:top w:val="nil"/>
            </w:tcBorders>
          </w:tcPr>
          <w:p w:rsidR="0079738D" w:rsidRPr="00B11CAE" w:rsidRDefault="00A44A71">
            <w:r w:rsidRPr="00B11CAE">
              <w:t>N/A</w:t>
            </w:r>
          </w:p>
        </w:tc>
        <w:tc>
          <w:tcPr>
            <w:tcW w:w="1193" w:type="dxa"/>
            <w:tcBorders>
              <w:top w:val="nil"/>
            </w:tcBorders>
          </w:tcPr>
          <w:p w:rsidR="0079738D" w:rsidRPr="00B11CAE" w:rsidRDefault="00DF27F1">
            <w:r w:rsidRPr="00B11CAE">
              <w:t>20-10-2012</w:t>
            </w:r>
          </w:p>
        </w:tc>
        <w:tc>
          <w:tcPr>
            <w:tcW w:w="3969" w:type="dxa"/>
            <w:tcBorders>
              <w:top w:val="nil"/>
            </w:tcBorders>
          </w:tcPr>
          <w:p w:rsidR="0079738D" w:rsidRPr="00B11CAE" w:rsidRDefault="00DF27F1">
            <w:r w:rsidRPr="00B11CAE">
              <w:t>Created Initial Document</w:t>
            </w:r>
          </w:p>
        </w:tc>
        <w:tc>
          <w:tcPr>
            <w:tcW w:w="1318" w:type="dxa"/>
            <w:tcBorders>
              <w:top w:val="nil"/>
            </w:tcBorders>
          </w:tcPr>
          <w:p w:rsidR="0079738D" w:rsidRPr="00B11CAE" w:rsidRDefault="00DF27F1">
            <w:r w:rsidRPr="00B11CAE">
              <w:t>PW</w:t>
            </w:r>
          </w:p>
        </w:tc>
      </w:tr>
      <w:tr w:rsidR="0079738D" w:rsidRPr="00B11CAE" w:rsidTr="008904EC">
        <w:trPr>
          <w:jc w:val="center"/>
        </w:trPr>
        <w:tc>
          <w:tcPr>
            <w:tcW w:w="864" w:type="dxa"/>
          </w:tcPr>
          <w:p w:rsidR="0079738D" w:rsidRPr="00B11CAE" w:rsidRDefault="008904EC">
            <w:r w:rsidRPr="00B11CAE">
              <w:t>1.1</w:t>
            </w:r>
          </w:p>
        </w:tc>
        <w:tc>
          <w:tcPr>
            <w:tcW w:w="1008" w:type="dxa"/>
          </w:tcPr>
          <w:p w:rsidR="0079738D" w:rsidRPr="00B11CAE" w:rsidRDefault="008904EC">
            <w:r w:rsidRPr="00B11CAE">
              <w:t>N/A</w:t>
            </w:r>
          </w:p>
        </w:tc>
        <w:tc>
          <w:tcPr>
            <w:tcW w:w="1193" w:type="dxa"/>
          </w:tcPr>
          <w:p w:rsidR="0079738D" w:rsidRPr="00B11CAE" w:rsidRDefault="00DF27F1">
            <w:r w:rsidRPr="00B11CAE">
              <w:t>25-10-2012</w:t>
            </w:r>
          </w:p>
        </w:tc>
        <w:tc>
          <w:tcPr>
            <w:tcW w:w="3969" w:type="dxa"/>
          </w:tcPr>
          <w:p w:rsidR="0079738D" w:rsidRPr="00B11CAE" w:rsidRDefault="00DF27F1">
            <w:r w:rsidRPr="00B11CAE">
              <w:t>Added draft versions of sections to the body</w:t>
            </w:r>
          </w:p>
        </w:tc>
        <w:tc>
          <w:tcPr>
            <w:tcW w:w="1318" w:type="dxa"/>
          </w:tcPr>
          <w:p w:rsidR="0079738D" w:rsidRPr="00B11CAE" w:rsidRDefault="00DF27F1">
            <w:r w:rsidRPr="00B11CAE">
              <w:t>JB</w:t>
            </w:r>
          </w:p>
        </w:tc>
      </w:tr>
      <w:tr w:rsidR="0079738D" w:rsidRPr="00B11CAE" w:rsidTr="008904EC">
        <w:trPr>
          <w:jc w:val="center"/>
        </w:trPr>
        <w:tc>
          <w:tcPr>
            <w:tcW w:w="864" w:type="dxa"/>
          </w:tcPr>
          <w:p w:rsidR="0079738D" w:rsidRPr="00B11CAE" w:rsidRDefault="00DF27F1">
            <w:r w:rsidRPr="00B11CAE">
              <w:t>1.2</w:t>
            </w:r>
          </w:p>
        </w:tc>
        <w:tc>
          <w:tcPr>
            <w:tcW w:w="1008" w:type="dxa"/>
          </w:tcPr>
          <w:p w:rsidR="0079738D" w:rsidRPr="00B11CAE" w:rsidRDefault="00DF27F1">
            <w:r w:rsidRPr="00B11CAE">
              <w:t>N/A</w:t>
            </w:r>
          </w:p>
        </w:tc>
        <w:tc>
          <w:tcPr>
            <w:tcW w:w="1193" w:type="dxa"/>
          </w:tcPr>
          <w:p w:rsidR="0079738D" w:rsidRPr="00B11CAE" w:rsidRDefault="00DF27F1">
            <w:r w:rsidRPr="00B11CAE">
              <w:t>02-11-2012</w:t>
            </w:r>
          </w:p>
        </w:tc>
        <w:tc>
          <w:tcPr>
            <w:tcW w:w="3969" w:type="dxa"/>
          </w:tcPr>
          <w:p w:rsidR="0079738D" w:rsidRPr="00B11CAE" w:rsidRDefault="00DF27F1" w:rsidP="00DF27F1">
            <w:r w:rsidRPr="00B11CAE">
              <w:t>Updated to latest versions of sections.</w:t>
            </w:r>
          </w:p>
        </w:tc>
        <w:tc>
          <w:tcPr>
            <w:tcW w:w="1318" w:type="dxa"/>
          </w:tcPr>
          <w:p w:rsidR="0079738D" w:rsidRPr="00B11CAE" w:rsidRDefault="00DF27F1">
            <w:r w:rsidRPr="00B11CAE">
              <w:t>JB</w:t>
            </w:r>
          </w:p>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bl>
    <w:p w:rsidR="00D7147C" w:rsidRPr="00B11CAE" w:rsidRDefault="00D7147C" w:rsidP="00E563D9">
      <w:pPr>
        <w:pStyle w:val="BodyText"/>
      </w:pPr>
    </w:p>
    <w:sectPr w:rsidR="00D7147C" w:rsidRPr="00B11CAE" w:rsidSect="00E61D82">
      <w:pgSz w:w="11907" w:h="16840" w:code="9"/>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602" w:rsidRDefault="00634602">
      <w:r>
        <w:separator/>
      </w:r>
    </w:p>
  </w:endnote>
  <w:endnote w:type="continuationSeparator" w:id="0">
    <w:p w:rsidR="00634602" w:rsidRDefault="00634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EE0" w:rsidRPr="00AE1293" w:rsidRDefault="00900EE0">
    <w:pPr>
      <w:pStyle w:val="Footer"/>
      <w:tabs>
        <w:tab w:val="clear" w:pos="8306"/>
        <w:tab w:val="right" w:pos="8910"/>
      </w:tabs>
      <w:ind w:right="14"/>
      <w:rPr>
        <w:lang w:val="cy-GB"/>
      </w:rPr>
    </w:pPr>
    <w:r>
      <w:t>Aberystwyth University / Computer Science</w:t>
    </w:r>
    <w:r>
      <w:tab/>
    </w:r>
    <w:r>
      <w:tab/>
      <w:t xml:space="preserve">Page </w:t>
    </w:r>
    <w:r w:rsidR="004511A1">
      <w:rPr>
        <w:rStyle w:val="PageNumber"/>
      </w:rPr>
      <w:fldChar w:fldCharType="begin"/>
    </w:r>
    <w:r>
      <w:rPr>
        <w:rStyle w:val="PageNumber"/>
      </w:rPr>
      <w:instrText xml:space="preserve"> PAGE </w:instrText>
    </w:r>
    <w:r w:rsidR="004511A1">
      <w:rPr>
        <w:rStyle w:val="PageNumber"/>
      </w:rPr>
      <w:fldChar w:fldCharType="separate"/>
    </w:r>
    <w:r w:rsidR="000F0F8A">
      <w:rPr>
        <w:rStyle w:val="PageNumber"/>
        <w:noProof/>
      </w:rPr>
      <w:t>2</w:t>
    </w:r>
    <w:r w:rsidR="004511A1">
      <w:rPr>
        <w:rStyle w:val="PageNumber"/>
      </w:rPr>
      <w:fldChar w:fldCharType="end"/>
    </w:r>
    <w:r>
      <w:rPr>
        <w:rStyle w:val="PageNumber"/>
      </w:rPr>
      <w:t xml:space="preserve"> of </w:t>
    </w:r>
    <w:r w:rsidR="004511A1">
      <w:rPr>
        <w:rStyle w:val="PageNumber"/>
      </w:rPr>
      <w:fldChar w:fldCharType="begin"/>
    </w:r>
    <w:r>
      <w:rPr>
        <w:rStyle w:val="PageNumber"/>
      </w:rPr>
      <w:instrText xml:space="preserve"> NUMPAGES </w:instrText>
    </w:r>
    <w:r w:rsidR="004511A1">
      <w:rPr>
        <w:rStyle w:val="PageNumber"/>
      </w:rPr>
      <w:fldChar w:fldCharType="separate"/>
    </w:r>
    <w:r w:rsidR="000F0F8A">
      <w:rPr>
        <w:rStyle w:val="PageNumber"/>
        <w:noProof/>
      </w:rPr>
      <w:t>2</w:t>
    </w:r>
    <w:r w:rsidR="004511A1">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602" w:rsidRDefault="00634602">
      <w:r>
        <w:separator/>
      </w:r>
    </w:p>
  </w:footnote>
  <w:footnote w:type="continuationSeparator" w:id="0">
    <w:p w:rsidR="00634602" w:rsidRDefault="006346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EE0" w:rsidRDefault="00634602">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900EE0">
          <w:t>Monster Mash – Team Awesome-er</w:t>
        </w:r>
      </w:sdtContent>
    </w:sdt>
    <w:r w:rsidR="00900EE0">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900EE0">
          <w:t>Project Plan</w:t>
        </w:r>
      </w:sdtContent>
    </w:sdt>
    <w:r w:rsidR="00900EE0">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900EE0">
          <w:t>1.2</w:t>
        </w:r>
      </w:sdtContent>
    </w:sdt>
    <w:r w:rsidR="00900EE0">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900EE0">
          <w:t>Final</w:t>
        </w:r>
      </w:sdtContent>
    </w:sdt>
    <w:r w:rsidR="00900EE0">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66709A"/>
    <w:lvl w:ilvl="0">
      <w:start w:val="1"/>
      <w:numFmt w:val="decimal"/>
      <w:lvlText w:val="%1."/>
      <w:lvlJc w:val="left"/>
      <w:pPr>
        <w:tabs>
          <w:tab w:val="num" w:pos="1492"/>
        </w:tabs>
        <w:ind w:left="1492" w:hanging="360"/>
      </w:pPr>
    </w:lvl>
  </w:abstractNum>
  <w:abstractNum w:abstractNumId="1">
    <w:nsid w:val="FFFFFF7D"/>
    <w:multiLevelType w:val="singleLevel"/>
    <w:tmpl w:val="C26077F2"/>
    <w:lvl w:ilvl="0">
      <w:start w:val="1"/>
      <w:numFmt w:val="decimal"/>
      <w:lvlText w:val="%1."/>
      <w:lvlJc w:val="left"/>
      <w:pPr>
        <w:tabs>
          <w:tab w:val="num" w:pos="1209"/>
        </w:tabs>
        <w:ind w:left="1209" w:hanging="360"/>
      </w:pPr>
    </w:lvl>
  </w:abstractNum>
  <w:abstractNum w:abstractNumId="2">
    <w:nsid w:val="FFFFFF7E"/>
    <w:multiLevelType w:val="singleLevel"/>
    <w:tmpl w:val="CE84268A"/>
    <w:lvl w:ilvl="0">
      <w:start w:val="1"/>
      <w:numFmt w:val="decimal"/>
      <w:lvlText w:val="%1."/>
      <w:lvlJc w:val="left"/>
      <w:pPr>
        <w:tabs>
          <w:tab w:val="num" w:pos="926"/>
        </w:tabs>
        <w:ind w:left="926" w:hanging="360"/>
      </w:pPr>
    </w:lvl>
  </w:abstractNum>
  <w:abstractNum w:abstractNumId="3">
    <w:nsid w:val="FFFFFF7F"/>
    <w:multiLevelType w:val="singleLevel"/>
    <w:tmpl w:val="E2A21B40"/>
    <w:lvl w:ilvl="0">
      <w:start w:val="1"/>
      <w:numFmt w:val="decimal"/>
      <w:lvlText w:val="%1."/>
      <w:lvlJc w:val="left"/>
      <w:pPr>
        <w:tabs>
          <w:tab w:val="num" w:pos="643"/>
        </w:tabs>
        <w:ind w:left="643" w:hanging="360"/>
      </w:pPr>
    </w:lvl>
  </w:abstractNum>
  <w:abstractNum w:abstractNumId="4">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50AE77A"/>
    <w:lvl w:ilvl="0">
      <w:start w:val="1"/>
      <w:numFmt w:val="decimal"/>
      <w:lvlText w:val="%1."/>
      <w:lvlJc w:val="left"/>
      <w:pPr>
        <w:tabs>
          <w:tab w:val="num" w:pos="360"/>
        </w:tabs>
        <w:ind w:left="360" w:hanging="360"/>
      </w:pPr>
    </w:lvl>
  </w:abstractNum>
  <w:abstractNum w:abstractNumId="9">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D502AA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Helvetica" w:hAnsi="Helvetica" w:cs="Helvetica" w:hint="default"/>
        <w:sz w:val="24"/>
        <w:szCs w:val="24"/>
      </w:rPr>
    </w:lvl>
    <w:lvl w:ilvl="2">
      <w:start w:val="1"/>
      <w:numFmt w:val="decimal"/>
      <w:pStyle w:val="Heading3"/>
      <w:lvlText w:val="%1.%2.%3"/>
      <w:legacy w:legacy="1" w:legacySpace="144" w:legacyIndent="0"/>
      <w:lvlJc w:val="left"/>
      <w:rPr>
        <w:rFonts w:ascii="Helvetica" w:hAnsi="Helvetica" w:cs="Helvetica" w:hint="default"/>
        <w:sz w:val="20"/>
        <w:szCs w:val="2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0624AFD"/>
    <w:multiLevelType w:val="hybridMultilevel"/>
    <w:tmpl w:val="289AE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8"/>
  </w:num>
  <w:num w:numId="16">
    <w:abstractNumId w:val="19"/>
  </w:num>
  <w:num w:numId="17">
    <w:abstractNumId w:val="17"/>
  </w:num>
  <w:num w:numId="18">
    <w:abstractNumId w:val="16"/>
  </w:num>
  <w:num w:numId="19">
    <w:abstractNumId w:val="15"/>
  </w:num>
  <w:num w:numId="20">
    <w:abstractNumId w:val="11"/>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C72"/>
    <w:rsid w:val="00003551"/>
    <w:rsid w:val="00005858"/>
    <w:rsid w:val="00006129"/>
    <w:rsid w:val="00014178"/>
    <w:rsid w:val="000145F3"/>
    <w:rsid w:val="0002215E"/>
    <w:rsid w:val="0003694C"/>
    <w:rsid w:val="000418DB"/>
    <w:rsid w:val="00064470"/>
    <w:rsid w:val="000B0499"/>
    <w:rsid w:val="000B5BFB"/>
    <w:rsid w:val="000D2790"/>
    <w:rsid w:val="000D28BC"/>
    <w:rsid w:val="000D4E75"/>
    <w:rsid w:val="000E01BD"/>
    <w:rsid w:val="000E0E86"/>
    <w:rsid w:val="000F0F8A"/>
    <w:rsid w:val="000F7738"/>
    <w:rsid w:val="00116101"/>
    <w:rsid w:val="001265AF"/>
    <w:rsid w:val="00131DB3"/>
    <w:rsid w:val="001402D0"/>
    <w:rsid w:val="00160159"/>
    <w:rsid w:val="001711E8"/>
    <w:rsid w:val="001714DB"/>
    <w:rsid w:val="00177A99"/>
    <w:rsid w:val="00195515"/>
    <w:rsid w:val="001A25AA"/>
    <w:rsid w:val="001B226E"/>
    <w:rsid w:val="001C3C72"/>
    <w:rsid w:val="001C59C0"/>
    <w:rsid w:val="001E22BF"/>
    <w:rsid w:val="001E5E30"/>
    <w:rsid w:val="001F5425"/>
    <w:rsid w:val="002079C9"/>
    <w:rsid w:val="00207EA1"/>
    <w:rsid w:val="00210AA8"/>
    <w:rsid w:val="002669CF"/>
    <w:rsid w:val="002C2DFB"/>
    <w:rsid w:val="002E07E5"/>
    <w:rsid w:val="003064A6"/>
    <w:rsid w:val="003239CF"/>
    <w:rsid w:val="003309A1"/>
    <w:rsid w:val="0033306C"/>
    <w:rsid w:val="00344B6F"/>
    <w:rsid w:val="003468DD"/>
    <w:rsid w:val="00362B12"/>
    <w:rsid w:val="00386278"/>
    <w:rsid w:val="003B2843"/>
    <w:rsid w:val="003C3039"/>
    <w:rsid w:val="003C4962"/>
    <w:rsid w:val="003D5B78"/>
    <w:rsid w:val="003E35F6"/>
    <w:rsid w:val="00420B4F"/>
    <w:rsid w:val="00430A62"/>
    <w:rsid w:val="004375B0"/>
    <w:rsid w:val="004511A1"/>
    <w:rsid w:val="004668F8"/>
    <w:rsid w:val="00466A19"/>
    <w:rsid w:val="0047267A"/>
    <w:rsid w:val="004B2F56"/>
    <w:rsid w:val="004C2570"/>
    <w:rsid w:val="004C5EA6"/>
    <w:rsid w:val="004C64F9"/>
    <w:rsid w:val="004F159E"/>
    <w:rsid w:val="004F2D26"/>
    <w:rsid w:val="00504AA6"/>
    <w:rsid w:val="00506376"/>
    <w:rsid w:val="00506697"/>
    <w:rsid w:val="005245AB"/>
    <w:rsid w:val="00526A04"/>
    <w:rsid w:val="00546FD3"/>
    <w:rsid w:val="0056640A"/>
    <w:rsid w:val="00570A64"/>
    <w:rsid w:val="00573CC9"/>
    <w:rsid w:val="00573F2E"/>
    <w:rsid w:val="00574FD4"/>
    <w:rsid w:val="00590A75"/>
    <w:rsid w:val="005A0A39"/>
    <w:rsid w:val="005C5FF3"/>
    <w:rsid w:val="005D12B1"/>
    <w:rsid w:val="005D4CDB"/>
    <w:rsid w:val="005E7EA8"/>
    <w:rsid w:val="005F1770"/>
    <w:rsid w:val="005F3513"/>
    <w:rsid w:val="0061024E"/>
    <w:rsid w:val="00616FBC"/>
    <w:rsid w:val="00622C3E"/>
    <w:rsid w:val="00634602"/>
    <w:rsid w:val="006678E7"/>
    <w:rsid w:val="00675FC9"/>
    <w:rsid w:val="006A16AC"/>
    <w:rsid w:val="006A2390"/>
    <w:rsid w:val="006A79A2"/>
    <w:rsid w:val="006C70A8"/>
    <w:rsid w:val="006D3413"/>
    <w:rsid w:val="006E2359"/>
    <w:rsid w:val="006E6158"/>
    <w:rsid w:val="006F2FD0"/>
    <w:rsid w:val="00741B89"/>
    <w:rsid w:val="00757A14"/>
    <w:rsid w:val="007861A0"/>
    <w:rsid w:val="0079738D"/>
    <w:rsid w:val="007A4E16"/>
    <w:rsid w:val="007E7944"/>
    <w:rsid w:val="00803B63"/>
    <w:rsid w:val="00853D86"/>
    <w:rsid w:val="00854164"/>
    <w:rsid w:val="008904EC"/>
    <w:rsid w:val="008B4732"/>
    <w:rsid w:val="008D4B09"/>
    <w:rsid w:val="008E458F"/>
    <w:rsid w:val="008F209C"/>
    <w:rsid w:val="00900EE0"/>
    <w:rsid w:val="00931CAD"/>
    <w:rsid w:val="009779CF"/>
    <w:rsid w:val="00994D52"/>
    <w:rsid w:val="009A7185"/>
    <w:rsid w:val="009C0B71"/>
    <w:rsid w:val="009D12AB"/>
    <w:rsid w:val="009D7304"/>
    <w:rsid w:val="009E469A"/>
    <w:rsid w:val="009E62F2"/>
    <w:rsid w:val="00A24477"/>
    <w:rsid w:val="00A36017"/>
    <w:rsid w:val="00A444A1"/>
    <w:rsid w:val="00A44A71"/>
    <w:rsid w:val="00A53674"/>
    <w:rsid w:val="00A747B3"/>
    <w:rsid w:val="00A7483E"/>
    <w:rsid w:val="00AA269F"/>
    <w:rsid w:val="00AA53A0"/>
    <w:rsid w:val="00AE1293"/>
    <w:rsid w:val="00AE1CE4"/>
    <w:rsid w:val="00B0738E"/>
    <w:rsid w:val="00B11CAE"/>
    <w:rsid w:val="00B173DD"/>
    <w:rsid w:val="00B30EDD"/>
    <w:rsid w:val="00B44F20"/>
    <w:rsid w:val="00B614E0"/>
    <w:rsid w:val="00B94B8D"/>
    <w:rsid w:val="00B95543"/>
    <w:rsid w:val="00BA272F"/>
    <w:rsid w:val="00BA41FE"/>
    <w:rsid w:val="00BB5DBC"/>
    <w:rsid w:val="00BD13AF"/>
    <w:rsid w:val="00C00A74"/>
    <w:rsid w:val="00C34D6B"/>
    <w:rsid w:val="00C5584B"/>
    <w:rsid w:val="00C86E8E"/>
    <w:rsid w:val="00C8782F"/>
    <w:rsid w:val="00CA50B8"/>
    <w:rsid w:val="00CA74DA"/>
    <w:rsid w:val="00CB1272"/>
    <w:rsid w:val="00CE49FE"/>
    <w:rsid w:val="00CE61B4"/>
    <w:rsid w:val="00D21EAF"/>
    <w:rsid w:val="00D32042"/>
    <w:rsid w:val="00D47894"/>
    <w:rsid w:val="00D6043A"/>
    <w:rsid w:val="00D61D4D"/>
    <w:rsid w:val="00D62CA6"/>
    <w:rsid w:val="00D7147C"/>
    <w:rsid w:val="00D725AB"/>
    <w:rsid w:val="00D72F9E"/>
    <w:rsid w:val="00D76EBB"/>
    <w:rsid w:val="00D978E2"/>
    <w:rsid w:val="00DA5F07"/>
    <w:rsid w:val="00DD45BB"/>
    <w:rsid w:val="00DF0F7B"/>
    <w:rsid w:val="00DF27F1"/>
    <w:rsid w:val="00DF6673"/>
    <w:rsid w:val="00E022D9"/>
    <w:rsid w:val="00E36DCF"/>
    <w:rsid w:val="00E40923"/>
    <w:rsid w:val="00E563D9"/>
    <w:rsid w:val="00E61D82"/>
    <w:rsid w:val="00E742E7"/>
    <w:rsid w:val="00E84DD8"/>
    <w:rsid w:val="00EC1F78"/>
    <w:rsid w:val="00EE32D0"/>
    <w:rsid w:val="00F353EC"/>
    <w:rsid w:val="00F4480B"/>
    <w:rsid w:val="00F5076B"/>
    <w:rsid w:val="00F64A04"/>
    <w:rsid w:val="00FA3DC2"/>
    <w:rsid w:val="00FC296D"/>
    <w:rsid w:val="00FF50CE"/>
    <w:rsid w:val="00FF56B6"/>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4"/>
    <w:lsdException w:name="Subtitle" w:uiPriority="11" w:qFormat="1"/>
    <w:lsdException w:name="Strong" w:uiPriority="22" w:qFormat="1"/>
    <w:lsdException w:name="Emphasis" w:uiPriority="2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0E0E86"/>
    <w:pPr>
      <w:keepNext/>
      <w:numPr>
        <w:ilvl w:val="1"/>
        <w:numId w:val="1"/>
      </w:numPr>
      <w:spacing w:before="100" w:beforeAutospacing="1" w:after="240"/>
      <w:outlineLvl w:val="1"/>
    </w:pPr>
    <w:rPr>
      <w:rFonts w:ascii="Helvetica" w:hAnsi="Helvetica"/>
      <w:b/>
      <w:sz w:val="24"/>
      <w:szCs w:val="24"/>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table" w:customStyle="1" w:styleId="TableGrid1">
    <w:name w:val="Table Grid1"/>
    <w:basedOn w:val="TableNormal"/>
    <w:next w:val="TableGrid"/>
    <w:uiPriority w:val="59"/>
    <w:rsid w:val="00CE61B4"/>
    <w:rPr>
      <w:rFonts w:ascii="Calibri" w:eastAsia="Calibri" w:hAnsi="Calibri" w:cs="Arial"/>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4"/>
    <w:lsdException w:name="Subtitle" w:uiPriority="11" w:qFormat="1"/>
    <w:lsdException w:name="Strong" w:uiPriority="22" w:qFormat="1"/>
    <w:lsdException w:name="Emphasis" w:uiPriority="2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0E0E86"/>
    <w:pPr>
      <w:keepNext/>
      <w:numPr>
        <w:ilvl w:val="1"/>
        <w:numId w:val="1"/>
      </w:numPr>
      <w:spacing w:before="100" w:beforeAutospacing="1" w:after="240"/>
      <w:outlineLvl w:val="1"/>
    </w:pPr>
    <w:rPr>
      <w:rFonts w:ascii="Helvetica" w:hAnsi="Helvetica"/>
      <w:b/>
      <w:sz w:val="24"/>
      <w:szCs w:val="24"/>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table" w:customStyle="1" w:styleId="TableGrid1">
    <w:name w:val="Table Grid1"/>
    <w:basedOn w:val="TableNormal"/>
    <w:next w:val="TableGrid"/>
    <w:uiPriority w:val="59"/>
    <w:rsid w:val="00CE61B4"/>
    <w:rPr>
      <w:rFonts w:ascii="Calibri" w:eastAsia="Calibri" w:hAnsi="Calibri" w:cs="Arial"/>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Wilko\Desktop\FFD\Int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7CDE301A5E4B9B95D6F72749B539A4"/>
        <w:category>
          <w:name w:val="General"/>
          <w:gallery w:val="placeholder"/>
        </w:category>
        <w:types>
          <w:type w:val="bbPlcHdr"/>
        </w:types>
        <w:behaviors>
          <w:behavior w:val="content"/>
        </w:behaviors>
        <w:guid w:val="{F69CA0CA-01F1-49BD-905D-D345DCE3D49D}"/>
      </w:docPartPr>
      <w:docPartBody>
        <w:p w:rsidR="00E63341" w:rsidRDefault="005F1F03">
          <w:pPr>
            <w:pStyle w:val="4D7CDE301A5E4B9B95D6F72749B539A4"/>
          </w:pPr>
          <w:r w:rsidRPr="000B259F">
            <w:rPr>
              <w:rStyle w:val="PlaceholderText"/>
            </w:rPr>
            <w:t>[Title]</w:t>
          </w:r>
        </w:p>
      </w:docPartBody>
    </w:docPart>
    <w:docPart>
      <w:docPartPr>
        <w:name w:val="CB13A00E25F04F7D99AD9365D0D338AB"/>
        <w:category>
          <w:name w:val="General"/>
          <w:gallery w:val="placeholder"/>
        </w:category>
        <w:types>
          <w:type w:val="bbPlcHdr"/>
        </w:types>
        <w:behaviors>
          <w:behavior w:val="content"/>
        </w:behaviors>
        <w:guid w:val="{4D87814B-549C-4700-B769-A734DCCE7694}"/>
      </w:docPartPr>
      <w:docPartBody>
        <w:p w:rsidR="00E63341" w:rsidRDefault="005F1F03">
          <w:pPr>
            <w:pStyle w:val="CB13A00E25F04F7D99AD9365D0D338AB"/>
          </w:pPr>
          <w:r w:rsidRPr="000B259F">
            <w:rPr>
              <w:rStyle w:val="PlaceholderText"/>
            </w:rPr>
            <w:t>[Subject]</w:t>
          </w:r>
        </w:p>
      </w:docPartBody>
    </w:docPart>
    <w:docPart>
      <w:docPartPr>
        <w:name w:val="46FC0D921ADC4944A3DB6AE7EC1865FD"/>
        <w:category>
          <w:name w:val="General"/>
          <w:gallery w:val="placeholder"/>
        </w:category>
        <w:types>
          <w:type w:val="bbPlcHdr"/>
        </w:types>
        <w:behaviors>
          <w:behavior w:val="content"/>
        </w:behaviors>
        <w:guid w:val="{A1AA63B6-6F89-43E1-BA7D-DEAEE9E74749}"/>
      </w:docPartPr>
      <w:docPartBody>
        <w:p w:rsidR="00E63341" w:rsidRDefault="005F1F03">
          <w:pPr>
            <w:pStyle w:val="46FC0D921ADC4944A3DB6AE7EC1865FD"/>
          </w:pPr>
          <w:r w:rsidRPr="000B259F">
            <w:rPr>
              <w:rStyle w:val="PlaceholderText"/>
            </w:rPr>
            <w:t>[Author]</w:t>
          </w:r>
        </w:p>
      </w:docPartBody>
    </w:docPart>
    <w:docPart>
      <w:docPartPr>
        <w:name w:val="A19445E0EEAC484AAA4E7328A701818D"/>
        <w:category>
          <w:name w:val="General"/>
          <w:gallery w:val="placeholder"/>
        </w:category>
        <w:types>
          <w:type w:val="bbPlcHdr"/>
        </w:types>
        <w:behaviors>
          <w:behavior w:val="content"/>
        </w:behaviors>
        <w:guid w:val="{A6A47E4B-7D50-4D80-84B9-8C754DCBEFBB}"/>
      </w:docPartPr>
      <w:docPartBody>
        <w:p w:rsidR="00E63341" w:rsidRDefault="005F1F03">
          <w:pPr>
            <w:pStyle w:val="A19445E0EEAC484AAA4E7328A701818D"/>
          </w:pPr>
          <w:r w:rsidRPr="000B259F">
            <w:rPr>
              <w:rStyle w:val="PlaceholderText"/>
            </w:rPr>
            <w:t>[Category]</w:t>
          </w:r>
        </w:p>
      </w:docPartBody>
    </w:docPart>
    <w:docPart>
      <w:docPartPr>
        <w:name w:val="21963F330C3544FFA21235CD87454821"/>
        <w:category>
          <w:name w:val="General"/>
          <w:gallery w:val="placeholder"/>
        </w:category>
        <w:types>
          <w:type w:val="bbPlcHdr"/>
        </w:types>
        <w:behaviors>
          <w:behavior w:val="content"/>
        </w:behaviors>
        <w:guid w:val="{8BD027CD-AD23-4589-8589-A8A0B3CEA03A}"/>
      </w:docPartPr>
      <w:docPartBody>
        <w:p w:rsidR="00E63341" w:rsidRDefault="005F1F03">
          <w:pPr>
            <w:pStyle w:val="21963F330C3544FFA21235CD87454821"/>
          </w:pPr>
          <w:r w:rsidRPr="000B259F">
            <w:rPr>
              <w:rStyle w:val="PlaceholderText"/>
            </w:rPr>
            <w:t>[Keywords]</w:t>
          </w:r>
        </w:p>
      </w:docPartBody>
    </w:docPart>
    <w:docPart>
      <w:docPartPr>
        <w:name w:val="3DCCD1C1F3324398BD474CFC7D379BA3"/>
        <w:category>
          <w:name w:val="General"/>
          <w:gallery w:val="placeholder"/>
        </w:category>
        <w:types>
          <w:type w:val="bbPlcHdr"/>
        </w:types>
        <w:behaviors>
          <w:behavior w:val="content"/>
        </w:behaviors>
        <w:guid w:val="{EC4882D1-E8A1-4005-9EBE-8D08A0EE5F63}"/>
      </w:docPartPr>
      <w:docPartBody>
        <w:p w:rsidR="00E63341" w:rsidRDefault="005F1F03">
          <w:pPr>
            <w:pStyle w:val="3DCCD1C1F3324398BD474CFC7D379BA3"/>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5F1F03"/>
    <w:rsid w:val="001657D9"/>
    <w:rsid w:val="001A22EE"/>
    <w:rsid w:val="002929B3"/>
    <w:rsid w:val="005C2A8A"/>
    <w:rsid w:val="005F1F03"/>
    <w:rsid w:val="008A3690"/>
    <w:rsid w:val="00BD78CC"/>
    <w:rsid w:val="00E63341"/>
    <w:rsid w:val="00FC03FC"/>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3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03FC"/>
    <w:rPr>
      <w:color w:val="808080"/>
    </w:rPr>
  </w:style>
  <w:style w:type="paragraph" w:customStyle="1" w:styleId="4D7CDE301A5E4B9B95D6F72749B539A4">
    <w:name w:val="4D7CDE301A5E4B9B95D6F72749B539A4"/>
    <w:rsid w:val="00FC03FC"/>
  </w:style>
  <w:style w:type="paragraph" w:customStyle="1" w:styleId="CB13A00E25F04F7D99AD9365D0D338AB">
    <w:name w:val="CB13A00E25F04F7D99AD9365D0D338AB"/>
    <w:rsid w:val="00FC03FC"/>
  </w:style>
  <w:style w:type="paragraph" w:customStyle="1" w:styleId="46FC0D921ADC4944A3DB6AE7EC1865FD">
    <w:name w:val="46FC0D921ADC4944A3DB6AE7EC1865FD"/>
    <w:rsid w:val="00FC03FC"/>
  </w:style>
  <w:style w:type="paragraph" w:customStyle="1" w:styleId="A19445E0EEAC484AAA4E7328A701818D">
    <w:name w:val="A19445E0EEAC484AAA4E7328A701818D"/>
    <w:rsid w:val="00FC03FC"/>
  </w:style>
  <w:style w:type="paragraph" w:customStyle="1" w:styleId="21963F330C3544FFA21235CD87454821">
    <w:name w:val="21963F330C3544FFA21235CD87454821"/>
    <w:rsid w:val="00FC03FC"/>
  </w:style>
  <w:style w:type="paragraph" w:customStyle="1" w:styleId="3DCCD1C1F3324398BD474CFC7D379BA3">
    <w:name w:val="3DCCD1C1F3324398BD474CFC7D379BA3"/>
    <w:rsid w:val="00FC03F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Intro.dotx</Template>
  <TotalTime>1</TotalTime>
  <Pages>3</Pages>
  <Words>2486</Words>
  <Characters>12409</Characters>
  <Application>Microsoft Office Word</Application>
  <DocSecurity>0</DocSecurity>
  <Lines>1240</Lines>
  <Paragraphs>413</Paragraphs>
  <ScaleCrop>false</ScaleCrop>
  <HeadingPairs>
    <vt:vector size="2" baseType="variant">
      <vt:variant>
        <vt:lpstr>Title</vt:lpstr>
      </vt:variant>
      <vt:variant>
        <vt:i4>1</vt:i4>
      </vt:variant>
    </vt:vector>
  </HeadingPairs>
  <TitlesOfParts>
    <vt:vector size="1" baseType="lpstr">
      <vt:lpstr>Monster Mash – Team Awesome-er</vt:lpstr>
    </vt:vector>
  </TitlesOfParts>
  <Company>UW Aberystwyth</Company>
  <LinksUpToDate>false</LinksUpToDate>
  <CharactersWithSpaces>14482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Monster Mash – Team Awesome-er</dc:title>
  <dc:subject>Project Plan</dc:subject>
  <dc:creator>Joshua Bird, Phil Wilkinson, Thomas Hull, David Haenze, Christian Morgan, Kamarus Alimin, Szymon Stec, Lewis Waldron</dc:creator>
  <cp:keywords>1.2</cp:keywords>
  <cp:lastModifiedBy>iWilko</cp:lastModifiedBy>
  <cp:revision>2</cp:revision>
  <cp:lastPrinted>2013-01-28T10:49:00Z</cp:lastPrinted>
  <dcterms:created xsi:type="dcterms:W3CDTF">2013-01-28T11:52:00Z</dcterms:created>
  <dcterms:modified xsi:type="dcterms:W3CDTF">2013-01-28T11:52:00Z</dcterms:modified>
  <cp:category>SE_02_PP_01</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