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Style w:val="BodyTextChar"/>
        </w:rPr>
        <w:alias w:val="Title"/>
        <w:id w:val="473469232"/>
        <w:placeholder>
          <w:docPart w:val="5D23EDD0736949D8900382473D33E5B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BodyTextChar"/>
        </w:rPr>
      </w:sdtEndPr>
      <w:sdtContent>
        <w:p w:rsidR="00026A56" w:rsidRDefault="00E33249" w:rsidP="0047267A">
          <w:pPr>
            <w:pStyle w:val="Title"/>
          </w:pPr>
          <w:r>
            <w:rPr>
              <w:rStyle w:val="BodyTextChar"/>
            </w:rPr>
            <w:t>Monster Mash – Team Awesome-er</w:t>
          </w:r>
        </w:p>
      </w:sdtContent>
    </w:sdt>
    <w:sdt>
      <w:sdtPr>
        <w:alias w:val="Subject"/>
        <w:id w:val="473469265"/>
        <w:placeholder>
          <w:docPart w:val="F25295FC56764BD69652E1187DCCEBA3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9A7185" w:rsidRPr="009A7185" w:rsidRDefault="00E33249" w:rsidP="0047267A">
          <w:pPr>
            <w:pStyle w:val="Subtitle"/>
          </w:pPr>
          <w:r>
            <w:t>Test Specification</w:t>
          </w:r>
        </w:p>
      </w:sdtContent>
    </w:sdt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="0003694C" w:rsidRPr="0003694C" w:rsidTr="009D12AB">
        <w:tc>
          <w:tcPr>
            <w:tcW w:w="1276" w:type="dxa"/>
          </w:tcPr>
          <w:p w:rsidR="0003694C" w:rsidRPr="0003694C" w:rsidRDefault="0003694C" w:rsidP="00B30EDD">
            <w:r w:rsidRPr="0003694C">
              <w:t>Author:</w:t>
            </w:r>
          </w:p>
        </w:tc>
        <w:tc>
          <w:tcPr>
            <w:tcW w:w="4355" w:type="dxa"/>
          </w:tcPr>
          <w:p w:rsidR="0003694C" w:rsidRPr="0003694C" w:rsidRDefault="00716862" w:rsidP="00BA41FE">
            <w:sdt>
              <w:sdtPr>
                <w:alias w:val="Author"/>
                <w:id w:val="473469229"/>
                <w:placeholder>
                  <w:docPart w:val="13544E1487A14EAB9DB22531EE54642B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E33249">
                  <w:t>Joshua Bird, Phil Wilkinson, Tom Hull, Dave Haenze, Chris Morgan, Kamarus Alimin, Szymon Stec, Lewis Waldron</w:t>
                </w:r>
              </w:sdtContent>
            </w:sdt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26A56">
            <w:r w:rsidRPr="0003694C">
              <w:t>Config Ref:</w:t>
            </w:r>
          </w:p>
        </w:tc>
        <w:tc>
          <w:tcPr>
            <w:tcW w:w="4355" w:type="dxa"/>
          </w:tcPr>
          <w:p w:rsidR="0003694C" w:rsidRPr="0003694C" w:rsidRDefault="00716862" w:rsidP="00E33249">
            <w:sdt>
              <w:sdtPr>
                <w:alias w:val="Category"/>
                <w:id w:val="473469292"/>
                <w:placeholder>
                  <w:docPart w:val="925BCF0EE31942EF9B8F96B76B345F3A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570A64">
                  <w:t>SE_</w:t>
                </w:r>
                <w:r w:rsidR="00E33249">
                  <w:t>02_DS_01</w:t>
                </w:r>
              </w:sdtContent>
            </w:sdt>
            <w:r w:rsidR="00570A64" w:rsidRPr="0003694C">
              <w:t xml:space="preserve"> </w:t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26A56">
            <w:r w:rsidRPr="0003694C">
              <w:t>Date:</w:t>
            </w:r>
          </w:p>
        </w:tc>
        <w:tc>
          <w:tcPr>
            <w:tcW w:w="4355" w:type="dxa"/>
          </w:tcPr>
          <w:p w:rsidR="0003694C" w:rsidRPr="0003694C" w:rsidRDefault="00E33249" w:rsidP="00026A56">
            <w:r>
              <w:t>14-11-2012</w:t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26A56">
            <w:r w:rsidRPr="0003694C">
              <w:t>Version:</w:t>
            </w:r>
          </w:p>
        </w:tc>
        <w:tc>
          <w:tcPr>
            <w:tcW w:w="4355" w:type="dxa"/>
          </w:tcPr>
          <w:p w:rsidR="0003694C" w:rsidRPr="0003694C" w:rsidRDefault="00716862" w:rsidP="00E33249">
            <w:sdt>
              <w:sdtPr>
                <w:alias w:val="Keywords"/>
                <w:id w:val="473469293"/>
                <w:placeholder>
                  <w:docPart w:val="61E4755F19274EF18D03B99FBF28AB1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E33249">
                  <w:t>1.0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26A56">
            <w:r w:rsidRPr="0003694C">
              <w:t>Status:</w:t>
            </w:r>
          </w:p>
        </w:tc>
        <w:tc>
          <w:tcPr>
            <w:tcW w:w="4355" w:type="dxa"/>
          </w:tcPr>
          <w:p w:rsidR="0003694C" w:rsidRPr="0003694C" w:rsidRDefault="00716862" w:rsidP="009A7185">
            <w:sdt>
              <w:sdtPr>
                <w:alias w:val="Status"/>
                <w:id w:val="473469228"/>
                <w:placeholder>
                  <w:docPart w:val="DF2CD53C436346C79C654B26476DCA14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9A7185">
                  <w:t>Draft</w:t>
                </w:r>
              </w:sdtContent>
            </w:sdt>
          </w:p>
        </w:tc>
      </w:tr>
    </w:tbl>
    <w:p w:rsidR="00573F2E" w:rsidRDefault="005C6FEF" w:rsidP="00506697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6A56" w:rsidRPr="00177A99" w:rsidRDefault="00026A56" w:rsidP="00177A99">
                            <w:r w:rsidRPr="00177A99">
                              <w:t>Department of Computer Science</w:t>
                            </w:r>
                          </w:p>
                          <w:p w:rsidR="00026A56" w:rsidRPr="00177A99" w:rsidRDefault="00026A56" w:rsidP="00177A99">
                            <w:r w:rsidRPr="00177A99">
                              <w:t>Aberystwyth University</w:t>
                            </w:r>
                          </w:p>
                          <w:p w:rsidR="00026A56" w:rsidRPr="00177A99" w:rsidRDefault="00026A56" w:rsidP="00177A99">
                            <w:r w:rsidRPr="00177A99">
                              <w:t>Aberystwyth</w:t>
                            </w:r>
                          </w:p>
                          <w:p w:rsidR="00026A56" w:rsidRPr="00177A99" w:rsidRDefault="00026A56" w:rsidP="00177A99">
                            <w:r w:rsidRPr="00177A99">
                              <w:t>Ceredigion</w:t>
                            </w:r>
                          </w:p>
                          <w:p w:rsidR="00026A56" w:rsidRPr="00177A99" w:rsidRDefault="00026A56" w:rsidP="00177A99">
                            <w:r w:rsidRPr="00177A99">
                              <w:t>SY23 3DB</w:t>
                            </w:r>
                          </w:p>
                          <w:p w:rsidR="00026A56" w:rsidRDefault="00026A56">
                            <w:r w:rsidRPr="00177A99">
                              <w:t>Copyright © Aberystwyth University 20</w:t>
                            </w:r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5pt;width:257.1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" stroked="f">
                <v:textbox>
                  <w:txbxContent>
                    <w:p w:rsidR="00026A56" w:rsidRPr="00177A99" w:rsidRDefault="00026A56" w:rsidP="00177A99">
                      <w:r w:rsidRPr="00177A99">
                        <w:t>Department of Computer Science</w:t>
                      </w:r>
                    </w:p>
                    <w:p w:rsidR="00026A56" w:rsidRPr="00177A99" w:rsidRDefault="00026A56" w:rsidP="00177A99">
                      <w:r w:rsidRPr="00177A99">
                        <w:t>Aberystwyth University</w:t>
                      </w:r>
                    </w:p>
                    <w:p w:rsidR="00026A56" w:rsidRPr="00177A99" w:rsidRDefault="00026A56" w:rsidP="00177A99">
                      <w:r w:rsidRPr="00177A99">
                        <w:t>Aberystwyth</w:t>
                      </w:r>
                    </w:p>
                    <w:p w:rsidR="00026A56" w:rsidRPr="00177A99" w:rsidRDefault="00026A56" w:rsidP="00177A99">
                      <w:r w:rsidRPr="00177A99">
                        <w:t>Ceredigion</w:t>
                      </w:r>
                    </w:p>
                    <w:p w:rsidR="00026A56" w:rsidRPr="00177A99" w:rsidRDefault="00026A56" w:rsidP="00177A99">
                      <w:r w:rsidRPr="00177A99">
                        <w:t>SY23 3DB</w:t>
                      </w:r>
                    </w:p>
                    <w:p w:rsidR="00026A56" w:rsidRDefault="00026A56">
                      <w:r w:rsidRPr="00177A99">
                        <w:t>Copyright © Aberystwyth University 20</w:t>
                      </w:r>
                      <w:r>
                        <w:t>12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73F2E">
        <w:br w:type="page"/>
      </w:r>
    </w:p>
    <w:p w:rsidR="00026A56" w:rsidRDefault="00A44A71" w:rsidP="00F64A04">
      <w:pPr>
        <w:pStyle w:val="UnnumHeading1"/>
      </w:pPr>
      <w:bookmarkStart w:id="0" w:name="_Toc347137569"/>
      <w:r>
        <w:lastRenderedPageBreak/>
        <w:t>CONTENTS</w:t>
      </w:r>
      <w:bookmarkEnd w:id="0"/>
    </w:p>
    <w:p w:rsidR="00D77811" w:rsidRDefault="00CA50B8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fldChar w:fldCharType="begin"/>
      </w:r>
      <w:r w:rsidR="00A44A71">
        <w:instrText xml:space="preserve"> TOC \o "1-2" </w:instrText>
      </w:r>
      <w:r>
        <w:fldChar w:fldCharType="separate"/>
      </w:r>
      <w:r w:rsidR="00D77811">
        <w:rPr>
          <w:noProof/>
        </w:rPr>
        <w:t>CONTENTS</w:t>
      </w:r>
      <w:r w:rsidR="00D77811">
        <w:rPr>
          <w:noProof/>
        </w:rPr>
        <w:tab/>
      </w:r>
      <w:r w:rsidR="00D77811">
        <w:rPr>
          <w:noProof/>
        </w:rPr>
        <w:fldChar w:fldCharType="begin"/>
      </w:r>
      <w:r w:rsidR="00D77811">
        <w:rPr>
          <w:noProof/>
        </w:rPr>
        <w:instrText xml:space="preserve"> PAGEREF _Toc347137569 \h </w:instrText>
      </w:r>
      <w:r w:rsidR="00D77811">
        <w:rPr>
          <w:noProof/>
        </w:rPr>
      </w:r>
      <w:r w:rsidR="00D77811">
        <w:rPr>
          <w:noProof/>
        </w:rPr>
        <w:fldChar w:fldCharType="separate"/>
      </w:r>
      <w:r w:rsidR="00124DBE">
        <w:rPr>
          <w:noProof/>
        </w:rPr>
        <w:t>2</w:t>
      </w:r>
      <w:r w:rsidR="00D77811">
        <w:rPr>
          <w:noProof/>
        </w:rPr>
        <w:fldChar w:fldCharType="end"/>
      </w:r>
    </w:p>
    <w:p w:rsidR="00D77811" w:rsidRDefault="00D77811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_Toc347137570 \h </w:instrText>
      </w:r>
      <w:r>
        <w:rPr>
          <w:noProof/>
        </w:rPr>
      </w:r>
      <w:r>
        <w:rPr>
          <w:noProof/>
        </w:rPr>
        <w:fldChar w:fldCharType="separate"/>
      </w:r>
      <w:r w:rsidR="00124DBE">
        <w:rPr>
          <w:noProof/>
        </w:rPr>
        <w:t>3</w:t>
      </w:r>
      <w:r>
        <w:rPr>
          <w:noProof/>
        </w:rPr>
        <w:fldChar w:fldCharType="end"/>
      </w:r>
    </w:p>
    <w:p w:rsidR="00D77811" w:rsidRDefault="00D7781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_Toc347137571 \h </w:instrText>
      </w:r>
      <w:r>
        <w:rPr>
          <w:noProof/>
        </w:rPr>
      </w:r>
      <w:r>
        <w:rPr>
          <w:noProof/>
        </w:rPr>
        <w:fldChar w:fldCharType="separate"/>
      </w:r>
      <w:r w:rsidR="00124DBE">
        <w:rPr>
          <w:noProof/>
        </w:rPr>
        <w:t>3</w:t>
      </w:r>
      <w:r>
        <w:rPr>
          <w:noProof/>
        </w:rPr>
        <w:fldChar w:fldCharType="end"/>
      </w:r>
    </w:p>
    <w:p w:rsidR="00D77811" w:rsidRDefault="00D7781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_Toc347137572 \h </w:instrText>
      </w:r>
      <w:r>
        <w:rPr>
          <w:noProof/>
        </w:rPr>
      </w:r>
      <w:r>
        <w:rPr>
          <w:noProof/>
        </w:rPr>
        <w:fldChar w:fldCharType="separate"/>
      </w:r>
      <w:r w:rsidR="00124DBE">
        <w:rPr>
          <w:noProof/>
        </w:rPr>
        <w:t>3</w:t>
      </w:r>
      <w:r>
        <w:rPr>
          <w:noProof/>
        </w:rPr>
        <w:fldChar w:fldCharType="end"/>
      </w:r>
    </w:p>
    <w:p w:rsidR="00D77811" w:rsidRDefault="00D7781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_Toc347137573 \h </w:instrText>
      </w:r>
      <w:r>
        <w:rPr>
          <w:noProof/>
        </w:rPr>
      </w:r>
      <w:r>
        <w:rPr>
          <w:noProof/>
        </w:rPr>
        <w:fldChar w:fldCharType="separate"/>
      </w:r>
      <w:r w:rsidR="00124DBE">
        <w:rPr>
          <w:noProof/>
        </w:rPr>
        <w:t>3</w:t>
      </w:r>
      <w:r>
        <w:rPr>
          <w:noProof/>
        </w:rPr>
        <w:fldChar w:fldCharType="end"/>
      </w:r>
    </w:p>
    <w:p w:rsidR="00D77811" w:rsidRDefault="00D77811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Test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_Toc347137574 \h </w:instrText>
      </w:r>
      <w:r>
        <w:rPr>
          <w:noProof/>
        </w:rPr>
      </w:r>
      <w:r>
        <w:rPr>
          <w:noProof/>
        </w:rPr>
        <w:fldChar w:fldCharType="separate"/>
      </w:r>
      <w:r w:rsidR="00124DBE">
        <w:rPr>
          <w:noProof/>
        </w:rPr>
        <w:t>3</w:t>
      </w:r>
      <w:r>
        <w:rPr>
          <w:noProof/>
        </w:rPr>
        <w:fldChar w:fldCharType="end"/>
      </w:r>
    </w:p>
    <w:p w:rsidR="00D77811" w:rsidRDefault="00D77811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_Toc347137575 \h </w:instrText>
      </w:r>
      <w:r>
        <w:rPr>
          <w:noProof/>
        </w:rPr>
      </w:r>
      <w:r>
        <w:rPr>
          <w:noProof/>
        </w:rPr>
        <w:fldChar w:fldCharType="separate"/>
      </w:r>
      <w:r w:rsidR="00124DBE">
        <w:rPr>
          <w:noProof/>
        </w:rPr>
        <w:t>6</w:t>
      </w:r>
      <w:r>
        <w:rPr>
          <w:noProof/>
        </w:rPr>
        <w:fldChar w:fldCharType="end"/>
      </w:r>
    </w:p>
    <w:p w:rsidR="00D77811" w:rsidRDefault="00D77811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DOCUMENT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_Toc347137576 \h </w:instrText>
      </w:r>
      <w:r>
        <w:rPr>
          <w:noProof/>
        </w:rPr>
      </w:r>
      <w:r>
        <w:rPr>
          <w:noProof/>
        </w:rPr>
        <w:fldChar w:fldCharType="separate"/>
      </w:r>
      <w:r w:rsidR="00124DBE">
        <w:rPr>
          <w:noProof/>
        </w:rPr>
        <w:t>7</w:t>
      </w:r>
      <w:r>
        <w:rPr>
          <w:noProof/>
        </w:rPr>
        <w:fldChar w:fldCharType="end"/>
      </w:r>
    </w:p>
    <w:p w:rsidR="000D4E75" w:rsidRPr="000D4E75" w:rsidRDefault="00CA50B8" w:rsidP="000D4E75">
      <w:pPr>
        <w:pStyle w:val="Heading1"/>
        <w:numPr>
          <w:ilvl w:val="0"/>
          <w:numId w:val="0"/>
        </w:numPr>
      </w:pPr>
      <w:r>
        <w:fldChar w:fldCharType="end"/>
      </w:r>
      <w:r w:rsidR="00A44A71">
        <w:br w:type="page"/>
      </w:r>
    </w:p>
    <w:p w:rsidR="003309A1" w:rsidRDefault="003309A1" w:rsidP="006E2359">
      <w:pPr>
        <w:pStyle w:val="Heading1"/>
      </w:pPr>
      <w:bookmarkStart w:id="1" w:name="_Toc347137570"/>
      <w:r>
        <w:lastRenderedPageBreak/>
        <w:t>Introduction</w:t>
      </w:r>
      <w:bookmarkEnd w:id="1"/>
    </w:p>
    <w:p w:rsidR="00B05794" w:rsidRDefault="00B05794" w:rsidP="005C6FEF">
      <w:pPr>
        <w:pStyle w:val="Heading2"/>
      </w:pPr>
      <w:bookmarkStart w:id="2" w:name="_Toc347137571"/>
      <w:r w:rsidRPr="00B05794">
        <w:t>Purpose of this Document</w:t>
      </w:r>
      <w:bookmarkEnd w:id="2"/>
    </w:p>
    <w:p w:rsidR="00EB7833" w:rsidRPr="00EB7833" w:rsidRDefault="00F07C0B" w:rsidP="00EB7833">
      <w:pPr>
        <w:pStyle w:val="BodyText"/>
      </w:pPr>
      <w:r>
        <w:t>The purpose of this document is to outline how the design specification/program will be tested against the tests in the test specification table.</w:t>
      </w:r>
    </w:p>
    <w:p w:rsidR="005C6FEF" w:rsidRDefault="005C6FEF" w:rsidP="00EB7833">
      <w:pPr>
        <w:pStyle w:val="Heading2"/>
      </w:pPr>
      <w:bookmarkStart w:id="3" w:name="_Toc347137572"/>
      <w:r>
        <w:t>Scope</w:t>
      </w:r>
      <w:bookmarkEnd w:id="3"/>
      <w:r>
        <w:t xml:space="preserve"> </w:t>
      </w:r>
    </w:p>
    <w:p w:rsidR="005C6FEF" w:rsidRDefault="005C6FEF" w:rsidP="005C6FEF">
      <w:r>
        <w:t xml:space="preserve">The test plan aims to set standardisation </w:t>
      </w:r>
      <w:r w:rsidR="000479E3">
        <w:t>for</w:t>
      </w:r>
      <w:r>
        <w:t xml:space="preserve"> the testing of the program, and parameters in which the program will be tested to.  All program testers are required to rea</w:t>
      </w:r>
      <w:r w:rsidR="000479E3">
        <w:t>d this document to understand the guidelines they will follow when</w:t>
      </w:r>
      <w:r>
        <w:t xml:space="preserve"> testing the program.</w:t>
      </w:r>
    </w:p>
    <w:p w:rsidR="005C6FEF" w:rsidRDefault="005C6FEF" w:rsidP="005C6FEF">
      <w:pPr>
        <w:pStyle w:val="Heading2"/>
      </w:pPr>
      <w:bookmarkStart w:id="4" w:name="_Toc347137573"/>
      <w:r>
        <w:t>Objectives</w:t>
      </w:r>
      <w:bookmarkEnd w:id="4"/>
      <w:r>
        <w:t xml:space="preserve"> </w:t>
      </w:r>
    </w:p>
    <w:p w:rsidR="00B73CF7" w:rsidRDefault="005C6FEF" w:rsidP="005C6FEF">
      <w:r>
        <w:t>The objectives of the test plan are to see whether the fea</w:t>
      </w:r>
      <w:r w:rsidR="002C1813">
        <w:t>tures in the program work, given</w:t>
      </w:r>
      <w:r>
        <w:t xml:space="preserve"> different variables. The testing wi</w:t>
      </w:r>
      <w:r w:rsidR="002C1813">
        <w:t>ll be done in the following way:-</w:t>
      </w:r>
    </w:p>
    <w:p w:rsidR="00B73CF7" w:rsidRDefault="00B73CF7" w:rsidP="00B73CF7">
      <w:pPr>
        <w:pStyle w:val="ListParagraph"/>
        <w:numPr>
          <w:ilvl w:val="0"/>
          <w:numId w:val="20"/>
        </w:numPr>
      </w:pPr>
      <w:r>
        <w:t>t</w:t>
      </w:r>
      <w:r w:rsidR="005C6FEF">
        <w:t>he first column w</w:t>
      </w:r>
      <w:r>
        <w:t>ill contain the test reference;</w:t>
      </w:r>
    </w:p>
    <w:p w:rsidR="00B73CF7" w:rsidRDefault="00B73CF7" w:rsidP="00B73CF7">
      <w:pPr>
        <w:pStyle w:val="ListParagraph"/>
        <w:numPr>
          <w:ilvl w:val="0"/>
          <w:numId w:val="20"/>
        </w:numPr>
      </w:pPr>
      <w:r>
        <w:t>t</w:t>
      </w:r>
      <w:r w:rsidR="005C6FEF">
        <w:t>he second column will contai</w:t>
      </w:r>
      <w:r>
        <w:t>n the requisite being tested;</w:t>
      </w:r>
    </w:p>
    <w:p w:rsidR="00B73CF7" w:rsidRDefault="00B73CF7" w:rsidP="00B73CF7">
      <w:pPr>
        <w:pStyle w:val="ListParagraph"/>
        <w:numPr>
          <w:ilvl w:val="0"/>
          <w:numId w:val="20"/>
        </w:numPr>
      </w:pPr>
      <w:r>
        <w:t>t</w:t>
      </w:r>
      <w:r w:rsidR="005C6FEF">
        <w:t>he third column is test content which will give a short descr</w:t>
      </w:r>
      <w:r>
        <w:t>iption o</w:t>
      </w:r>
      <w:r w:rsidR="001C37A7">
        <w:t>f</w:t>
      </w:r>
      <w:r>
        <w:t xml:space="preserve"> what is being tested;</w:t>
      </w:r>
    </w:p>
    <w:p w:rsidR="00B73CF7" w:rsidRDefault="00B73CF7" w:rsidP="00B73CF7">
      <w:pPr>
        <w:pStyle w:val="ListParagraph"/>
        <w:numPr>
          <w:ilvl w:val="0"/>
          <w:numId w:val="20"/>
        </w:numPr>
      </w:pPr>
      <w:r>
        <w:t>t</w:t>
      </w:r>
      <w:r w:rsidR="005C6FEF">
        <w:t>he fo</w:t>
      </w:r>
      <w:r w:rsidR="00137A9C">
        <w:t>u</w:t>
      </w:r>
      <w:r w:rsidR="005C6FEF">
        <w:t>rth column will contain the input,</w:t>
      </w:r>
      <w:r w:rsidR="00A408C9">
        <w:t xml:space="preserve"> i.e.</w:t>
      </w:r>
      <w:r w:rsidR="005C6FEF">
        <w:t xml:space="preserve"> </w:t>
      </w:r>
      <w:r>
        <w:t>what action will be done;</w:t>
      </w:r>
    </w:p>
    <w:p w:rsidR="00B73CF7" w:rsidRDefault="00B73CF7" w:rsidP="00B73CF7">
      <w:pPr>
        <w:pStyle w:val="ListParagraph"/>
        <w:numPr>
          <w:ilvl w:val="0"/>
          <w:numId w:val="20"/>
        </w:numPr>
      </w:pPr>
      <w:r>
        <w:t>t</w:t>
      </w:r>
      <w:r w:rsidR="005C6FEF">
        <w:t>he fifth column will contain the output after the ac</w:t>
      </w:r>
      <w:r>
        <w:t>tion has taken place;</w:t>
      </w:r>
    </w:p>
    <w:p w:rsidR="00B05794" w:rsidRDefault="00B73CF7" w:rsidP="00B73CF7">
      <w:pPr>
        <w:pStyle w:val="ListParagraph"/>
        <w:numPr>
          <w:ilvl w:val="0"/>
          <w:numId w:val="20"/>
        </w:numPr>
      </w:pPr>
      <w:r>
        <w:t>t</w:t>
      </w:r>
      <w:r w:rsidR="005C6FEF">
        <w:t>he six</w:t>
      </w:r>
      <w:r w:rsidR="00E03EAF">
        <w:t>th</w:t>
      </w:r>
      <w:r w:rsidR="005C6FEF">
        <w:t xml:space="preserve"> column will contain the pass criteria </w:t>
      </w:r>
      <w:r w:rsidR="002A159D">
        <w:t xml:space="preserve">i.e. </w:t>
      </w:r>
      <w:r w:rsidR="005C6FEF">
        <w:t xml:space="preserve">how the test will be passed. </w:t>
      </w:r>
    </w:p>
    <w:p w:rsidR="004A7FA7" w:rsidRDefault="004A7FA7" w:rsidP="004A7FA7"/>
    <w:p w:rsidR="00E21B0A" w:rsidRPr="00E21B0A" w:rsidRDefault="004A7FA7" w:rsidP="00E21B0A">
      <w:pPr>
        <w:pStyle w:val="Heading1"/>
      </w:pPr>
      <w:r>
        <w:t>Approach to testing</w:t>
      </w:r>
    </w:p>
    <w:p w:rsidR="00E21B0A" w:rsidRPr="00E21B0A" w:rsidRDefault="00E21B0A" w:rsidP="00E21B0A">
      <w:pPr>
        <w:rPr>
          <w:b/>
          <w:i/>
        </w:rPr>
      </w:pPr>
      <w:r w:rsidRPr="00E21B0A">
        <w:rPr>
          <w:b/>
          <w:i/>
        </w:rPr>
        <w:t>Brief section (1 page?) giving general approach to testing, any general test setup etc</w:t>
      </w:r>
      <w:bookmarkStart w:id="5" w:name="_GoBack"/>
      <w:bookmarkEnd w:id="5"/>
      <w:r w:rsidRPr="00E21B0A">
        <w:rPr>
          <w:b/>
          <w:i/>
        </w:rPr>
        <w:t>.</w:t>
      </w:r>
    </w:p>
    <w:p w:rsidR="00EB7833" w:rsidRDefault="00F07C0B" w:rsidP="00EB7833">
      <w:pPr>
        <w:pStyle w:val="Heading1"/>
      </w:pPr>
      <w:bookmarkStart w:id="6" w:name="_Toc347137574"/>
      <w:r>
        <w:t>Test</w:t>
      </w:r>
      <w:r w:rsidR="00EB7833">
        <w:t xml:space="preserve"> Specification</w:t>
      </w:r>
      <w:bookmarkEnd w:id="6"/>
    </w:p>
    <w:tbl>
      <w:tblPr>
        <w:tblStyle w:val="TableGrid"/>
        <w:tblW w:w="11199" w:type="dxa"/>
        <w:tblInd w:w="-743" w:type="dxa"/>
        <w:tblLook w:val="04A0" w:firstRow="1" w:lastRow="0" w:firstColumn="1" w:lastColumn="0" w:noHBand="0" w:noVBand="1"/>
      </w:tblPr>
      <w:tblGrid>
        <w:gridCol w:w="1236"/>
        <w:gridCol w:w="1529"/>
        <w:gridCol w:w="2080"/>
        <w:gridCol w:w="1842"/>
        <w:gridCol w:w="1823"/>
        <w:gridCol w:w="1579"/>
        <w:gridCol w:w="1110"/>
      </w:tblGrid>
      <w:tr w:rsidR="0082623D" w:rsidRPr="003362EA" w:rsidTr="0082623D">
        <w:tc>
          <w:tcPr>
            <w:tcW w:w="1236" w:type="dxa"/>
          </w:tcPr>
          <w:p w:rsidR="0082623D" w:rsidRPr="003362EA" w:rsidRDefault="0082623D" w:rsidP="00026A5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362EA">
              <w:rPr>
                <w:rFonts w:asciiTheme="majorBidi" w:hAnsiTheme="majorBidi" w:cstheme="majorBidi"/>
                <w:b/>
                <w:bCs/>
              </w:rPr>
              <w:t>Test Ref</w:t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362E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Req. being tested</w:t>
            </w:r>
          </w:p>
          <w:p w:rsidR="0082623D" w:rsidRPr="003362EA" w:rsidRDefault="0082623D" w:rsidP="00026A5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b/>
                <w:bCs/>
                <w:sz w:val="20"/>
                <w:szCs w:val="20"/>
              </w:rPr>
              <w:t>Test content</w:t>
            </w:r>
          </w:p>
          <w:p w:rsidR="0082623D" w:rsidRPr="003362EA" w:rsidRDefault="0082623D" w:rsidP="00026A5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b/>
                <w:bCs/>
                <w:sz w:val="20"/>
                <w:szCs w:val="20"/>
              </w:rPr>
              <w:t>Input</w:t>
            </w:r>
          </w:p>
          <w:p w:rsidR="0082623D" w:rsidRPr="003362EA" w:rsidRDefault="0082623D" w:rsidP="00026A56"/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b/>
                <w:bCs/>
                <w:sz w:val="20"/>
                <w:szCs w:val="20"/>
              </w:rPr>
              <w:t>Output</w:t>
            </w:r>
          </w:p>
          <w:p w:rsidR="0082623D" w:rsidRPr="003362EA" w:rsidRDefault="0082623D" w:rsidP="00026A56"/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b/>
                <w:bCs/>
                <w:sz w:val="20"/>
                <w:szCs w:val="20"/>
              </w:rPr>
              <w:t>Pass Criteria</w:t>
            </w:r>
          </w:p>
          <w:p w:rsidR="0082623D" w:rsidRPr="003362EA" w:rsidRDefault="0082623D" w:rsidP="00026A56"/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Test pass/fail?</w:t>
            </w:r>
          </w:p>
        </w:tc>
      </w:tr>
      <w:tr w:rsidR="0082623D" w:rsidRPr="003362EA" w:rsidTr="0082623D">
        <w:trPr>
          <w:trHeight w:val="1943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</w:t>
            </w:r>
            <w:r>
              <w:rPr>
                <w:sz w:val="20"/>
                <w:szCs w:val="20"/>
              </w:rPr>
              <w:t>00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SEQ testnum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/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FR1 + FR6(register)</w:t>
            </w:r>
          </w:p>
          <w:p w:rsidR="0082623D" w:rsidRPr="003362EA" w:rsidRDefault="0082623D" w:rsidP="00026A56"/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Test whether the “Register button” on the login page will navigate the user to the register page</w:t>
            </w:r>
          </w:p>
          <w:p w:rsidR="0082623D" w:rsidRPr="003362EA" w:rsidRDefault="0082623D" w:rsidP="00026A56"/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Click the register button first - the button on the left on the login screen </w:t>
            </w:r>
          </w:p>
          <w:p w:rsidR="0082623D" w:rsidRPr="003362EA" w:rsidRDefault="0082623D" w:rsidP="00026A56"/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A page which consists of forms and buttons will be shown on the user’s browser </w:t>
            </w:r>
          </w:p>
          <w:p w:rsidR="0082623D" w:rsidRPr="003362EA" w:rsidRDefault="0082623D" w:rsidP="00026A56"/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The page has been load correctly</w:t>
            </w:r>
          </w:p>
          <w:p w:rsidR="0082623D" w:rsidRPr="003362EA" w:rsidRDefault="0082623D" w:rsidP="00026A56"/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1538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SE-N02-00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FR1 + FR6(register)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does not allow adding already existing user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 an user email that already exists in database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Account is not created, user gets error message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System displays </w:t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"User already exists" </w:t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error message 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1763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SE-N02-00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FR1 + FR6 (Register)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does not allow adding new user if all required fields are not filled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Leave all the fields blank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Account is not created, user gets error message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</w:t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"You have to fill all required fields"</w:t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error message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1538"/>
        </w:trPr>
        <w:tc>
          <w:tcPr>
            <w:tcW w:w="1236" w:type="dxa"/>
          </w:tcPr>
          <w:p w:rsidR="0082623D" w:rsidRPr="003362EA" w:rsidRDefault="0082623D" w:rsidP="00475A8E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FR1 + FR6 (Register)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does not allow using restricted characters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 special characters (^%#) in email section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Account is not created, user gets error message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</w:t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"Incorrect input"</w:t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error message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c>
          <w:tcPr>
            <w:tcW w:w="1236" w:type="dxa"/>
          </w:tcPr>
          <w:p w:rsidR="0082623D" w:rsidRPr="003362EA" w:rsidRDefault="0082623D" w:rsidP="00475A8E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SEQ testnum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FR1 + FR6 (Register)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creates new user account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 user email and all required data correctly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List of stored users should now include this user.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Data is stored</w:t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correctly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475A8E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SEQ testnum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FR1 + FR6 (Unregister)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deletes user data from database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Logged user clicks “Unregister” Option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List of stored</w:t>
            </w:r>
          </w:p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users should not include this user. User is redirected to login page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Data is removed correctly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475A8E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475A8E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(Unregister)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deletes user data from database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Logged user clicks “Unregister”</w:t>
            </w:r>
          </w:p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Option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Could not remove the user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</w:t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"Some problems occurred, please try again or contact administrator " error message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EA6FAF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FR2 + FR6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“friends button” on the Home page navigates the user to the ‘friends.html’ page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Click the friend button on the home page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The ‘friends.html’ page will be shown on the user’s browser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The page has been load correctly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SE-N02-00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FR2 + FR6 (Add Friend)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does not allow to add not existing user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 user email that does not exist in database</w:t>
            </w:r>
          </w:p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or leave it blank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Friend should not be added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“Sorry, user does not exist” error message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FR2 + FR6 (Add Friend)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user is added correctly</w:t>
            </w:r>
            <w:r>
              <w:rPr>
                <w:sz w:val="20"/>
                <w:szCs w:val="20"/>
              </w:rPr>
              <w:t xml:space="preserve"> if request accepted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 friends email correctly</w:t>
            </w:r>
            <w:r>
              <w:rPr>
                <w:sz w:val="20"/>
                <w:szCs w:val="20"/>
              </w:rPr>
              <w:t xml:space="preserve"> and person accepts friend request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Friend should be added correctly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Friend is added to user’s friends list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690B44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Default="0082623D" w:rsidP="00690B44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2080" w:type="dxa"/>
          </w:tcPr>
          <w:p w:rsidR="0082623D" w:rsidRPr="00690B44" w:rsidRDefault="0082623D" w:rsidP="00026A56">
            <w:pPr>
              <w:pStyle w:val="Defaul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Test that friend is not added if friend request is declined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031FC7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2080" w:type="dxa"/>
          </w:tcPr>
          <w:p w:rsidR="0082623D" w:rsidRPr="00F110E9" w:rsidRDefault="0082623D" w:rsidP="00026A56">
            <w:pPr>
              <w:pStyle w:val="Defaul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Adding friend twice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lastRenderedPageBreak/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13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FR2 + FR6 (Decline friend request)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To test the decline button of the friend request session 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From the test SE-N02-010 ,we test it out with the decline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If the person is declined, that user will not appear on the friend request box.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Friend invitation performs well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14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FR2 + FR6 (Remove Friend)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removing f</w:t>
            </w:r>
            <w:r>
              <w:rPr>
                <w:sz w:val="20"/>
                <w:szCs w:val="20"/>
              </w:rPr>
              <w:t>riend without selecting any from</w:t>
            </w:r>
            <w:r w:rsidRPr="003362EA">
              <w:rPr>
                <w:sz w:val="20"/>
                <w:szCs w:val="20"/>
              </w:rPr>
              <w:t xml:space="preserve"> the list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No friend is selected, use delete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Error message should be displayed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have to select a friend first.” error message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15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FR2 + FR6 (Remove Friend)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friend is deleted correctly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Select friend from “friend list”, use delete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Friend should be deleted correctly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Friend is deleted from user’s friends list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16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FR3 + FR6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“monster button” on the homepage will navigate the user to the monster menu page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Click the “monster button” shown in the homepage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The browser loads myMonster.html onto the screen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The navigation button works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AD57A1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17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FR3 (New account)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To verify if a Newbie package such as virtual money, is given to new users after their registration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Create an account on the login screen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After creating an account, the system will automatically allocate virtual money to the new account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Newbie package system works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AD57A1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18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FR4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Test whether the user monster can challenge another monster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We test out by using an admin account: search another valid account or search from the list of friends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The chosen user will appear from the drop-down menu </w:t>
            </w:r>
          </w:p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The monster challenge system works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AD57A1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19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FR4</w:t>
            </w:r>
          </w:p>
        </w:tc>
        <w:tc>
          <w:tcPr>
            <w:tcW w:w="2080" w:type="dxa"/>
          </w:tcPr>
          <w:p w:rsidR="0082623D" w:rsidRPr="003362EA" w:rsidRDefault="0082623D" w:rsidP="001E349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Check if the user can accept a challenge from another user 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 an account to invite another member to a challenge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There will be a notification from the homepage that another user wishes to challenge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Challenge system works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AD57A1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FR4</w:t>
            </w:r>
          </w:p>
        </w:tc>
        <w:tc>
          <w:tcPr>
            <w:tcW w:w="2080" w:type="dxa"/>
          </w:tcPr>
          <w:p w:rsidR="0082623D" w:rsidRPr="003362EA" w:rsidRDefault="0082623D" w:rsidP="001E349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if the user can</w:t>
            </w:r>
            <w:r w:rsidRPr="003362EA">
              <w:rPr>
                <w:sz w:val="20"/>
                <w:szCs w:val="20"/>
              </w:rPr>
              <w:t xml:space="preserve"> decline a challenge from another user 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 an account to invite another member to a challenge</w:t>
            </w:r>
            <w:r>
              <w:rPr>
                <w:sz w:val="20"/>
                <w:szCs w:val="20"/>
              </w:rPr>
              <w:t xml:space="preserve"> and have that other member decline the challenge</w:t>
            </w:r>
          </w:p>
        </w:tc>
        <w:tc>
          <w:tcPr>
            <w:tcW w:w="1823" w:type="dxa"/>
          </w:tcPr>
          <w:p w:rsidR="0082623D" w:rsidRPr="003362EA" w:rsidRDefault="0082623D" w:rsidP="002A3102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There will be a notification from the homepage that </w:t>
            </w:r>
            <w:r>
              <w:rPr>
                <w:sz w:val="20"/>
                <w:szCs w:val="20"/>
              </w:rPr>
              <w:t>other</w:t>
            </w:r>
            <w:r w:rsidRPr="003362EA">
              <w:rPr>
                <w:sz w:val="20"/>
                <w:szCs w:val="20"/>
              </w:rPr>
              <w:t xml:space="preserve"> user </w:t>
            </w:r>
            <w:r>
              <w:rPr>
                <w:sz w:val="20"/>
                <w:szCs w:val="20"/>
              </w:rPr>
              <w:t>declined the</w:t>
            </w:r>
            <w:r w:rsidRPr="003362EA">
              <w:rPr>
                <w:sz w:val="20"/>
                <w:szCs w:val="20"/>
              </w:rPr>
              <w:t xml:space="preserve"> challenge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Challenge system works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21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FR4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To confirm that the winner of the monster challenge receives their reward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From test SE-N02-017, which is another account accepts the challenge from the current account to test which has a more powerful monster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There will be a short video play on screen of monsters fighting while the system calculates the winner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The monster challenge works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C82F44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22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(Offer for sale)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selling a mo</w:t>
            </w:r>
            <w:r>
              <w:rPr>
                <w:sz w:val="20"/>
                <w:szCs w:val="20"/>
              </w:rPr>
              <w:t>nster without selecting any from</w:t>
            </w:r>
            <w:r w:rsidRPr="003362EA">
              <w:rPr>
                <w:sz w:val="20"/>
                <w:szCs w:val="20"/>
              </w:rPr>
              <w:t xml:space="preserve"> the list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No monster is selected, use sell monster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Error message should be displayed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have to select a monster first.” error message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C82F44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lastRenderedPageBreak/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C82F44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23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(Offer for sale)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monsters to be sold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Select monster from “monster list”, use sell monster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should be added to the market list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is added correctly to the market list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C82F44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24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(Offer for sale)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monsters with no price to be sold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Set monster price to 0 or leave it blank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is not added to the market list, error message should be displayed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have to set a monster price first” error message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C82F44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C82F44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25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(Buy monster)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user with not enough funds to buy a monster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Select monster in market, use buy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is not added to users monsters list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don’t have enough money to buy this monster” error message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026A56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26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(Buy monster)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buying a mon</w:t>
            </w:r>
            <w:r>
              <w:rPr>
                <w:sz w:val="20"/>
                <w:szCs w:val="20"/>
              </w:rPr>
              <w:t>ster without selecting any from</w:t>
            </w:r>
            <w:r w:rsidRPr="003362EA">
              <w:rPr>
                <w:sz w:val="20"/>
                <w:szCs w:val="20"/>
              </w:rPr>
              <w:t xml:space="preserve"> the market list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Select no monster in market, use buy it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No monster should be added to users monsters list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have to select a monster first” error message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026A56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27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FR6 (Buy monster) </w:t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Check if system allow to buy a monster </w:t>
            </w:r>
          </w:p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Select monster, use buy button </w:t>
            </w:r>
          </w:p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should be added to users monsters list and removed from market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is correctly added to users monsters list and removed from market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026A56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28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(Offer for breeding)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breed a monster without selecting any from the list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No monster is selected, use breed monster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Error message should be displayed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have to select a monster first.” error message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864967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29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(Offer for breeding)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monsters with no price to be bred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Set breed price to 0 or leave it blank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is not added to the market list, error message should be displayed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have to set a breed price first” error message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864967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(Offer for breeding)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monsters to be bred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Select monster from “monster list”, use breed monster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should be added to the market list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is added correctly to the market list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864967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31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(Purchase breeding)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user with not enough funds to buy a monster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Select monster in market, use breed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is not added to users monsters list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don’t have enough money to buy this monster” error message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864967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32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(Purchase breeding)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buying a monster without selecting any from the market list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Select no monster in market, use breed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No monster should be added to users monsters list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have to select a monster first” error message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864967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33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(Purchase breeding)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 to buy a monster for breeding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Select monster, use breed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New monster should be added to users monsters list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New monster is correctly added to users monsters list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864967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34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FR1 + FR7(Log-in)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Test whether the ”login button” on the login page works – this will navigate the user to the home page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Entering a valid username with the password and clicking the login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After the login process, the home page will be loaded onto the user’s browser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The page has been load correctly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lastRenderedPageBreak/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BA473A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35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FR7(Log-in)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allows to log-in not providing any details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Leave blank user log-in and password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Error message should be displayed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“Please, enter your username and password.” error message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BA473A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36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FR7(Log-in)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Check if the system allows not existing users to log-in </w:t>
            </w:r>
          </w:p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Enter new user email and password </w:t>
            </w:r>
          </w:p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User is not logged-in, error message should be displayed </w:t>
            </w:r>
          </w:p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“Wrong username or/and password” error message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BA473A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37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FR7(Log-in)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allows user to log-in no password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 only username, leave password blank</w:t>
            </w:r>
          </w:p>
          <w:p w:rsidR="0082623D" w:rsidRPr="003362EA" w:rsidRDefault="0082623D" w:rsidP="00026A56">
            <w:pPr>
              <w:ind w:firstLine="720"/>
            </w:pP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User is not logged-in, error message should be displayed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“Wrong username or/and password” error message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BA473A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38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FR7(Log-in)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allows user to log-in with incorrect password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 username and wrong password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User is not logged-in, error message should be displayed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“Wrong username or/and password” error message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BA473A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39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FR7(Log-in)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allows user to log-in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 username and password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User should be logged-in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User is logged-in and redirected to the home page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BA473A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40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FR7(Log-out)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systems allows user to log-out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 log-out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User should be logged-out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User is logged out and redirected to the log-in page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BA473A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41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FR8(monsters list)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loads the list of user’s monsters correctly even though it is empty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 “my monsters“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should show an empty list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loaded an empty list correctly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BA473A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42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FR8(monsters list)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loads the list of user’s monsters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 “my monsters“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should show a list of monsters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loaded list correctly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BA473A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43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FR8(friends list)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loads the list of user’s friends correctly even though it is empty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 “friends“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should show an empty list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loaded an empty list correctly</w:t>
            </w:r>
          </w:p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</w:tbl>
    <w:p w:rsidR="005C6FEF" w:rsidRDefault="005C6FEF" w:rsidP="005C6FEF"/>
    <w:p w:rsidR="00AE1CE4" w:rsidRDefault="002E07E5" w:rsidP="00AE1CE4">
      <w:pPr>
        <w:pStyle w:val="Caption"/>
      </w:pPr>
      <w:r>
        <w:rPr>
          <w:noProof/>
          <w:lang w:eastAsia="en-GB"/>
        </w:rPr>
        <w:t xml:space="preserve"> </w:t>
      </w:r>
    </w:p>
    <w:p w:rsidR="00026A56" w:rsidRDefault="005D4CDB" w:rsidP="003309A1">
      <w:pPr>
        <w:pStyle w:val="UnnumHeading1"/>
      </w:pPr>
      <w:bookmarkStart w:id="7" w:name="_Toc347137575"/>
      <w:r>
        <w:t>RE</w:t>
      </w:r>
      <w:r w:rsidR="00A44A71">
        <w:t>FERENCES</w:t>
      </w:r>
      <w:bookmarkEnd w:id="7"/>
    </w:p>
    <w:p w:rsidR="00026A56" w:rsidRDefault="004F2D26" w:rsidP="006A16AC">
      <w:pPr>
        <w:pStyle w:val="bibentry"/>
      </w:pPr>
      <w:bookmarkStart w:id="8" w:name="seqa03"/>
      <w:r>
        <w:t>[1]</w:t>
      </w:r>
      <w:bookmarkEnd w:id="8"/>
      <w:r w:rsidR="001714DB">
        <w:tab/>
      </w:r>
      <w:r w:rsidRPr="004F2D26">
        <w:t>Software Engineering Group Projects: General Documentation Standards</w:t>
      </w:r>
      <w:r>
        <w:t>.  C. J. Price, N. W. Hardy. SE.QA.03. 1.5 Release</w:t>
      </w:r>
    </w:p>
    <w:p w:rsidR="00764EDC" w:rsidRDefault="00764EDC" w:rsidP="00764EDC">
      <w:pPr>
        <w:pStyle w:val="bibentry"/>
      </w:pPr>
      <w:r>
        <w:t>[2]</w:t>
      </w:r>
      <w:r>
        <w:tab/>
        <w:t>Software Engineering Group Projects: Test Procedure Standards</w:t>
      </w:r>
      <w:r w:rsidR="00743A37">
        <w:t>.  C. J. Price, N. W. Hardy.</w:t>
      </w:r>
      <w:r w:rsidR="009109FA" w:rsidRPr="009109FA">
        <w:t xml:space="preserve"> </w:t>
      </w:r>
      <w:r w:rsidR="009109FA">
        <w:t>SE.QA.06. 1.6 Release</w:t>
      </w:r>
    </w:p>
    <w:p w:rsidR="00026A56" w:rsidRDefault="00A44A71" w:rsidP="003309A1">
      <w:pPr>
        <w:pStyle w:val="UnnumHeading1"/>
      </w:pPr>
      <w:r>
        <w:br w:type="page"/>
      </w:r>
      <w:bookmarkStart w:id="9" w:name="_Toc347137576"/>
      <w:r>
        <w:lastRenderedPageBreak/>
        <w:t>DOCUMENT HISTORY</w:t>
      </w:r>
      <w:bookmarkEnd w:id="9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026A56" w:rsidTr="008904EC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:rsidR="00026A56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:rsidR="00026A56" w:rsidRDefault="00A44A71">
            <w:pPr>
              <w:rPr>
                <w:i/>
              </w:rPr>
            </w:pPr>
            <w:r>
              <w:rPr>
                <w:i/>
              </w:rPr>
              <w:t>CCF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:rsidR="00026A56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:rsidR="00026A56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:rsidR="00026A56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026A56" w:rsidTr="008904EC">
        <w:trPr>
          <w:jc w:val="center"/>
        </w:trPr>
        <w:tc>
          <w:tcPr>
            <w:tcW w:w="864" w:type="dxa"/>
            <w:tcBorders>
              <w:top w:val="nil"/>
            </w:tcBorders>
          </w:tcPr>
          <w:p w:rsidR="00026A56" w:rsidRDefault="00A44A71">
            <w:r>
              <w:t>1.0</w:t>
            </w:r>
          </w:p>
        </w:tc>
        <w:tc>
          <w:tcPr>
            <w:tcW w:w="1008" w:type="dxa"/>
            <w:tcBorders>
              <w:top w:val="nil"/>
            </w:tcBorders>
          </w:tcPr>
          <w:p w:rsidR="00026A56" w:rsidRDefault="00A44A71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:rsidR="00026A56" w:rsidRDefault="006A4FBA">
            <w:r>
              <w:t>14/11/2012</w:t>
            </w:r>
          </w:p>
        </w:tc>
        <w:tc>
          <w:tcPr>
            <w:tcW w:w="3969" w:type="dxa"/>
            <w:tcBorders>
              <w:top w:val="nil"/>
            </w:tcBorders>
          </w:tcPr>
          <w:p w:rsidR="00026A56" w:rsidRDefault="00A44A71">
            <w:r>
              <w:t>N/A - original version</w:t>
            </w:r>
          </w:p>
        </w:tc>
        <w:tc>
          <w:tcPr>
            <w:tcW w:w="1318" w:type="dxa"/>
            <w:tcBorders>
              <w:top w:val="nil"/>
            </w:tcBorders>
          </w:tcPr>
          <w:p w:rsidR="00026A56" w:rsidRDefault="006A4FBA">
            <w:r>
              <w:t>PW</w:t>
            </w:r>
          </w:p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</w:tbl>
    <w:p w:rsidR="00D7147C" w:rsidRDefault="00D7147C" w:rsidP="00E563D9">
      <w:pPr>
        <w:pStyle w:val="BodyText"/>
      </w:pPr>
    </w:p>
    <w:sectPr w:rsidR="00D7147C" w:rsidSect="00573F2E">
      <w:headerReference w:type="default" r:id="rId8"/>
      <w:footerReference w:type="default" r:id="rId9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862" w:rsidRDefault="00716862">
      <w:r>
        <w:separator/>
      </w:r>
    </w:p>
  </w:endnote>
  <w:endnote w:type="continuationSeparator" w:id="0">
    <w:p w:rsidR="00716862" w:rsidRDefault="00716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A56" w:rsidRPr="00AE1293" w:rsidRDefault="00026A56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21B0A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21B0A">
      <w:rPr>
        <w:rStyle w:val="PageNumber"/>
        <w:noProof/>
      </w:rPr>
      <w:t>8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862" w:rsidRDefault="00716862">
      <w:r>
        <w:separator/>
      </w:r>
    </w:p>
  </w:footnote>
  <w:footnote w:type="continuationSeparator" w:id="0">
    <w:p w:rsidR="00716862" w:rsidRDefault="007168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A56" w:rsidRDefault="00716862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26A56">
          <w:t>Monster Mash – Team Awesome-er</w:t>
        </w:r>
      </w:sdtContent>
    </w:sdt>
    <w:r w:rsidR="00026A56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026A56">
          <w:t>Test Specification</w:t>
        </w:r>
      </w:sdtContent>
    </w:sdt>
    <w:r w:rsidR="00026A56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026A56">
          <w:t>1.0</w:t>
        </w:r>
      </w:sdtContent>
    </w:sdt>
    <w:r w:rsidR="00026A56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026A56">
          <w:t>Draft</w:t>
        </w:r>
      </w:sdtContent>
    </w:sdt>
    <w:r w:rsidR="00026A56"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AE00D6A8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332BD3"/>
    <w:multiLevelType w:val="hybridMultilevel"/>
    <w:tmpl w:val="DDD26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9"/>
  </w:num>
  <w:num w:numId="17">
    <w:abstractNumId w:val="17"/>
  </w:num>
  <w:num w:numId="18">
    <w:abstractNumId w:val="16"/>
  </w:num>
  <w:num w:numId="19">
    <w:abstractNumId w:val="1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ttachedTemplate r:id="rId1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FEF"/>
    <w:rsid w:val="00002C85"/>
    <w:rsid w:val="00006129"/>
    <w:rsid w:val="0002215E"/>
    <w:rsid w:val="00026A56"/>
    <w:rsid w:val="00027637"/>
    <w:rsid w:val="00031FC7"/>
    <w:rsid w:val="0003694C"/>
    <w:rsid w:val="00042F9B"/>
    <w:rsid w:val="000479E3"/>
    <w:rsid w:val="00065968"/>
    <w:rsid w:val="00065AF5"/>
    <w:rsid w:val="000A5ACE"/>
    <w:rsid w:val="000B0499"/>
    <w:rsid w:val="000C60B6"/>
    <w:rsid w:val="000D4E75"/>
    <w:rsid w:val="000F7738"/>
    <w:rsid w:val="00110174"/>
    <w:rsid w:val="00122152"/>
    <w:rsid w:val="00124DBE"/>
    <w:rsid w:val="00137A9C"/>
    <w:rsid w:val="00146916"/>
    <w:rsid w:val="0015445D"/>
    <w:rsid w:val="00166BF8"/>
    <w:rsid w:val="001711E8"/>
    <w:rsid w:val="001714DB"/>
    <w:rsid w:val="00177A99"/>
    <w:rsid w:val="001B226E"/>
    <w:rsid w:val="001B2B4A"/>
    <w:rsid w:val="001C37A7"/>
    <w:rsid w:val="001C4473"/>
    <w:rsid w:val="001C59C0"/>
    <w:rsid w:val="001D5C29"/>
    <w:rsid w:val="001E22BF"/>
    <w:rsid w:val="001E3496"/>
    <w:rsid w:val="001E5E30"/>
    <w:rsid w:val="001F25B9"/>
    <w:rsid w:val="001F42FE"/>
    <w:rsid w:val="001F5425"/>
    <w:rsid w:val="001F66A1"/>
    <w:rsid w:val="002079C9"/>
    <w:rsid w:val="00225406"/>
    <w:rsid w:val="00237E08"/>
    <w:rsid w:val="002552AC"/>
    <w:rsid w:val="002563F4"/>
    <w:rsid w:val="002936F6"/>
    <w:rsid w:val="002A159D"/>
    <w:rsid w:val="002A3102"/>
    <w:rsid w:val="002B60EE"/>
    <w:rsid w:val="002C1813"/>
    <w:rsid w:val="002C3C27"/>
    <w:rsid w:val="002E07E5"/>
    <w:rsid w:val="003064A6"/>
    <w:rsid w:val="00313594"/>
    <w:rsid w:val="00320D56"/>
    <w:rsid w:val="003309A1"/>
    <w:rsid w:val="00333E05"/>
    <w:rsid w:val="003362EA"/>
    <w:rsid w:val="003568B3"/>
    <w:rsid w:val="003619AD"/>
    <w:rsid w:val="003844C1"/>
    <w:rsid w:val="00386278"/>
    <w:rsid w:val="003A770D"/>
    <w:rsid w:val="003B2103"/>
    <w:rsid w:val="003C3039"/>
    <w:rsid w:val="003E3C89"/>
    <w:rsid w:val="003F0571"/>
    <w:rsid w:val="003F4660"/>
    <w:rsid w:val="00410659"/>
    <w:rsid w:val="004375B0"/>
    <w:rsid w:val="0047267A"/>
    <w:rsid w:val="00475A8E"/>
    <w:rsid w:val="004A6163"/>
    <w:rsid w:val="004A7FA7"/>
    <w:rsid w:val="004B2F56"/>
    <w:rsid w:val="004F159E"/>
    <w:rsid w:val="004F2D26"/>
    <w:rsid w:val="005015B2"/>
    <w:rsid w:val="00504AA6"/>
    <w:rsid w:val="00506697"/>
    <w:rsid w:val="00512BDA"/>
    <w:rsid w:val="00513B93"/>
    <w:rsid w:val="005245AB"/>
    <w:rsid w:val="00546FD3"/>
    <w:rsid w:val="0056640A"/>
    <w:rsid w:val="00570A64"/>
    <w:rsid w:val="00573F2E"/>
    <w:rsid w:val="00574FD4"/>
    <w:rsid w:val="005C5FF3"/>
    <w:rsid w:val="005C6FEF"/>
    <w:rsid w:val="005D12B1"/>
    <w:rsid w:val="005D4CDB"/>
    <w:rsid w:val="005E7EA8"/>
    <w:rsid w:val="006026B1"/>
    <w:rsid w:val="00603150"/>
    <w:rsid w:val="006113A6"/>
    <w:rsid w:val="006170D4"/>
    <w:rsid w:val="00651B32"/>
    <w:rsid w:val="006525C9"/>
    <w:rsid w:val="006678E7"/>
    <w:rsid w:val="00690B44"/>
    <w:rsid w:val="00692A23"/>
    <w:rsid w:val="006A1517"/>
    <w:rsid w:val="006A16AC"/>
    <w:rsid w:val="006A358E"/>
    <w:rsid w:val="006A4FBA"/>
    <w:rsid w:val="006C70A8"/>
    <w:rsid w:val="006E2359"/>
    <w:rsid w:val="006E6158"/>
    <w:rsid w:val="006E67B2"/>
    <w:rsid w:val="00701A18"/>
    <w:rsid w:val="00716862"/>
    <w:rsid w:val="00743A37"/>
    <w:rsid w:val="00757A14"/>
    <w:rsid w:val="00764EDC"/>
    <w:rsid w:val="007976E0"/>
    <w:rsid w:val="007D5066"/>
    <w:rsid w:val="0082623D"/>
    <w:rsid w:val="00853D86"/>
    <w:rsid w:val="00854164"/>
    <w:rsid w:val="00864967"/>
    <w:rsid w:val="00880A1A"/>
    <w:rsid w:val="008904EC"/>
    <w:rsid w:val="008B52CD"/>
    <w:rsid w:val="008D47AF"/>
    <w:rsid w:val="008E29A6"/>
    <w:rsid w:val="008F4FA1"/>
    <w:rsid w:val="009109FA"/>
    <w:rsid w:val="00940BB3"/>
    <w:rsid w:val="00950976"/>
    <w:rsid w:val="00957968"/>
    <w:rsid w:val="00994D52"/>
    <w:rsid w:val="009A7185"/>
    <w:rsid w:val="009D12AB"/>
    <w:rsid w:val="009D7304"/>
    <w:rsid w:val="009E62F2"/>
    <w:rsid w:val="009F63E4"/>
    <w:rsid w:val="00A0420D"/>
    <w:rsid w:val="00A24477"/>
    <w:rsid w:val="00A408C9"/>
    <w:rsid w:val="00A44A71"/>
    <w:rsid w:val="00A74541"/>
    <w:rsid w:val="00A7483E"/>
    <w:rsid w:val="00A767F7"/>
    <w:rsid w:val="00AA269F"/>
    <w:rsid w:val="00AA53A0"/>
    <w:rsid w:val="00AB348E"/>
    <w:rsid w:val="00AB53A8"/>
    <w:rsid w:val="00AD0E5E"/>
    <w:rsid w:val="00AD57A1"/>
    <w:rsid w:val="00AE1293"/>
    <w:rsid w:val="00AE1CE4"/>
    <w:rsid w:val="00AE2221"/>
    <w:rsid w:val="00AE666F"/>
    <w:rsid w:val="00AF387B"/>
    <w:rsid w:val="00B05794"/>
    <w:rsid w:val="00B0738E"/>
    <w:rsid w:val="00B12EAD"/>
    <w:rsid w:val="00B16FC2"/>
    <w:rsid w:val="00B173DD"/>
    <w:rsid w:val="00B21F00"/>
    <w:rsid w:val="00B30EDD"/>
    <w:rsid w:val="00B614E0"/>
    <w:rsid w:val="00B73CF7"/>
    <w:rsid w:val="00B74BB5"/>
    <w:rsid w:val="00B762B8"/>
    <w:rsid w:val="00B85BDE"/>
    <w:rsid w:val="00B95EA4"/>
    <w:rsid w:val="00BA41FE"/>
    <w:rsid w:val="00BA473A"/>
    <w:rsid w:val="00BC107F"/>
    <w:rsid w:val="00BD4D1F"/>
    <w:rsid w:val="00BD7388"/>
    <w:rsid w:val="00C110C4"/>
    <w:rsid w:val="00C13072"/>
    <w:rsid w:val="00C16BE9"/>
    <w:rsid w:val="00C216FE"/>
    <w:rsid w:val="00C34D6B"/>
    <w:rsid w:val="00C43D54"/>
    <w:rsid w:val="00C64F5D"/>
    <w:rsid w:val="00C658D9"/>
    <w:rsid w:val="00C7752C"/>
    <w:rsid w:val="00C82F44"/>
    <w:rsid w:val="00C8782F"/>
    <w:rsid w:val="00C970E0"/>
    <w:rsid w:val="00CA50B8"/>
    <w:rsid w:val="00CF13BF"/>
    <w:rsid w:val="00D0644F"/>
    <w:rsid w:val="00D32042"/>
    <w:rsid w:val="00D446BC"/>
    <w:rsid w:val="00D47894"/>
    <w:rsid w:val="00D527D1"/>
    <w:rsid w:val="00D7147C"/>
    <w:rsid w:val="00D71C0F"/>
    <w:rsid w:val="00D725AB"/>
    <w:rsid w:val="00D76EBB"/>
    <w:rsid w:val="00D77811"/>
    <w:rsid w:val="00DA5F07"/>
    <w:rsid w:val="00DB2188"/>
    <w:rsid w:val="00DC65AC"/>
    <w:rsid w:val="00E03EAF"/>
    <w:rsid w:val="00E06704"/>
    <w:rsid w:val="00E21B0A"/>
    <w:rsid w:val="00E33249"/>
    <w:rsid w:val="00E43794"/>
    <w:rsid w:val="00E563D9"/>
    <w:rsid w:val="00E706BE"/>
    <w:rsid w:val="00E742E7"/>
    <w:rsid w:val="00E84DD8"/>
    <w:rsid w:val="00E960B5"/>
    <w:rsid w:val="00EA6FAF"/>
    <w:rsid w:val="00EB7833"/>
    <w:rsid w:val="00EE3351"/>
    <w:rsid w:val="00F07C0B"/>
    <w:rsid w:val="00F110E9"/>
    <w:rsid w:val="00F4480B"/>
    <w:rsid w:val="00F529FC"/>
    <w:rsid w:val="00F64A04"/>
    <w:rsid w:val="00FA3DC2"/>
    <w:rsid w:val="00FB57AD"/>
    <w:rsid w:val="00FC3659"/>
    <w:rsid w:val="00FC503B"/>
    <w:rsid w:val="00FE2899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EB7833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  <w:sz w:val="24"/>
      <w:szCs w:val="24"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semiHidden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  <w:style w:type="paragraph" w:customStyle="1" w:styleId="Default">
    <w:name w:val="Default"/>
    <w:rsid w:val="00513B93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EB7833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  <w:sz w:val="24"/>
      <w:szCs w:val="24"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semiHidden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  <w:style w:type="paragraph" w:customStyle="1" w:styleId="Default">
    <w:name w:val="Default"/>
    <w:rsid w:val="00513B93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s\Wilko\Documents\CompSci\CS221\Group%20Project\projec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23EDD0736949D8900382473D33E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5CE4E-AC02-475B-8DD5-344553E21DC2}"/>
      </w:docPartPr>
      <w:docPartBody>
        <w:p w:rsidR="00B50091" w:rsidRDefault="00F74AEB">
          <w:pPr>
            <w:pStyle w:val="5D23EDD0736949D8900382473D33E5B8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F25295FC56764BD69652E1187DCCE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87BF6-942B-4342-BB14-E11DEA2EFCBB}"/>
      </w:docPartPr>
      <w:docPartBody>
        <w:p w:rsidR="00B50091" w:rsidRDefault="00F74AEB">
          <w:pPr>
            <w:pStyle w:val="F25295FC56764BD69652E1187DCCEBA3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13544E1487A14EAB9DB22531EE546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14264-2C9A-4989-95AF-55153D98969D}"/>
      </w:docPartPr>
      <w:docPartBody>
        <w:p w:rsidR="00B50091" w:rsidRDefault="00F74AEB">
          <w:pPr>
            <w:pStyle w:val="13544E1487A14EAB9DB22531EE54642B"/>
          </w:pPr>
          <w:r w:rsidRPr="000B259F">
            <w:rPr>
              <w:rStyle w:val="PlaceholderText"/>
            </w:rPr>
            <w:t>[Author]</w:t>
          </w:r>
        </w:p>
      </w:docPartBody>
    </w:docPart>
    <w:docPart>
      <w:docPartPr>
        <w:name w:val="925BCF0EE31942EF9B8F96B76B345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06B04-6C7F-4CB3-912E-F8E12B8DC092}"/>
      </w:docPartPr>
      <w:docPartBody>
        <w:p w:rsidR="00B50091" w:rsidRDefault="00F74AEB">
          <w:pPr>
            <w:pStyle w:val="925BCF0EE31942EF9B8F96B76B345F3A"/>
          </w:pPr>
          <w:r w:rsidRPr="000B259F">
            <w:rPr>
              <w:rStyle w:val="PlaceholderText"/>
            </w:rPr>
            <w:t>[Category]</w:t>
          </w:r>
        </w:p>
      </w:docPartBody>
    </w:docPart>
    <w:docPart>
      <w:docPartPr>
        <w:name w:val="61E4755F19274EF18D03B99FBF28A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1FCEB-73CE-4DB6-965F-3FCCE971444C}"/>
      </w:docPartPr>
      <w:docPartBody>
        <w:p w:rsidR="00B50091" w:rsidRDefault="00F74AEB">
          <w:pPr>
            <w:pStyle w:val="61E4755F19274EF18D03B99FBF28AB16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DF2CD53C436346C79C654B26476DC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21878-BADA-46CC-A1E5-2B0560665EAF}"/>
      </w:docPartPr>
      <w:docPartBody>
        <w:p w:rsidR="00B50091" w:rsidRDefault="00F74AEB">
          <w:pPr>
            <w:pStyle w:val="DF2CD53C436346C79C654B26476DCA14"/>
          </w:pPr>
          <w:r w:rsidRPr="000B25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AEB"/>
    <w:rsid w:val="0004397D"/>
    <w:rsid w:val="001036D3"/>
    <w:rsid w:val="006C587B"/>
    <w:rsid w:val="00B50091"/>
    <w:rsid w:val="00F7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D23EDD0736949D8900382473D33E5B8">
    <w:name w:val="5D23EDD0736949D8900382473D33E5B8"/>
  </w:style>
  <w:style w:type="paragraph" w:customStyle="1" w:styleId="F25295FC56764BD69652E1187DCCEBA3">
    <w:name w:val="F25295FC56764BD69652E1187DCCEBA3"/>
  </w:style>
  <w:style w:type="paragraph" w:customStyle="1" w:styleId="13544E1487A14EAB9DB22531EE54642B">
    <w:name w:val="13544E1487A14EAB9DB22531EE54642B"/>
  </w:style>
  <w:style w:type="paragraph" w:customStyle="1" w:styleId="925BCF0EE31942EF9B8F96B76B345F3A">
    <w:name w:val="925BCF0EE31942EF9B8F96B76B345F3A"/>
  </w:style>
  <w:style w:type="paragraph" w:customStyle="1" w:styleId="61E4755F19274EF18D03B99FBF28AB16">
    <w:name w:val="61E4755F19274EF18D03B99FBF28AB16"/>
  </w:style>
  <w:style w:type="paragraph" w:customStyle="1" w:styleId="DF2CD53C436346C79C654B26476DCA14">
    <w:name w:val="DF2CD53C436346C79C654B26476DCA1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D23EDD0736949D8900382473D33E5B8">
    <w:name w:val="5D23EDD0736949D8900382473D33E5B8"/>
  </w:style>
  <w:style w:type="paragraph" w:customStyle="1" w:styleId="F25295FC56764BD69652E1187DCCEBA3">
    <w:name w:val="F25295FC56764BD69652E1187DCCEBA3"/>
  </w:style>
  <w:style w:type="paragraph" w:customStyle="1" w:styleId="13544E1487A14EAB9DB22531EE54642B">
    <w:name w:val="13544E1487A14EAB9DB22531EE54642B"/>
  </w:style>
  <w:style w:type="paragraph" w:customStyle="1" w:styleId="925BCF0EE31942EF9B8F96B76B345F3A">
    <w:name w:val="925BCF0EE31942EF9B8F96B76B345F3A"/>
  </w:style>
  <w:style w:type="paragraph" w:customStyle="1" w:styleId="61E4755F19274EF18D03B99FBF28AB16">
    <w:name w:val="61E4755F19274EF18D03B99FBF28AB16"/>
  </w:style>
  <w:style w:type="paragraph" w:customStyle="1" w:styleId="DF2CD53C436346C79C654B26476DCA14">
    <w:name w:val="DF2CD53C436346C79C654B26476DCA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project.dotx</Template>
  <TotalTime>46</TotalTime>
  <Pages>8</Pages>
  <Words>2013</Words>
  <Characters>11478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Monster Mash – Team Awesome-er</vt:lpstr>
    </vt:vector>
  </TitlesOfParts>
  <Company>UW Aberystwyth</Company>
  <LinksUpToDate>false</LinksUpToDate>
  <CharactersWithSpaces>13465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Monster Mash – Team Awesome-er</dc:title>
  <dc:subject>Test Specification</dc:subject>
  <dc:creator>Joshua Bird, Phil Wilkinson, Tom Hull, Dave Haenze, Chris Morgan, Kamarus Alimin, Szymon Stec, Lewis Waldron</dc:creator>
  <cp:keywords>1.0</cp:keywords>
  <cp:lastModifiedBy>iWilko</cp:lastModifiedBy>
  <cp:revision>19</cp:revision>
  <cp:lastPrinted>2013-01-28T11:58:00Z</cp:lastPrinted>
  <dcterms:created xsi:type="dcterms:W3CDTF">2013-01-29T11:13:00Z</dcterms:created>
  <dcterms:modified xsi:type="dcterms:W3CDTF">2013-01-29T12:22:00Z</dcterms:modified>
  <cp:category>SE_02_DS_01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</Properties>
</file>