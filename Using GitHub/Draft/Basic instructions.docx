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E4F80C7ABA0041C49D49E0B7577F2B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2B008509700C4197AFB755EEB77543AE"/>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175AD" w:rsidP="0047267A">
          <w:pPr>
            <w:pStyle w:val="Subtitle"/>
          </w:pPr>
          <w:r>
            <w:t>Using Git hub for windows</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2579AD" w:rsidP="00BA41FE">
            <w:sdt>
              <w:sdtPr>
                <w:alias w:val="Author"/>
                <w:id w:val="473469229"/>
                <w:placeholder>
                  <w:docPart w:val="4960D2F6DF7344D9982C9EC6AEAE699C"/>
                </w:placeholder>
                <w:dataBinding w:prefixMappings="xmlns:ns0='http://purl.org/dc/elements/1.1/' xmlns:ns1='http://schemas.openxmlformats.org/package/2006/metadata/core-properties' " w:xpath="/ns1:coreProperties[1]/ns0:creator[1]" w:storeItemID="{6C3C8BC8-F283-45AE-878A-BAB7291924A1}"/>
                <w:text/>
              </w:sdtPr>
              <w:sdtEndPr/>
              <w:sdtContent>
                <w:r w:rsidR="004D45A5">
                  <w:t>Phil Wilkinson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2579AD" w:rsidP="00864700">
            <w:sdt>
              <w:sdtPr>
                <w:alias w:val="Category"/>
                <w:id w:val="473469292"/>
                <w:placeholder>
                  <w:docPart w:val="0447630CE7244427B2392E72B124406A"/>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w:t>
                </w:r>
                <w:r w:rsidR="00864700">
                  <w:t>02</w:t>
                </w:r>
                <w:r w:rsidR="00570A64">
                  <w:t>_</w:t>
                </w:r>
                <w:r w:rsidR="001175AD">
                  <w:t>GH_01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175AD" w:rsidP="0007255E">
            <w:r>
              <w:t>07-12-2012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2579AD" w:rsidP="00504AA6">
            <w:sdt>
              <w:sdtPr>
                <w:alias w:val="Keywords"/>
                <w:id w:val="473469293"/>
                <w:placeholder>
                  <w:docPart w:val="9ED9477D4BD94357A192E5309F811587"/>
                </w:placeholder>
                <w:dataBinding w:prefixMappings="xmlns:ns0='http://purl.org/dc/elements/1.1/' xmlns:ns1='http://schemas.openxmlformats.org/package/2006/metadata/core-properties' " w:xpath="/ns1:coreProperties[1]/ns1:keywords[1]" w:storeItemID="{6C3C8BC8-F283-45AE-878A-BAB7291924A1}"/>
                <w:text/>
              </w:sdtPr>
              <w:sdtEndPr/>
              <w:sdtContent>
                <w:r w:rsidR="001175AD">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2579AD" w:rsidP="009A7185">
            <w:sdt>
              <w:sdtPr>
                <w:alias w:val="Status"/>
                <w:id w:val="473469228"/>
                <w:placeholder>
                  <w:docPart w:val="C34B8A5F2C584C1D9DC844458FEACE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4D45A5"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63266E">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63266E">
                        <w:t>ht © Aberystwyth University 2012</w:t>
                      </w:r>
                    </w:p>
                  </w:txbxContent>
                </v:textbox>
                <w10:wrap anchorx="margin" anchory="margin"/>
              </v:shape>
            </w:pict>
          </mc:Fallback>
        </mc:AlternateContent>
      </w:r>
      <w:bookmarkStart w:id="0" w:name="_Toc274759611"/>
      <w:r w:rsidR="00573F2E">
        <w:br w:type="page"/>
      </w:r>
    </w:p>
    <w:p w:rsidR="0009188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152CA9">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152CA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152CA9">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152CA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fldChar w:fldCharType="separate"/>
      </w:r>
      <w:r w:rsidR="00152CA9">
        <w:rPr>
          <w:b/>
          <w:bCs/>
          <w:noProof/>
          <w:lang w:val="en-US"/>
        </w:rPr>
        <w:t>Error! Bookmark not defined.</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152CA9">
        <w:rPr>
          <w:noProof/>
        </w:rPr>
        <w:t>5</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152CA9">
        <w:rPr>
          <w:noProof/>
        </w:rPr>
        <w:t>6</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Pr="003309A1" w:rsidRDefault="00A44A71" w:rsidP="0063266E">
      <w:pPr>
        <w:pStyle w:val="Heading2"/>
      </w:pPr>
      <w:bookmarkStart w:id="2" w:name="_Toc274759613"/>
      <w:r w:rsidRPr="003309A1">
        <w:t>Purpose</w:t>
      </w:r>
      <w:r>
        <w:t xml:space="preserve"> of this </w:t>
      </w:r>
      <w:r w:rsidRPr="00B0738E">
        <w:t>Document</w:t>
      </w:r>
      <w:bookmarkEnd w:id="2"/>
    </w:p>
    <w:p w:rsidR="00FF50CE" w:rsidRDefault="0063266E" w:rsidP="00FF50CE">
      <w:pPr>
        <w:pStyle w:val="BodyText"/>
      </w:pPr>
      <w:r>
        <w:t xml:space="preserve">Provide users of group number 2 of the Software Engineering Group Project 2012 with a basic understanding of how to use </w:t>
      </w:r>
      <w:proofErr w:type="spellStart"/>
      <w:r>
        <w:t>github</w:t>
      </w:r>
      <w:proofErr w:type="spellEnd"/>
      <w:r>
        <w:t xml:space="preserve"> for windows, with the remote git repository system on </w:t>
      </w:r>
      <w:r w:rsidR="00523589">
        <w:t>‘</w:t>
      </w:r>
      <w:r>
        <w:t>github.com</w:t>
      </w:r>
      <w:r w:rsidR="00523589">
        <w:t>’</w:t>
      </w:r>
      <w:r w:rsidR="00F64FEA">
        <w:t>.</w:t>
      </w:r>
    </w:p>
    <w:p w:rsidR="0009188B" w:rsidRDefault="00A44A71" w:rsidP="0063266E">
      <w:pPr>
        <w:pStyle w:val="Heading2"/>
      </w:pPr>
      <w:r w:rsidRPr="003309A1">
        <w:t>Scope</w:t>
      </w:r>
    </w:p>
    <w:p w:rsidR="006A7E9B" w:rsidRPr="006A7E9B" w:rsidRDefault="00203A11" w:rsidP="006A7E9B">
      <w:pPr>
        <w:pStyle w:val="BodyText"/>
      </w:pPr>
      <w:r>
        <w:t xml:space="preserve">All members committing to GitHub.com and using </w:t>
      </w:r>
      <w:proofErr w:type="spellStart"/>
      <w:r>
        <w:t>GitHub</w:t>
      </w:r>
      <w:proofErr w:type="spellEnd"/>
      <w:r>
        <w:t xml:space="preserve"> for windows should read this document if they are not clear on how to use it.</w:t>
      </w:r>
    </w:p>
    <w:p w:rsidR="0009188B" w:rsidRDefault="00A44A71" w:rsidP="003309A1">
      <w:pPr>
        <w:pStyle w:val="Heading2"/>
      </w:pPr>
      <w:bookmarkStart w:id="3" w:name="_Toc274759614"/>
      <w:r>
        <w:t>Objectives</w:t>
      </w:r>
      <w:bookmarkEnd w:id="3"/>
    </w:p>
    <w:p w:rsidR="003309A1" w:rsidRDefault="006A7E9B" w:rsidP="0002215E">
      <w:pPr>
        <w:pStyle w:val="BodyText"/>
      </w:pPr>
      <w:r>
        <w:t xml:space="preserve">The objective of this document is to allow users of group number 2 of the Software Engineering Group Project 2012 the ability to commit and sync their local </w:t>
      </w:r>
      <w:proofErr w:type="spellStart"/>
      <w:r>
        <w:t>github</w:t>
      </w:r>
      <w:proofErr w:type="spellEnd"/>
      <w:r>
        <w:t xml:space="preserve"> directory with </w:t>
      </w:r>
      <w:proofErr w:type="spellStart"/>
      <w:r>
        <w:t>github’s</w:t>
      </w:r>
      <w:proofErr w:type="spellEnd"/>
      <w:r>
        <w:t xml:space="preserve"> remote directory.</w:t>
      </w:r>
    </w:p>
    <w:p w:rsidR="00AE1CE4" w:rsidRDefault="00E63ABF" w:rsidP="00AE1CE4">
      <w:pPr>
        <w:pStyle w:val="Heading1"/>
      </w:pPr>
      <w:r>
        <w:t>Acquring GitHub for Windows</w:t>
      </w:r>
    </w:p>
    <w:p w:rsidR="00766064" w:rsidRDefault="00766064" w:rsidP="00766064">
      <w:pPr>
        <w:pStyle w:val="BodyText"/>
      </w:pPr>
      <w:r>
        <w:t xml:space="preserve">There are two </w:t>
      </w:r>
      <w:r w:rsidR="005E5ADA">
        <w:t xml:space="preserve">main </w:t>
      </w:r>
      <w:r>
        <w:t xml:space="preserve">methods of obtaining </w:t>
      </w:r>
      <w:proofErr w:type="spellStart"/>
      <w:r>
        <w:t>GitHub</w:t>
      </w:r>
      <w:proofErr w:type="spellEnd"/>
      <w:r>
        <w:t xml:space="preserve"> for Windows:</w:t>
      </w:r>
    </w:p>
    <w:p w:rsidR="00766064" w:rsidRDefault="00766064" w:rsidP="00766064">
      <w:pPr>
        <w:pStyle w:val="BodyText"/>
        <w:numPr>
          <w:ilvl w:val="0"/>
          <w:numId w:val="20"/>
        </w:numPr>
      </w:pPr>
      <w:r>
        <w:t>Google ‘</w:t>
      </w:r>
      <w:proofErr w:type="spellStart"/>
      <w:r>
        <w:t>GitHub</w:t>
      </w:r>
      <w:proofErr w:type="spellEnd"/>
      <w:r>
        <w:t xml:space="preserve"> for Windows’</w:t>
      </w:r>
    </w:p>
    <w:p w:rsidR="00766064" w:rsidRPr="00766064" w:rsidRDefault="00766064" w:rsidP="00766064">
      <w:pPr>
        <w:pStyle w:val="BodyText"/>
        <w:numPr>
          <w:ilvl w:val="0"/>
          <w:numId w:val="20"/>
        </w:numPr>
      </w:pPr>
      <w:r>
        <w:t xml:space="preserve">Visit </w:t>
      </w:r>
      <w:r>
        <w:rPr>
          <w:rFonts w:ascii="Arial" w:hAnsi="Arial" w:cs="Arial"/>
          <w:b/>
          <w:bCs/>
          <w:color w:val="009933"/>
          <w:shd w:val="clear" w:color="auto" w:fill="FFFFFF"/>
        </w:rPr>
        <w:fldChar w:fldCharType="begin"/>
      </w:r>
      <w:r>
        <w:rPr>
          <w:rFonts w:ascii="Arial" w:hAnsi="Arial" w:cs="Arial"/>
          <w:b/>
          <w:bCs/>
          <w:color w:val="009933"/>
          <w:shd w:val="clear" w:color="auto" w:fill="FFFFFF"/>
        </w:rPr>
        <w:instrText xml:space="preserve"> HYPERLINK "http://windows.github.com/" </w:instrText>
      </w:r>
      <w:r>
        <w:rPr>
          <w:rFonts w:ascii="Arial" w:hAnsi="Arial" w:cs="Arial"/>
          <w:b/>
          <w:bCs/>
          <w:color w:val="009933"/>
          <w:shd w:val="clear" w:color="auto" w:fill="FFFFFF"/>
        </w:rPr>
      </w:r>
      <w:r>
        <w:rPr>
          <w:rFonts w:ascii="Arial" w:hAnsi="Arial" w:cs="Arial"/>
          <w:b/>
          <w:bCs/>
          <w:color w:val="009933"/>
          <w:shd w:val="clear" w:color="auto" w:fill="FFFFFF"/>
        </w:rPr>
        <w:fldChar w:fldCharType="separate"/>
      </w:r>
      <w:r w:rsidRPr="00766064">
        <w:rPr>
          <w:rStyle w:val="Hyperlink"/>
          <w:rFonts w:ascii="Arial" w:hAnsi="Arial" w:cs="Arial"/>
          <w:b/>
          <w:bCs/>
          <w:shd w:val="clear" w:color="auto" w:fill="FFFFFF"/>
        </w:rPr>
        <w:t>windows</w:t>
      </w:r>
      <w:r w:rsidRPr="00766064">
        <w:rPr>
          <w:rStyle w:val="Hyperlink"/>
          <w:rFonts w:ascii="Arial" w:hAnsi="Arial" w:cs="Arial"/>
          <w:shd w:val="clear" w:color="auto" w:fill="FFFFFF"/>
        </w:rPr>
        <w:t>.</w:t>
      </w:r>
      <w:r w:rsidRPr="00766064">
        <w:rPr>
          <w:rStyle w:val="Hyperlink"/>
          <w:rFonts w:ascii="Arial" w:hAnsi="Arial" w:cs="Arial"/>
          <w:b/>
          <w:bCs/>
          <w:shd w:val="clear" w:color="auto" w:fill="FFFFFF"/>
        </w:rPr>
        <w:t>github</w:t>
      </w:r>
      <w:r w:rsidRPr="00766064">
        <w:rPr>
          <w:rStyle w:val="Hyperlink"/>
          <w:rFonts w:ascii="Arial" w:hAnsi="Arial" w:cs="Arial"/>
          <w:shd w:val="clear" w:color="auto" w:fill="FFFFFF"/>
        </w:rPr>
        <w:t>.com</w:t>
      </w:r>
      <w:r>
        <w:rPr>
          <w:rFonts w:ascii="Arial" w:hAnsi="Arial" w:cs="Arial"/>
          <w:b/>
          <w:bCs/>
          <w:color w:val="009933"/>
          <w:shd w:val="clear" w:color="auto" w:fill="FFFFFF"/>
        </w:rPr>
        <w:fldChar w:fldCharType="end"/>
      </w:r>
      <w:r>
        <w:rPr>
          <w:rFonts w:ascii="Arial" w:hAnsi="Arial" w:cs="Arial"/>
          <w:color w:val="009933"/>
          <w:shd w:val="clear" w:color="auto" w:fill="FFFFFF"/>
        </w:rPr>
        <w:t xml:space="preserve"> </w:t>
      </w:r>
    </w:p>
    <w:p w:rsidR="00766064" w:rsidRDefault="00766064" w:rsidP="00766064">
      <w:r>
        <w:t xml:space="preserve">After this, you will need to install it.  Don’t think I need to explain how to install an .exe to fellow </w:t>
      </w:r>
      <w:proofErr w:type="spellStart"/>
      <w:r>
        <w:t>CompSci</w:t>
      </w:r>
      <w:proofErr w:type="spellEnd"/>
      <w:r>
        <w:t xml:space="preserve"> students.</w:t>
      </w:r>
    </w:p>
    <w:p w:rsidR="000352D3" w:rsidRDefault="000352D3">
      <w:pPr>
        <w:rPr>
          <w:rFonts w:ascii="Helvetica" w:hAnsi="Helvetica"/>
          <w:b/>
          <w:caps/>
          <w:kern w:val="28"/>
          <w:sz w:val="28"/>
        </w:rPr>
      </w:pPr>
      <w:r>
        <w:br w:type="page"/>
      </w:r>
    </w:p>
    <w:p w:rsidR="00766064" w:rsidRDefault="00C27F2E" w:rsidP="005E5ADA">
      <w:pPr>
        <w:pStyle w:val="Heading1"/>
      </w:pPr>
      <w:r>
        <w:lastRenderedPageBreak/>
        <w:t xml:space="preserve">Obtaining the </w:t>
      </w:r>
      <w:r w:rsidR="005E5ADA">
        <w:t>repository files</w:t>
      </w:r>
    </w:p>
    <w:p w:rsidR="005E5ADA" w:rsidRDefault="005E5ADA" w:rsidP="005E5ADA">
      <w:pPr>
        <w:pStyle w:val="BodyText"/>
      </w:pPr>
      <w:r>
        <w:t>You will need to obtain read/write permissions to access and change the private repo</w:t>
      </w:r>
      <w:r w:rsidR="00D91255">
        <w:t xml:space="preserve">sitory (repo).  In the case of this project, you will need to contact ‘Dave </w:t>
      </w:r>
      <w:proofErr w:type="spellStart"/>
      <w:r w:rsidR="00D91255">
        <w:t>Haenze</w:t>
      </w:r>
      <w:proofErr w:type="spellEnd"/>
      <w:r w:rsidR="00D91255">
        <w:t>’ who hosts the repo.  You will know that you have been granted access when a ‘page not found’ error is not displayed</w:t>
      </w:r>
      <w:r w:rsidR="00495A89">
        <w:t>.  You can see the screenshot below that the user has been given ‘</w:t>
      </w:r>
      <w:proofErr w:type="spellStart"/>
      <w:proofErr w:type="gramStart"/>
      <w:r w:rsidR="00495A89">
        <w:t>Read+Write</w:t>
      </w:r>
      <w:proofErr w:type="spellEnd"/>
      <w:r w:rsidR="00495A89">
        <w:t xml:space="preserve"> access’</w:t>
      </w:r>
      <w:proofErr w:type="gramEnd"/>
      <w:r w:rsidR="00495A89">
        <w:t>.</w:t>
      </w:r>
      <w:bookmarkStart w:id="4" w:name="_GoBack"/>
      <w:bookmarkEnd w:id="4"/>
    </w:p>
    <w:p w:rsidR="005E5ADA" w:rsidRDefault="005E5ADA" w:rsidP="005E5ADA">
      <w:pPr>
        <w:pStyle w:val="BodyText"/>
      </w:pPr>
      <w:r>
        <w:t xml:space="preserve">How </w:t>
      </w:r>
      <w:proofErr w:type="spellStart"/>
      <w:r>
        <w:t>GitHub</w:t>
      </w:r>
      <w:proofErr w:type="spellEnd"/>
      <w:r>
        <w:t xml:space="preserve"> works, is that you will need to “clone” the entire repository to your computer (local storage).  The easiest way to do </w:t>
      </w:r>
      <w:proofErr w:type="gramStart"/>
      <w:r>
        <w:t>this,</w:t>
      </w:r>
      <w:proofErr w:type="gramEnd"/>
      <w:r>
        <w:t xml:space="preserve"> is to actually go</w:t>
      </w:r>
      <w:r w:rsidR="00C33F35">
        <w:t xml:space="preserve"> to the repo on github.com, and click the ‘Clone in Windows’ button</w:t>
      </w:r>
      <w:r w:rsidR="005C0FE0">
        <w:t>.  This link should open with your install of ‘</w:t>
      </w:r>
      <w:proofErr w:type="spellStart"/>
      <w:r w:rsidR="005C0FE0">
        <w:t>GitHub</w:t>
      </w:r>
      <w:proofErr w:type="spellEnd"/>
      <w:r w:rsidR="005C0FE0">
        <w:t xml:space="preserve"> for Windows’ and clone the repo to your local storage, whilst linking your local storage with the remote storage (on github.com).</w:t>
      </w:r>
      <w:r w:rsidR="008C7569">
        <w:t xml:space="preserve"> </w:t>
      </w:r>
      <w:r w:rsidR="00C10485">
        <w:t xml:space="preserve"> The local storage should be located in your ‘Documents/</w:t>
      </w:r>
      <w:proofErr w:type="spellStart"/>
      <w:r w:rsidR="00C10485">
        <w:t>GitHub</w:t>
      </w:r>
      <w:proofErr w:type="spellEnd"/>
      <w:r w:rsidR="00C10485">
        <w:t>/’ directory.</w:t>
      </w:r>
      <w:r w:rsidR="001B62F5">
        <w:t xml:space="preserve">  This is where you add/delete/modify the files you wish to commit and sync.</w:t>
      </w:r>
    </w:p>
    <w:p w:rsidR="00495A89" w:rsidRDefault="00495A89" w:rsidP="005E5ADA">
      <w:pPr>
        <w:pStyle w:val="BodyText"/>
      </w:pPr>
      <w:r>
        <w:rPr>
          <w:noProof/>
          <w:lang w:eastAsia="en-GB"/>
        </w:rPr>
        <w:drawing>
          <wp:inline distT="0" distB="0" distL="0" distR="0" wp14:anchorId="54F780F0" wp14:editId="2BAE9F30">
            <wp:extent cx="5732145" cy="10668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1066816"/>
                    </a:xfrm>
                    <a:prstGeom prst="rect">
                      <a:avLst/>
                    </a:prstGeom>
                  </pic:spPr>
                </pic:pic>
              </a:graphicData>
            </a:graphic>
          </wp:inline>
        </w:drawing>
      </w:r>
    </w:p>
    <w:p w:rsidR="008C7569" w:rsidRDefault="008C7569" w:rsidP="005E5ADA">
      <w:pPr>
        <w:pStyle w:val="BodyText"/>
      </w:pPr>
      <w:r>
        <w:t xml:space="preserve">For this project, the repo is located at: </w:t>
      </w:r>
      <w:hyperlink r:id="rId9" w:history="1">
        <w:r w:rsidR="004A454E" w:rsidRPr="006F2DF6">
          <w:rPr>
            <w:rStyle w:val="Hyperlink"/>
          </w:rPr>
          <w:t>https://github.com/exonwarrior/team-awesomer-monster-mash</w:t>
        </w:r>
      </w:hyperlink>
    </w:p>
    <w:p w:rsidR="000352D3" w:rsidRDefault="000352D3" w:rsidP="005E5ADA">
      <w:pPr>
        <w:pStyle w:val="BodyText"/>
      </w:pPr>
    </w:p>
    <w:p w:rsidR="000352D3" w:rsidRDefault="000352D3" w:rsidP="005E5ADA">
      <w:pPr>
        <w:pStyle w:val="BodyText"/>
      </w:pPr>
      <w:r>
        <w:t xml:space="preserve">It should look similar to this if the repo has been cloned correctly.  </w:t>
      </w:r>
      <w:proofErr w:type="gramStart"/>
      <w:r>
        <w:t xml:space="preserve">To get to the commits, click on the arrow pointing to the right above the ‘open this repo’ </w:t>
      </w:r>
      <w:r w:rsidR="00A15C9B">
        <w:t xml:space="preserve">popup </w:t>
      </w:r>
      <w:r>
        <w:t>grey box.</w:t>
      </w:r>
      <w:proofErr w:type="gramEnd"/>
    </w:p>
    <w:p w:rsidR="000352D3" w:rsidRDefault="000352D3" w:rsidP="005E5ADA">
      <w:pPr>
        <w:pStyle w:val="BodyText"/>
      </w:pPr>
      <w:r>
        <w:rPr>
          <w:noProof/>
          <w:lang w:eastAsia="en-GB"/>
        </w:rPr>
        <w:drawing>
          <wp:inline distT="0" distB="0" distL="0" distR="0" wp14:anchorId="465BDAE8" wp14:editId="4CE9BF1C">
            <wp:extent cx="5732145" cy="309689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096895"/>
                    </a:xfrm>
                    <a:prstGeom prst="rect">
                      <a:avLst/>
                    </a:prstGeom>
                  </pic:spPr>
                </pic:pic>
              </a:graphicData>
            </a:graphic>
          </wp:inline>
        </w:drawing>
      </w:r>
    </w:p>
    <w:p w:rsidR="004A454E" w:rsidRDefault="004A454E" w:rsidP="005E5ADA">
      <w:pPr>
        <w:pStyle w:val="BodyText"/>
      </w:pPr>
    </w:p>
    <w:p w:rsidR="00AF4B5D" w:rsidRDefault="00AF4B5D">
      <w:pPr>
        <w:rPr>
          <w:rFonts w:ascii="Helvetica" w:hAnsi="Helvetica"/>
          <w:b/>
          <w:caps/>
          <w:kern w:val="28"/>
          <w:sz w:val="28"/>
        </w:rPr>
      </w:pPr>
      <w:r>
        <w:br w:type="page"/>
      </w:r>
    </w:p>
    <w:p w:rsidR="004A454E" w:rsidRDefault="004A454E" w:rsidP="004A454E">
      <w:pPr>
        <w:pStyle w:val="Heading1"/>
      </w:pPr>
      <w:r>
        <w:lastRenderedPageBreak/>
        <w:t>Committing/Syncing</w:t>
      </w:r>
    </w:p>
    <w:p w:rsidR="004A454E" w:rsidRDefault="00C13CD5" w:rsidP="004A454E">
      <w:pPr>
        <w:pStyle w:val="BodyText"/>
      </w:pPr>
      <w:r>
        <w:t>So in regard to committing, each ‘commit’ is like a snapshot of all changes that has been made since the last commit has been made.  One can therefore look at the differences between two commits to see what has changed within the files.</w:t>
      </w:r>
      <w:r w:rsidR="00E87C81">
        <w:t xml:space="preserve">  All the commits happen locally, and then are all “sync”-</w:t>
      </w:r>
      <w:proofErr w:type="spellStart"/>
      <w:proofErr w:type="gramStart"/>
      <w:r w:rsidR="00E87C81">
        <w:t>ed</w:t>
      </w:r>
      <w:proofErr w:type="spellEnd"/>
      <w:proofErr w:type="gramEnd"/>
      <w:r w:rsidR="00E87C81">
        <w:t xml:space="preserve"> to GitHub.com via ‘</w:t>
      </w:r>
      <w:proofErr w:type="spellStart"/>
      <w:r w:rsidR="00E87C81">
        <w:t>GitHub</w:t>
      </w:r>
      <w:proofErr w:type="spellEnd"/>
      <w:r w:rsidR="00E87C81">
        <w:t xml:space="preserve"> for Windows’.</w:t>
      </w:r>
      <w:r w:rsidR="00AF4B5D">
        <w:t xml:space="preserve">  ‘</w:t>
      </w:r>
      <w:proofErr w:type="spellStart"/>
      <w:r w:rsidR="00AF4B5D">
        <w:t>GitHub</w:t>
      </w:r>
      <w:proofErr w:type="spellEnd"/>
      <w:r w:rsidR="00AF4B5D">
        <w:t xml:space="preserve"> for Windows’ will detect any changes in the local repo folder on your computer</w:t>
      </w:r>
      <w:r w:rsidR="00A9096C">
        <w:t xml:space="preserve"> </w:t>
      </w:r>
      <w:proofErr w:type="gramStart"/>
      <w:r w:rsidR="00A9096C">
        <w:t>( ‘Documents</w:t>
      </w:r>
      <w:proofErr w:type="gramEnd"/>
      <w:r w:rsidR="00A9096C">
        <w:t>/</w:t>
      </w:r>
      <w:proofErr w:type="spellStart"/>
      <w:r w:rsidR="00A9096C">
        <w:t>GitHub</w:t>
      </w:r>
      <w:proofErr w:type="spellEnd"/>
      <w:r w:rsidR="00A9096C">
        <w:t>/[repo name]’)</w:t>
      </w:r>
    </w:p>
    <w:p w:rsidR="00C10485" w:rsidRDefault="00C10485" w:rsidP="004A454E">
      <w:pPr>
        <w:pStyle w:val="BodyText"/>
      </w:pPr>
      <w:r>
        <w:t>As you’ve added the group repo to the program</w:t>
      </w:r>
      <w:r w:rsidR="00884EE7">
        <w:t>, you’ll want to make sure it’s sync-ed.  It is a good idea to keep it sync-</w:t>
      </w:r>
      <w:proofErr w:type="spellStart"/>
      <w:r w:rsidR="00884EE7">
        <w:t>ed</w:t>
      </w:r>
      <w:proofErr w:type="spellEnd"/>
      <w:r w:rsidR="00884EE7">
        <w:t xml:space="preserve"> before committing in case other members have edited files that you’re working on too</w:t>
      </w:r>
      <w:r w:rsidR="00014582">
        <w:t xml:space="preserve"> (plus check for</w:t>
      </w:r>
      <w:r w:rsidR="00856BEC">
        <w:t xml:space="preserve"> new files)</w:t>
      </w:r>
      <w:r w:rsidR="00884EE7">
        <w:t>.</w:t>
      </w:r>
    </w:p>
    <w:p w:rsidR="00A9096C" w:rsidRDefault="00A9096C" w:rsidP="004A454E">
      <w:pPr>
        <w:pStyle w:val="BodyText"/>
      </w:pPr>
      <w:r>
        <w:t>If you</w:t>
      </w:r>
      <w:r w:rsidR="00014582">
        <w:t xml:space="preserve"> change anything within the state directory, then </w:t>
      </w:r>
      <w:proofErr w:type="spellStart"/>
      <w:r w:rsidR="00014582">
        <w:t>GitHub</w:t>
      </w:r>
      <w:proofErr w:type="spellEnd"/>
      <w:r w:rsidR="00014582">
        <w:t xml:space="preserve"> will detect this, and the ‘uncommitted changes’ yellow box will show</w:t>
      </w:r>
      <w:r w:rsidR="00047DBA">
        <w:t xml:space="preserve"> (seen in the screenshot below)</w:t>
      </w:r>
      <w:r w:rsidR="00014582">
        <w:t>.  As stated, you will need to give a preferable concise statement of your commit</w:t>
      </w:r>
      <w:r w:rsidR="00E81BA7">
        <w:t xml:space="preserve"> for the ‘commit message’</w:t>
      </w:r>
      <w:r w:rsidR="00014582">
        <w:t xml:space="preserve">, and any </w:t>
      </w:r>
      <w:r w:rsidR="00E81BA7">
        <w:t xml:space="preserve">more in-depth </w:t>
      </w:r>
      <w:r w:rsidR="00014582">
        <w:t>details</w:t>
      </w:r>
      <w:r w:rsidR="00E81BA7">
        <w:t xml:space="preserve"> for the ‘extended description’.</w:t>
      </w:r>
      <w:r w:rsidR="0019515E">
        <w:t xml:space="preserve">  Once you ‘commit’, the commit snapshot will be saved locally.  You can do as many commits as you need to before syncing with the remote storage on GitHub.com.</w:t>
      </w:r>
      <w:r w:rsidR="00E81BA7">
        <w:t xml:space="preserve"> </w:t>
      </w:r>
    </w:p>
    <w:p w:rsidR="00014582" w:rsidRDefault="00014582" w:rsidP="004A454E">
      <w:pPr>
        <w:pStyle w:val="BodyText"/>
      </w:pPr>
      <w:r>
        <w:rPr>
          <w:noProof/>
          <w:lang w:eastAsia="en-GB"/>
        </w:rPr>
        <w:drawing>
          <wp:inline distT="0" distB="0" distL="0" distR="0" wp14:anchorId="700F27A5" wp14:editId="261696D5">
            <wp:extent cx="5732145" cy="301121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011213"/>
                    </a:xfrm>
                    <a:prstGeom prst="rect">
                      <a:avLst/>
                    </a:prstGeom>
                  </pic:spPr>
                </pic:pic>
              </a:graphicData>
            </a:graphic>
          </wp:inline>
        </w:drawing>
      </w:r>
    </w:p>
    <w:p w:rsidR="007A2DA9" w:rsidRDefault="007A2DA9" w:rsidP="004A454E">
      <w:pPr>
        <w:pStyle w:val="BodyText"/>
      </w:pPr>
    </w:p>
    <w:p w:rsidR="007A2DA9" w:rsidRDefault="007A2DA9" w:rsidP="004A454E">
      <w:pPr>
        <w:pStyle w:val="BodyText"/>
      </w:pPr>
      <w:r>
        <w:t>Once you have finished committing for the time-being, you can press the “sync”</w:t>
      </w:r>
      <w:r w:rsidR="00AB58D4">
        <w:t xml:space="preserve"> button (which replaces</w:t>
      </w:r>
      <w:r>
        <w:t xml:space="preserve"> the “in sync” button when you have local commits needing pushing), to push the local commits</w:t>
      </w:r>
      <w:r w:rsidR="00DA31F0">
        <w:t xml:space="preserve"> to the remote storage on GitHub.com</w:t>
      </w:r>
      <w:r w:rsidR="002D765A">
        <w:t>.</w:t>
      </w:r>
    </w:p>
    <w:p w:rsidR="002D765A" w:rsidRPr="004A454E" w:rsidRDefault="002D765A" w:rsidP="004A454E">
      <w:pPr>
        <w:pStyle w:val="BodyText"/>
      </w:pPr>
      <w:r>
        <w:t xml:space="preserve">You have should now know how to commit and push files to </w:t>
      </w:r>
      <w:proofErr w:type="spellStart"/>
      <w:r>
        <w:t>GitHub</w:t>
      </w:r>
      <w:proofErr w:type="spellEnd"/>
      <w:r>
        <w:t>!</w:t>
      </w:r>
    </w:p>
    <w:p w:rsidR="0009188B" w:rsidRDefault="005D4CDB" w:rsidP="003309A1">
      <w:pPr>
        <w:pStyle w:val="UnnumHeading1"/>
      </w:pPr>
      <w:bookmarkStart w:id="5" w:name="_Toc274759616"/>
      <w:r>
        <w:t>RE</w:t>
      </w:r>
      <w:r w:rsidR="00A44A71">
        <w:t>FERENCES</w:t>
      </w:r>
      <w:bookmarkEnd w:id="5"/>
    </w:p>
    <w:p w:rsidR="0009188B" w:rsidRDefault="00D91AC4" w:rsidP="006A16AC">
      <w:pPr>
        <w:pStyle w:val="bibentry"/>
      </w:pPr>
      <w:r>
        <w:t>N/A</w:t>
      </w:r>
    </w:p>
    <w:p w:rsidR="0009188B" w:rsidRDefault="00A44A71" w:rsidP="003309A1">
      <w:pPr>
        <w:pStyle w:val="UnnumHeading1"/>
      </w:pPr>
      <w:r>
        <w:br w:type="page"/>
      </w:r>
      <w:bookmarkStart w:id="6" w:name="_Toc274759617"/>
      <w: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E70D42">
            <w:r>
              <w:t>1.0</w:t>
            </w:r>
          </w:p>
        </w:tc>
        <w:tc>
          <w:tcPr>
            <w:tcW w:w="1008" w:type="dxa"/>
            <w:tcBorders>
              <w:top w:val="nil"/>
            </w:tcBorders>
          </w:tcPr>
          <w:p w:rsidR="0009188B" w:rsidRDefault="002579AD"/>
        </w:tc>
        <w:tc>
          <w:tcPr>
            <w:tcW w:w="1193" w:type="dxa"/>
            <w:tcBorders>
              <w:top w:val="nil"/>
            </w:tcBorders>
          </w:tcPr>
          <w:p w:rsidR="0009188B" w:rsidRDefault="00E70D42">
            <w:r>
              <w:t>07/12/2012</w:t>
            </w:r>
          </w:p>
        </w:tc>
        <w:tc>
          <w:tcPr>
            <w:tcW w:w="3969" w:type="dxa"/>
            <w:tcBorders>
              <w:top w:val="nil"/>
            </w:tcBorders>
          </w:tcPr>
          <w:p w:rsidR="0009188B" w:rsidRDefault="00E70D42">
            <w:r>
              <w:t>Document created</w:t>
            </w:r>
            <w:r w:rsidR="00DA31F0">
              <w:t>, initial write-up produced</w:t>
            </w:r>
          </w:p>
        </w:tc>
        <w:tc>
          <w:tcPr>
            <w:tcW w:w="1318" w:type="dxa"/>
            <w:tcBorders>
              <w:top w:val="nil"/>
            </w:tcBorders>
          </w:tcPr>
          <w:p w:rsidR="0009188B" w:rsidRDefault="00E70D42">
            <w:r>
              <w:t>PW</w:t>
            </w:r>
          </w:p>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r w:rsidR="0009188B" w:rsidTr="008904EC">
        <w:trPr>
          <w:jc w:val="center"/>
        </w:trPr>
        <w:tc>
          <w:tcPr>
            <w:tcW w:w="864" w:type="dxa"/>
          </w:tcPr>
          <w:p w:rsidR="0009188B" w:rsidRDefault="002579AD"/>
        </w:tc>
        <w:tc>
          <w:tcPr>
            <w:tcW w:w="1008" w:type="dxa"/>
          </w:tcPr>
          <w:p w:rsidR="0009188B" w:rsidRDefault="002579AD"/>
        </w:tc>
        <w:tc>
          <w:tcPr>
            <w:tcW w:w="1193" w:type="dxa"/>
          </w:tcPr>
          <w:p w:rsidR="0009188B" w:rsidRDefault="002579AD"/>
        </w:tc>
        <w:tc>
          <w:tcPr>
            <w:tcW w:w="3969" w:type="dxa"/>
          </w:tcPr>
          <w:p w:rsidR="0009188B" w:rsidRDefault="002579AD"/>
        </w:tc>
        <w:tc>
          <w:tcPr>
            <w:tcW w:w="1318" w:type="dxa"/>
          </w:tcPr>
          <w:p w:rsidR="0009188B" w:rsidRDefault="002579AD"/>
        </w:tc>
      </w:tr>
    </w:tbl>
    <w:p w:rsidR="00D7147C" w:rsidRDefault="00D7147C" w:rsidP="00E563D9">
      <w:pPr>
        <w:pStyle w:val="BodyText"/>
      </w:pPr>
    </w:p>
    <w:sectPr w:rsidR="00D7147C" w:rsidSect="00573F2E">
      <w:headerReference w:type="default" r:id="rId12"/>
      <w:footerReference w:type="default" r:id="rId13"/>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9AD" w:rsidRDefault="002579AD">
      <w:r>
        <w:separator/>
      </w:r>
    </w:p>
  </w:endnote>
  <w:endnote w:type="continuationSeparator" w:id="0">
    <w:p w:rsidR="002579AD" w:rsidRDefault="0025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152CA9">
      <w:rPr>
        <w:rStyle w:val="PageNumber"/>
        <w:noProof/>
      </w:rPr>
      <w:t>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152CA9">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9AD" w:rsidRDefault="002579AD">
      <w:r>
        <w:separator/>
      </w:r>
    </w:p>
  </w:footnote>
  <w:footnote w:type="continuationSeparator" w:id="0">
    <w:p w:rsidR="002579AD" w:rsidRDefault="00257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2579A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175AD">
          <w:t>Using Git hub for windows</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175AD">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212541D"/>
    <w:multiLevelType w:val="hybridMultilevel"/>
    <w:tmpl w:val="3340A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A5"/>
    <w:rsid w:val="00006129"/>
    <w:rsid w:val="00014582"/>
    <w:rsid w:val="0002215E"/>
    <w:rsid w:val="000352D3"/>
    <w:rsid w:val="0003694C"/>
    <w:rsid w:val="00047DBA"/>
    <w:rsid w:val="000B0499"/>
    <w:rsid w:val="000D4E75"/>
    <w:rsid w:val="000F7738"/>
    <w:rsid w:val="001175AD"/>
    <w:rsid w:val="00152CA9"/>
    <w:rsid w:val="001711E8"/>
    <w:rsid w:val="001714DB"/>
    <w:rsid w:val="00177A99"/>
    <w:rsid w:val="0019515E"/>
    <w:rsid w:val="001B226E"/>
    <w:rsid w:val="001B62F5"/>
    <w:rsid w:val="001C59C0"/>
    <w:rsid w:val="001E22BF"/>
    <w:rsid w:val="001E5E30"/>
    <w:rsid w:val="001F5425"/>
    <w:rsid w:val="00203A11"/>
    <w:rsid w:val="002079C9"/>
    <w:rsid w:val="002579AD"/>
    <w:rsid w:val="002D765A"/>
    <w:rsid w:val="002E07E5"/>
    <w:rsid w:val="003064A6"/>
    <w:rsid w:val="003309A1"/>
    <w:rsid w:val="00386278"/>
    <w:rsid w:val="003C3039"/>
    <w:rsid w:val="004375B0"/>
    <w:rsid w:val="0047267A"/>
    <w:rsid w:val="00495A89"/>
    <w:rsid w:val="004A454E"/>
    <w:rsid w:val="004B2F56"/>
    <w:rsid w:val="004D45A5"/>
    <w:rsid w:val="004F159E"/>
    <w:rsid w:val="004F2D26"/>
    <w:rsid w:val="00504AA6"/>
    <w:rsid w:val="00506697"/>
    <w:rsid w:val="00523589"/>
    <w:rsid w:val="005245AB"/>
    <w:rsid w:val="00546FD3"/>
    <w:rsid w:val="0056640A"/>
    <w:rsid w:val="00570A64"/>
    <w:rsid w:val="00573F2E"/>
    <w:rsid w:val="00574FD4"/>
    <w:rsid w:val="005A331B"/>
    <w:rsid w:val="005C0FE0"/>
    <w:rsid w:val="005C5FF3"/>
    <w:rsid w:val="005D12B1"/>
    <w:rsid w:val="005D4CDB"/>
    <w:rsid w:val="005E5ADA"/>
    <w:rsid w:val="005E7EA8"/>
    <w:rsid w:val="0063266E"/>
    <w:rsid w:val="006678E7"/>
    <w:rsid w:val="006A16AC"/>
    <w:rsid w:val="006A7E9B"/>
    <w:rsid w:val="006C70A8"/>
    <w:rsid w:val="006E2359"/>
    <w:rsid w:val="006E6158"/>
    <w:rsid w:val="00757A14"/>
    <w:rsid w:val="00766064"/>
    <w:rsid w:val="007A2DA9"/>
    <w:rsid w:val="00853D86"/>
    <w:rsid w:val="00854164"/>
    <w:rsid w:val="00856BEC"/>
    <w:rsid w:val="00864700"/>
    <w:rsid w:val="00884EE7"/>
    <w:rsid w:val="008904EC"/>
    <w:rsid w:val="008C7569"/>
    <w:rsid w:val="00994D52"/>
    <w:rsid w:val="009A7185"/>
    <w:rsid w:val="009D12AB"/>
    <w:rsid w:val="009D7304"/>
    <w:rsid w:val="009E62F2"/>
    <w:rsid w:val="009E7213"/>
    <w:rsid w:val="00A15C9B"/>
    <w:rsid w:val="00A24477"/>
    <w:rsid w:val="00A44A71"/>
    <w:rsid w:val="00A7483E"/>
    <w:rsid w:val="00A85543"/>
    <w:rsid w:val="00A9096C"/>
    <w:rsid w:val="00AA269F"/>
    <w:rsid w:val="00AA53A0"/>
    <w:rsid w:val="00AB58D4"/>
    <w:rsid w:val="00AE1293"/>
    <w:rsid w:val="00AE1CE4"/>
    <w:rsid w:val="00AF4B5D"/>
    <w:rsid w:val="00B0738E"/>
    <w:rsid w:val="00B173DD"/>
    <w:rsid w:val="00B30EDD"/>
    <w:rsid w:val="00B614E0"/>
    <w:rsid w:val="00BA41FE"/>
    <w:rsid w:val="00C10485"/>
    <w:rsid w:val="00C13CD5"/>
    <w:rsid w:val="00C27F2E"/>
    <w:rsid w:val="00C33F35"/>
    <w:rsid w:val="00C34D6B"/>
    <w:rsid w:val="00C8782F"/>
    <w:rsid w:val="00CA50B8"/>
    <w:rsid w:val="00D32042"/>
    <w:rsid w:val="00D47894"/>
    <w:rsid w:val="00D7147C"/>
    <w:rsid w:val="00D725AB"/>
    <w:rsid w:val="00D76EBB"/>
    <w:rsid w:val="00D91255"/>
    <w:rsid w:val="00D91AC4"/>
    <w:rsid w:val="00DA31F0"/>
    <w:rsid w:val="00DA5F07"/>
    <w:rsid w:val="00E563D9"/>
    <w:rsid w:val="00E63ABF"/>
    <w:rsid w:val="00E70D42"/>
    <w:rsid w:val="00E742E7"/>
    <w:rsid w:val="00E81BA7"/>
    <w:rsid w:val="00E84DD8"/>
    <w:rsid w:val="00E87C81"/>
    <w:rsid w:val="00F4480B"/>
    <w:rsid w:val="00F64A04"/>
    <w:rsid w:val="00F64FEA"/>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660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66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xonwarrior/team-awesomer-monster-mas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ocuments\GitHub\team-awesomer-monster-mash\Using%20GitHub\Draft\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F80C7ABA0041C49D49E0B7577F2B7D"/>
        <w:category>
          <w:name w:val="General"/>
          <w:gallery w:val="placeholder"/>
        </w:category>
        <w:types>
          <w:type w:val="bbPlcHdr"/>
        </w:types>
        <w:behaviors>
          <w:behavior w:val="content"/>
        </w:behaviors>
        <w:guid w:val="{0CA91425-360F-45E6-894A-FDDB9A83A8A0}"/>
      </w:docPartPr>
      <w:docPartBody>
        <w:p w:rsidR="00856E6E" w:rsidRDefault="00082CF8">
          <w:pPr>
            <w:pStyle w:val="E4F80C7ABA0041C49D49E0B7577F2B7D"/>
          </w:pPr>
          <w:r w:rsidRPr="000B259F">
            <w:rPr>
              <w:rStyle w:val="PlaceholderText"/>
            </w:rPr>
            <w:t>[Title]</w:t>
          </w:r>
        </w:p>
      </w:docPartBody>
    </w:docPart>
    <w:docPart>
      <w:docPartPr>
        <w:name w:val="2B008509700C4197AFB755EEB77543AE"/>
        <w:category>
          <w:name w:val="General"/>
          <w:gallery w:val="placeholder"/>
        </w:category>
        <w:types>
          <w:type w:val="bbPlcHdr"/>
        </w:types>
        <w:behaviors>
          <w:behavior w:val="content"/>
        </w:behaviors>
        <w:guid w:val="{4B859E29-B8A0-4812-B58F-B3FD77BDD90D}"/>
      </w:docPartPr>
      <w:docPartBody>
        <w:p w:rsidR="00856E6E" w:rsidRDefault="00082CF8">
          <w:pPr>
            <w:pStyle w:val="2B008509700C4197AFB755EEB77543AE"/>
          </w:pPr>
          <w:r w:rsidRPr="000B259F">
            <w:rPr>
              <w:rStyle w:val="PlaceholderText"/>
            </w:rPr>
            <w:t>[Subject]</w:t>
          </w:r>
        </w:p>
      </w:docPartBody>
    </w:docPart>
    <w:docPart>
      <w:docPartPr>
        <w:name w:val="4960D2F6DF7344D9982C9EC6AEAE699C"/>
        <w:category>
          <w:name w:val="General"/>
          <w:gallery w:val="placeholder"/>
        </w:category>
        <w:types>
          <w:type w:val="bbPlcHdr"/>
        </w:types>
        <w:behaviors>
          <w:behavior w:val="content"/>
        </w:behaviors>
        <w:guid w:val="{37326B4A-6E01-4AA4-8819-6CBDD67B845E}"/>
      </w:docPartPr>
      <w:docPartBody>
        <w:p w:rsidR="00856E6E" w:rsidRDefault="00082CF8">
          <w:pPr>
            <w:pStyle w:val="4960D2F6DF7344D9982C9EC6AEAE699C"/>
          </w:pPr>
          <w:r w:rsidRPr="000B259F">
            <w:rPr>
              <w:rStyle w:val="PlaceholderText"/>
            </w:rPr>
            <w:t>[Author]</w:t>
          </w:r>
        </w:p>
      </w:docPartBody>
    </w:docPart>
    <w:docPart>
      <w:docPartPr>
        <w:name w:val="0447630CE7244427B2392E72B124406A"/>
        <w:category>
          <w:name w:val="General"/>
          <w:gallery w:val="placeholder"/>
        </w:category>
        <w:types>
          <w:type w:val="bbPlcHdr"/>
        </w:types>
        <w:behaviors>
          <w:behavior w:val="content"/>
        </w:behaviors>
        <w:guid w:val="{22371E71-DD74-4AE8-BF1E-605C3CB8DDD0}"/>
      </w:docPartPr>
      <w:docPartBody>
        <w:p w:rsidR="00856E6E" w:rsidRDefault="00082CF8">
          <w:pPr>
            <w:pStyle w:val="0447630CE7244427B2392E72B124406A"/>
          </w:pPr>
          <w:r w:rsidRPr="000B259F">
            <w:rPr>
              <w:rStyle w:val="PlaceholderText"/>
            </w:rPr>
            <w:t>[Category]</w:t>
          </w:r>
        </w:p>
      </w:docPartBody>
    </w:docPart>
    <w:docPart>
      <w:docPartPr>
        <w:name w:val="9ED9477D4BD94357A192E5309F811587"/>
        <w:category>
          <w:name w:val="General"/>
          <w:gallery w:val="placeholder"/>
        </w:category>
        <w:types>
          <w:type w:val="bbPlcHdr"/>
        </w:types>
        <w:behaviors>
          <w:behavior w:val="content"/>
        </w:behaviors>
        <w:guid w:val="{01E56A4C-7269-43A4-B6C2-54C0B6D10423}"/>
      </w:docPartPr>
      <w:docPartBody>
        <w:p w:rsidR="00856E6E" w:rsidRDefault="00082CF8">
          <w:pPr>
            <w:pStyle w:val="9ED9477D4BD94357A192E5309F811587"/>
          </w:pPr>
          <w:r w:rsidRPr="000B259F">
            <w:rPr>
              <w:rStyle w:val="PlaceholderText"/>
            </w:rPr>
            <w:t>[Keywords]</w:t>
          </w:r>
        </w:p>
      </w:docPartBody>
    </w:docPart>
    <w:docPart>
      <w:docPartPr>
        <w:name w:val="C34B8A5F2C584C1D9DC844458FEACE25"/>
        <w:category>
          <w:name w:val="General"/>
          <w:gallery w:val="placeholder"/>
        </w:category>
        <w:types>
          <w:type w:val="bbPlcHdr"/>
        </w:types>
        <w:behaviors>
          <w:behavior w:val="content"/>
        </w:behaviors>
        <w:guid w:val="{3A2802C1-B708-497A-804E-79C8D3E9B614}"/>
      </w:docPartPr>
      <w:docPartBody>
        <w:p w:rsidR="00856E6E" w:rsidRDefault="00082CF8">
          <w:pPr>
            <w:pStyle w:val="C34B8A5F2C584C1D9DC844458FEACE2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F8"/>
    <w:rsid w:val="00082CF8"/>
    <w:rsid w:val="00206E2D"/>
    <w:rsid w:val="0085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F80C7ABA0041C49D49E0B7577F2B7D">
    <w:name w:val="E4F80C7ABA0041C49D49E0B7577F2B7D"/>
  </w:style>
  <w:style w:type="paragraph" w:customStyle="1" w:styleId="2B008509700C4197AFB755EEB77543AE">
    <w:name w:val="2B008509700C4197AFB755EEB77543AE"/>
  </w:style>
  <w:style w:type="paragraph" w:customStyle="1" w:styleId="4960D2F6DF7344D9982C9EC6AEAE699C">
    <w:name w:val="4960D2F6DF7344D9982C9EC6AEAE699C"/>
  </w:style>
  <w:style w:type="paragraph" w:customStyle="1" w:styleId="0447630CE7244427B2392E72B124406A">
    <w:name w:val="0447630CE7244427B2392E72B124406A"/>
  </w:style>
  <w:style w:type="paragraph" w:customStyle="1" w:styleId="9ED9477D4BD94357A192E5309F811587">
    <w:name w:val="9ED9477D4BD94357A192E5309F811587"/>
  </w:style>
  <w:style w:type="paragraph" w:customStyle="1" w:styleId="C34B8A5F2C584C1D9DC844458FEACE25">
    <w:name w:val="C34B8A5F2C584C1D9DC844458FEACE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F80C7ABA0041C49D49E0B7577F2B7D">
    <w:name w:val="E4F80C7ABA0041C49D49E0B7577F2B7D"/>
  </w:style>
  <w:style w:type="paragraph" w:customStyle="1" w:styleId="2B008509700C4197AFB755EEB77543AE">
    <w:name w:val="2B008509700C4197AFB755EEB77543AE"/>
  </w:style>
  <w:style w:type="paragraph" w:customStyle="1" w:styleId="4960D2F6DF7344D9982C9EC6AEAE699C">
    <w:name w:val="4960D2F6DF7344D9982C9EC6AEAE699C"/>
  </w:style>
  <w:style w:type="paragraph" w:customStyle="1" w:styleId="0447630CE7244427B2392E72B124406A">
    <w:name w:val="0447630CE7244427B2392E72B124406A"/>
  </w:style>
  <w:style w:type="paragraph" w:customStyle="1" w:styleId="9ED9477D4BD94357A192E5309F811587">
    <w:name w:val="9ED9477D4BD94357A192E5309F811587"/>
  </w:style>
  <w:style w:type="paragraph" w:customStyle="1" w:styleId="C34B8A5F2C584C1D9DC844458FEACE25">
    <w:name w:val="C34B8A5F2C584C1D9DC844458FEAC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52</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Using Git hub for windows</dc:subject>
  <dc:creator>Phil Wilkinson</dc:creator>
  <cp:keywords>1.0</cp:keywords>
  <cp:lastModifiedBy>Phil Wilkinson</cp:lastModifiedBy>
  <cp:revision>38</cp:revision>
  <cp:lastPrinted>2012-12-08T00:59:00Z</cp:lastPrinted>
  <dcterms:created xsi:type="dcterms:W3CDTF">2012-12-08T00:06:00Z</dcterms:created>
  <dcterms:modified xsi:type="dcterms:W3CDTF">2012-12-08T00:59:00Z</dcterms:modified>
  <cp:category>SE_N02_GH_01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